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7D1F2" w14:textId="77777777" w:rsidR="002800D4" w:rsidRDefault="002800D4" w:rsidP="00802204">
      <w:pPr>
        <w:rPr>
          <w:rFonts w:cs="Tahoma"/>
          <w:b/>
          <w:color w:val="FF0000"/>
          <w:sz w:val="24"/>
          <w:szCs w:val="24"/>
          <w:u w:val="single"/>
        </w:rPr>
      </w:pPr>
    </w:p>
    <w:p w14:paraId="0FBDD662" w14:textId="77777777" w:rsidR="002800D4" w:rsidRPr="00EB5032" w:rsidRDefault="002800D4" w:rsidP="00802204">
      <w:pPr>
        <w:rPr>
          <w:rFonts w:cs="Tahoma"/>
          <w:b/>
          <w:sz w:val="24"/>
          <w:szCs w:val="24"/>
          <w:u w:val="single"/>
        </w:rPr>
      </w:pPr>
      <w:r w:rsidRPr="00EB5032">
        <w:rPr>
          <w:rFonts w:cs="Tahoma"/>
          <w:b/>
          <w:sz w:val="24"/>
          <w:szCs w:val="24"/>
          <w:u w:val="single"/>
        </w:rPr>
        <w:t>DOCUMENT HISTORY AND INFORMATION</w:t>
      </w:r>
    </w:p>
    <w:p w14:paraId="00D61A30" w14:textId="77777777" w:rsidR="002800D4" w:rsidRDefault="002800D4" w:rsidP="00614F1F">
      <w:pPr>
        <w:pStyle w:val="BodyText1"/>
        <w:ind w:left="0"/>
        <w:jc w:val="left"/>
        <w:rPr>
          <w:rFonts w:cs="Tahoma"/>
        </w:rPr>
      </w:pPr>
    </w:p>
    <w:p w14:paraId="30B76557" w14:textId="77777777" w:rsidR="002800D4" w:rsidRDefault="002800D4" w:rsidP="00614F1F">
      <w:pPr>
        <w:pStyle w:val="BodyText1"/>
        <w:ind w:left="0"/>
        <w:jc w:val="left"/>
        <w:rPr>
          <w:rFonts w:cs="Tahoma"/>
          <w:b/>
          <w:sz w:val="24"/>
        </w:rPr>
      </w:pPr>
      <w:r>
        <w:rPr>
          <w:rFonts w:cs="Tahoma"/>
          <w:b/>
          <w:sz w:val="24"/>
        </w:rPr>
        <w:t>History of Amendments: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1"/>
        <w:gridCol w:w="1287"/>
        <w:gridCol w:w="1411"/>
        <w:gridCol w:w="4205"/>
        <w:gridCol w:w="1570"/>
      </w:tblGrid>
      <w:tr w:rsidR="002800D4" w:rsidRPr="00EB5032" w14:paraId="0A7645F9" w14:textId="77777777" w:rsidTr="00EB5032">
        <w:trPr>
          <w:trHeight w:val="625"/>
          <w:jc w:val="center"/>
        </w:trPr>
        <w:tc>
          <w:tcPr>
            <w:tcW w:w="1161" w:type="dxa"/>
            <w:shd w:val="clear" w:color="auto" w:fill="FABF8F"/>
            <w:vAlign w:val="center"/>
          </w:tcPr>
          <w:p w14:paraId="06B777CA" w14:textId="77777777" w:rsidR="002800D4" w:rsidRPr="00EB5032" w:rsidRDefault="002800D4" w:rsidP="008E2458">
            <w:pPr>
              <w:pStyle w:val="BodyText1"/>
              <w:ind w:left="0"/>
              <w:jc w:val="center"/>
              <w:rPr>
                <w:rFonts w:cs="Tahoma"/>
                <w:b/>
              </w:rPr>
            </w:pPr>
            <w:r w:rsidRPr="00EB5032">
              <w:rPr>
                <w:rFonts w:cs="Tahoma"/>
                <w:b/>
              </w:rPr>
              <w:t>Date</w:t>
            </w:r>
          </w:p>
        </w:tc>
        <w:tc>
          <w:tcPr>
            <w:tcW w:w="1287" w:type="dxa"/>
            <w:shd w:val="clear" w:color="auto" w:fill="FABF8F"/>
            <w:vAlign w:val="center"/>
          </w:tcPr>
          <w:p w14:paraId="477B380E" w14:textId="77777777" w:rsidR="002800D4" w:rsidRPr="00EB5032" w:rsidRDefault="002800D4" w:rsidP="008E2458">
            <w:pPr>
              <w:pStyle w:val="BodyText1"/>
              <w:ind w:left="0"/>
              <w:jc w:val="center"/>
              <w:rPr>
                <w:rFonts w:cs="Tahoma"/>
                <w:b/>
              </w:rPr>
            </w:pPr>
            <w:r w:rsidRPr="00EB5032">
              <w:rPr>
                <w:rFonts w:cs="Tahoma"/>
                <w:b/>
              </w:rPr>
              <w:t>Version</w:t>
            </w:r>
          </w:p>
        </w:tc>
        <w:tc>
          <w:tcPr>
            <w:tcW w:w="1411" w:type="dxa"/>
            <w:shd w:val="clear" w:color="auto" w:fill="FABF8F"/>
            <w:vAlign w:val="center"/>
          </w:tcPr>
          <w:p w14:paraId="5D22495A" w14:textId="77777777" w:rsidR="002800D4" w:rsidRPr="00EB5032" w:rsidRDefault="002800D4" w:rsidP="008E2458">
            <w:pPr>
              <w:pStyle w:val="BodyText1"/>
              <w:ind w:left="0"/>
              <w:jc w:val="center"/>
              <w:rPr>
                <w:rFonts w:cs="Tahoma"/>
                <w:b/>
              </w:rPr>
            </w:pPr>
            <w:r w:rsidRPr="00EB5032">
              <w:rPr>
                <w:rFonts w:cs="Tahoma"/>
                <w:b/>
              </w:rPr>
              <w:t>Modified Section</w:t>
            </w:r>
          </w:p>
        </w:tc>
        <w:tc>
          <w:tcPr>
            <w:tcW w:w="4205" w:type="dxa"/>
            <w:shd w:val="clear" w:color="auto" w:fill="FABF8F"/>
            <w:vAlign w:val="center"/>
          </w:tcPr>
          <w:p w14:paraId="0764DA7D" w14:textId="77777777" w:rsidR="002800D4" w:rsidRPr="00EB5032" w:rsidRDefault="002800D4" w:rsidP="008E2458">
            <w:pPr>
              <w:pStyle w:val="BodyText1"/>
              <w:ind w:left="0"/>
              <w:jc w:val="center"/>
              <w:rPr>
                <w:rFonts w:cs="Tahoma"/>
                <w:b/>
              </w:rPr>
            </w:pPr>
            <w:r w:rsidRPr="00EB5032">
              <w:rPr>
                <w:rFonts w:cs="Tahoma"/>
                <w:b/>
              </w:rPr>
              <w:t>Summary of Change</w:t>
            </w:r>
          </w:p>
        </w:tc>
        <w:tc>
          <w:tcPr>
            <w:tcW w:w="1570" w:type="dxa"/>
            <w:shd w:val="clear" w:color="auto" w:fill="FABF8F"/>
            <w:vAlign w:val="center"/>
          </w:tcPr>
          <w:p w14:paraId="431EAA41" w14:textId="77777777" w:rsidR="002800D4" w:rsidRPr="00EB5032" w:rsidRDefault="002800D4" w:rsidP="008E2458">
            <w:pPr>
              <w:pStyle w:val="BodyText1"/>
              <w:ind w:left="0"/>
              <w:jc w:val="center"/>
              <w:rPr>
                <w:rFonts w:cs="Tahoma"/>
                <w:b/>
              </w:rPr>
            </w:pPr>
            <w:r w:rsidRPr="00EB5032">
              <w:rPr>
                <w:rFonts w:cs="Tahoma"/>
                <w:b/>
              </w:rPr>
              <w:t>Author</w:t>
            </w:r>
          </w:p>
        </w:tc>
      </w:tr>
      <w:tr w:rsidR="002800D4" w14:paraId="33D39682" w14:textId="77777777">
        <w:trPr>
          <w:trHeight w:val="432"/>
          <w:jc w:val="center"/>
        </w:trPr>
        <w:tc>
          <w:tcPr>
            <w:tcW w:w="1161" w:type="dxa"/>
          </w:tcPr>
          <w:p w14:paraId="76672A6F" w14:textId="0A44E3AE" w:rsidR="002800D4" w:rsidRDefault="00E3372D" w:rsidP="00F21549">
            <w:pPr>
              <w:pStyle w:val="BodyText1"/>
              <w:spacing w:before="120" w:after="120"/>
              <w:ind w:left="0"/>
              <w:jc w:val="left"/>
              <w:rPr>
                <w:rFonts w:cs="Tahoma"/>
              </w:rPr>
            </w:pPr>
            <w:r>
              <w:rPr>
                <w:rFonts w:cs="Tahoma"/>
              </w:rPr>
              <w:t>10</w:t>
            </w:r>
            <w:r w:rsidR="00E80805">
              <w:rPr>
                <w:rFonts w:cs="Tahoma"/>
              </w:rPr>
              <w:t>/0</w:t>
            </w:r>
            <w:r>
              <w:rPr>
                <w:rFonts w:cs="Tahoma"/>
              </w:rPr>
              <w:t>5</w:t>
            </w:r>
            <w:r w:rsidR="00E80805">
              <w:rPr>
                <w:rFonts w:cs="Tahoma"/>
              </w:rPr>
              <w:t>/2</w:t>
            </w:r>
            <w:r>
              <w:rPr>
                <w:rFonts w:cs="Tahoma"/>
              </w:rPr>
              <w:t>3</w:t>
            </w:r>
          </w:p>
        </w:tc>
        <w:tc>
          <w:tcPr>
            <w:tcW w:w="1287" w:type="dxa"/>
          </w:tcPr>
          <w:p w14:paraId="6ED3E161" w14:textId="77777777" w:rsidR="002800D4" w:rsidRDefault="002800D4" w:rsidP="00614F1F">
            <w:pPr>
              <w:pStyle w:val="BodyText1"/>
              <w:spacing w:before="120" w:after="120"/>
              <w:ind w:left="0"/>
              <w:jc w:val="left"/>
              <w:rPr>
                <w:rFonts w:cs="Tahoma"/>
              </w:rPr>
            </w:pPr>
            <w:r>
              <w:rPr>
                <w:rFonts w:cs="Tahoma"/>
              </w:rPr>
              <w:t>0.1</w:t>
            </w:r>
          </w:p>
        </w:tc>
        <w:tc>
          <w:tcPr>
            <w:tcW w:w="1411" w:type="dxa"/>
          </w:tcPr>
          <w:p w14:paraId="517A2638" w14:textId="77777777" w:rsidR="002800D4" w:rsidRDefault="002800D4" w:rsidP="00614F1F">
            <w:pPr>
              <w:pStyle w:val="BodyText1"/>
              <w:spacing w:before="120" w:after="120"/>
              <w:ind w:left="0"/>
              <w:jc w:val="left"/>
              <w:rPr>
                <w:rFonts w:cs="Tahoma"/>
              </w:rPr>
            </w:pPr>
            <w:r>
              <w:rPr>
                <w:rFonts w:cs="Tahoma"/>
              </w:rPr>
              <w:t>ALL</w:t>
            </w:r>
          </w:p>
        </w:tc>
        <w:tc>
          <w:tcPr>
            <w:tcW w:w="4205" w:type="dxa"/>
          </w:tcPr>
          <w:p w14:paraId="56192668" w14:textId="77777777" w:rsidR="002800D4" w:rsidRPr="00205A73" w:rsidRDefault="002800D4" w:rsidP="00567151">
            <w:pPr>
              <w:pStyle w:val="BodyText1"/>
              <w:spacing w:before="120" w:after="120"/>
              <w:ind w:left="0"/>
              <w:jc w:val="left"/>
              <w:rPr>
                <w:rFonts w:cs="Tahoma"/>
              </w:rPr>
            </w:pPr>
            <w:r>
              <w:rPr>
                <w:rFonts w:cs="Tahoma"/>
              </w:rPr>
              <w:t xml:space="preserve">Initial Draft </w:t>
            </w:r>
          </w:p>
        </w:tc>
        <w:tc>
          <w:tcPr>
            <w:tcW w:w="1570" w:type="dxa"/>
          </w:tcPr>
          <w:p w14:paraId="1DE34B7C" w14:textId="20842C43" w:rsidR="002800D4" w:rsidRDefault="00E3372D" w:rsidP="00614F1F">
            <w:pPr>
              <w:pStyle w:val="BodyText1"/>
              <w:spacing w:before="120" w:after="120"/>
              <w:ind w:left="0"/>
              <w:jc w:val="left"/>
              <w:rPr>
                <w:rFonts w:cs="Tahoma"/>
              </w:rPr>
            </w:pPr>
            <w:r>
              <w:rPr>
                <w:rFonts w:cs="Tahoma"/>
              </w:rPr>
              <w:t>TDT</w:t>
            </w:r>
          </w:p>
        </w:tc>
      </w:tr>
    </w:tbl>
    <w:p w14:paraId="11E6D07A" w14:textId="77777777" w:rsidR="002800D4" w:rsidRPr="001B084A" w:rsidRDefault="002800D4" w:rsidP="009000E6">
      <w:pPr>
        <w:pStyle w:val="Heading2intro"/>
        <w:rPr>
          <w:sz w:val="24"/>
        </w:rPr>
      </w:pPr>
      <w:r w:rsidRPr="001B084A">
        <w:rPr>
          <w:sz w:val="24"/>
        </w:rPr>
        <w:t>Distributed for Review</w:t>
      </w:r>
    </w:p>
    <w:p w14:paraId="5ED8A39F" w14:textId="77777777" w:rsidR="002800D4" w:rsidRDefault="002800D4" w:rsidP="009000E6">
      <w:r>
        <w:t>This document has been distributed for the following to review:</w:t>
      </w:r>
    </w:p>
    <w:tbl>
      <w:tblPr>
        <w:tblW w:w="9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5040"/>
        <w:gridCol w:w="1385"/>
        <w:gridCol w:w="1115"/>
      </w:tblGrid>
      <w:tr w:rsidR="002800D4" w:rsidRPr="002A47DF" w14:paraId="72340CDA" w14:textId="77777777" w:rsidTr="003878F6">
        <w:trPr>
          <w:trHeight w:val="625"/>
          <w:jc w:val="center"/>
        </w:trPr>
        <w:tc>
          <w:tcPr>
            <w:tcW w:w="1980" w:type="dxa"/>
            <w:shd w:val="clear" w:color="auto" w:fill="FABF8F"/>
            <w:vAlign w:val="center"/>
          </w:tcPr>
          <w:p w14:paraId="3809F9A8" w14:textId="77777777" w:rsidR="002800D4" w:rsidRPr="002A47DF" w:rsidRDefault="002800D4" w:rsidP="003D2E47">
            <w:pPr>
              <w:pStyle w:val="BodyText1"/>
              <w:ind w:left="0"/>
              <w:jc w:val="center"/>
              <w:rPr>
                <w:rFonts w:cs="Tahoma"/>
                <w:b/>
              </w:rPr>
            </w:pPr>
            <w:r w:rsidRPr="002A47DF">
              <w:rPr>
                <w:rFonts w:cs="Tahoma"/>
                <w:b/>
              </w:rPr>
              <w:t>Name</w:t>
            </w:r>
          </w:p>
        </w:tc>
        <w:tc>
          <w:tcPr>
            <w:tcW w:w="5040" w:type="dxa"/>
            <w:shd w:val="clear" w:color="auto" w:fill="FABF8F"/>
            <w:vAlign w:val="center"/>
          </w:tcPr>
          <w:p w14:paraId="71BB7546" w14:textId="77777777" w:rsidR="002800D4" w:rsidRPr="002A47DF" w:rsidRDefault="002800D4" w:rsidP="003D2E47">
            <w:pPr>
              <w:pStyle w:val="BodyText1"/>
              <w:ind w:left="0"/>
              <w:jc w:val="center"/>
              <w:rPr>
                <w:rFonts w:cs="Tahoma"/>
                <w:b/>
              </w:rPr>
            </w:pPr>
            <w:r w:rsidRPr="002A47DF">
              <w:rPr>
                <w:rFonts w:cs="Tahoma"/>
                <w:b/>
              </w:rPr>
              <w:t>Title &amp; Company</w:t>
            </w:r>
          </w:p>
        </w:tc>
        <w:tc>
          <w:tcPr>
            <w:tcW w:w="1385" w:type="dxa"/>
            <w:shd w:val="clear" w:color="auto" w:fill="FABF8F"/>
            <w:vAlign w:val="center"/>
          </w:tcPr>
          <w:p w14:paraId="3F8EF711" w14:textId="77777777" w:rsidR="002800D4" w:rsidRPr="002A47DF" w:rsidRDefault="002800D4" w:rsidP="003D2E47">
            <w:pPr>
              <w:pStyle w:val="BodyText1"/>
              <w:ind w:left="0"/>
              <w:jc w:val="center"/>
              <w:rPr>
                <w:rFonts w:cs="Tahoma"/>
                <w:b/>
              </w:rPr>
            </w:pPr>
            <w:r w:rsidRPr="002A47DF">
              <w:rPr>
                <w:rFonts w:cs="Tahoma"/>
                <w:b/>
              </w:rPr>
              <w:t>Issue Date</w:t>
            </w:r>
          </w:p>
        </w:tc>
        <w:tc>
          <w:tcPr>
            <w:tcW w:w="1115" w:type="dxa"/>
            <w:shd w:val="clear" w:color="auto" w:fill="FABF8F"/>
            <w:vAlign w:val="center"/>
          </w:tcPr>
          <w:p w14:paraId="6AA90BBC" w14:textId="77777777" w:rsidR="002800D4" w:rsidRPr="002A47DF" w:rsidRDefault="002800D4" w:rsidP="003D2E47">
            <w:pPr>
              <w:pStyle w:val="BodyText1"/>
              <w:ind w:left="0"/>
              <w:jc w:val="center"/>
              <w:rPr>
                <w:rFonts w:cs="Tahoma"/>
                <w:b/>
              </w:rPr>
            </w:pPr>
            <w:r w:rsidRPr="002A47DF">
              <w:rPr>
                <w:rFonts w:cs="Tahoma"/>
                <w:b/>
              </w:rPr>
              <w:t>Revision</w:t>
            </w:r>
          </w:p>
        </w:tc>
      </w:tr>
      <w:tr w:rsidR="002800D4" w14:paraId="5085A5F9" w14:textId="77777777" w:rsidTr="009000E6">
        <w:trPr>
          <w:trHeight w:val="625"/>
          <w:jc w:val="center"/>
        </w:trPr>
        <w:tc>
          <w:tcPr>
            <w:tcW w:w="1980" w:type="dxa"/>
            <w:vAlign w:val="center"/>
          </w:tcPr>
          <w:p w14:paraId="51DDF411" w14:textId="77777777" w:rsidR="002800D4" w:rsidRPr="009000E6" w:rsidRDefault="002800D4" w:rsidP="003D2E47">
            <w:pPr>
              <w:pStyle w:val="BodyText1"/>
              <w:ind w:left="0"/>
              <w:jc w:val="center"/>
              <w:rPr>
                <w:rFonts w:cs="Tahoma"/>
                <w:b/>
              </w:rPr>
            </w:pPr>
          </w:p>
        </w:tc>
        <w:tc>
          <w:tcPr>
            <w:tcW w:w="5040" w:type="dxa"/>
            <w:vAlign w:val="center"/>
          </w:tcPr>
          <w:p w14:paraId="4AE9072B" w14:textId="77777777" w:rsidR="002800D4" w:rsidRPr="009000E6" w:rsidRDefault="002800D4" w:rsidP="003D2E47">
            <w:pPr>
              <w:pStyle w:val="BodyText1"/>
              <w:ind w:left="0"/>
              <w:jc w:val="center"/>
              <w:rPr>
                <w:rFonts w:cs="Tahoma"/>
                <w:b/>
              </w:rPr>
            </w:pPr>
          </w:p>
        </w:tc>
        <w:tc>
          <w:tcPr>
            <w:tcW w:w="1385" w:type="dxa"/>
            <w:vAlign w:val="center"/>
          </w:tcPr>
          <w:p w14:paraId="68C4D20A" w14:textId="77777777" w:rsidR="002800D4" w:rsidRPr="009000E6" w:rsidRDefault="002800D4" w:rsidP="003D2E47">
            <w:pPr>
              <w:pStyle w:val="BodyText1"/>
              <w:ind w:left="0"/>
              <w:jc w:val="center"/>
              <w:rPr>
                <w:rFonts w:cs="Tahoma"/>
                <w:b/>
              </w:rPr>
            </w:pPr>
          </w:p>
        </w:tc>
        <w:tc>
          <w:tcPr>
            <w:tcW w:w="1115" w:type="dxa"/>
            <w:vAlign w:val="center"/>
          </w:tcPr>
          <w:p w14:paraId="61BAA62B" w14:textId="77777777" w:rsidR="002800D4" w:rsidRPr="009000E6" w:rsidRDefault="002800D4" w:rsidP="003D2E47">
            <w:pPr>
              <w:pStyle w:val="BodyText1"/>
              <w:ind w:left="0"/>
              <w:jc w:val="center"/>
              <w:rPr>
                <w:rFonts w:cs="Tahoma"/>
                <w:b/>
              </w:rPr>
            </w:pPr>
          </w:p>
        </w:tc>
      </w:tr>
    </w:tbl>
    <w:p w14:paraId="323D1FF1" w14:textId="77777777" w:rsidR="002800D4" w:rsidRPr="001B084A" w:rsidRDefault="002800D4" w:rsidP="009000E6">
      <w:pPr>
        <w:pStyle w:val="Heading2intro"/>
        <w:rPr>
          <w:sz w:val="24"/>
        </w:rPr>
      </w:pPr>
      <w:r w:rsidRPr="001B084A">
        <w:rPr>
          <w:sz w:val="24"/>
        </w:rPr>
        <w:t>Approvals</w:t>
      </w:r>
    </w:p>
    <w:p w14:paraId="6DFF3C43" w14:textId="77777777" w:rsidR="002800D4" w:rsidRDefault="002800D4" w:rsidP="009000E6">
      <w:r>
        <w:t>This document requires the following approvals:</w:t>
      </w:r>
    </w:p>
    <w:tbl>
      <w:tblP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9"/>
        <w:gridCol w:w="3108"/>
        <w:gridCol w:w="2700"/>
        <w:gridCol w:w="1752"/>
      </w:tblGrid>
      <w:tr w:rsidR="002800D4" w:rsidRPr="003878F6" w14:paraId="39109635" w14:textId="77777777" w:rsidTr="003878F6">
        <w:trPr>
          <w:trHeight w:val="625"/>
          <w:jc w:val="center"/>
        </w:trPr>
        <w:tc>
          <w:tcPr>
            <w:tcW w:w="1919" w:type="dxa"/>
            <w:shd w:val="clear" w:color="auto" w:fill="FABF8F"/>
            <w:vAlign w:val="center"/>
          </w:tcPr>
          <w:p w14:paraId="73B7BCC4" w14:textId="77777777" w:rsidR="002800D4" w:rsidRPr="003878F6" w:rsidRDefault="002800D4" w:rsidP="00E067C5">
            <w:pPr>
              <w:pStyle w:val="BodyText1"/>
              <w:ind w:left="0"/>
              <w:jc w:val="center"/>
              <w:rPr>
                <w:rFonts w:cs="Tahoma"/>
                <w:b/>
              </w:rPr>
            </w:pPr>
            <w:r w:rsidRPr="003878F6">
              <w:rPr>
                <w:rFonts w:cs="Tahoma"/>
                <w:b/>
              </w:rPr>
              <w:t>Name</w:t>
            </w:r>
          </w:p>
        </w:tc>
        <w:tc>
          <w:tcPr>
            <w:tcW w:w="3108" w:type="dxa"/>
            <w:shd w:val="clear" w:color="auto" w:fill="FABF8F"/>
            <w:vAlign w:val="center"/>
          </w:tcPr>
          <w:p w14:paraId="6AD190BB" w14:textId="77777777" w:rsidR="002800D4" w:rsidRPr="003878F6" w:rsidRDefault="002800D4" w:rsidP="00E067C5">
            <w:pPr>
              <w:pStyle w:val="BodyText1"/>
              <w:ind w:left="0"/>
              <w:jc w:val="center"/>
              <w:rPr>
                <w:rFonts w:cs="Tahoma"/>
                <w:b/>
              </w:rPr>
            </w:pPr>
            <w:r w:rsidRPr="003878F6">
              <w:rPr>
                <w:rFonts w:cs="Tahoma"/>
                <w:b/>
              </w:rPr>
              <w:t>Signature</w:t>
            </w:r>
          </w:p>
        </w:tc>
        <w:tc>
          <w:tcPr>
            <w:tcW w:w="2700" w:type="dxa"/>
            <w:shd w:val="clear" w:color="auto" w:fill="FABF8F"/>
            <w:vAlign w:val="center"/>
          </w:tcPr>
          <w:p w14:paraId="04AA3492" w14:textId="77777777" w:rsidR="002800D4" w:rsidRPr="003878F6" w:rsidRDefault="002800D4" w:rsidP="00E067C5">
            <w:pPr>
              <w:pStyle w:val="BodyText1"/>
              <w:ind w:left="0"/>
              <w:jc w:val="center"/>
              <w:rPr>
                <w:rFonts w:cs="Tahoma"/>
                <w:b/>
              </w:rPr>
            </w:pPr>
            <w:r w:rsidRPr="003878F6">
              <w:rPr>
                <w:rFonts w:cs="Tahoma"/>
                <w:b/>
              </w:rPr>
              <w:t>Title</w:t>
            </w:r>
          </w:p>
        </w:tc>
        <w:tc>
          <w:tcPr>
            <w:tcW w:w="1752" w:type="dxa"/>
            <w:shd w:val="clear" w:color="auto" w:fill="FABF8F"/>
            <w:vAlign w:val="center"/>
          </w:tcPr>
          <w:p w14:paraId="10AF8867" w14:textId="77777777" w:rsidR="002800D4" w:rsidRPr="003878F6" w:rsidRDefault="002800D4" w:rsidP="00E067C5">
            <w:pPr>
              <w:pStyle w:val="BodyText1"/>
              <w:ind w:left="0"/>
              <w:jc w:val="center"/>
              <w:rPr>
                <w:rFonts w:cs="Tahoma"/>
                <w:b/>
              </w:rPr>
            </w:pPr>
            <w:r w:rsidRPr="003878F6">
              <w:rPr>
                <w:rFonts w:cs="Tahoma"/>
                <w:b/>
              </w:rPr>
              <w:t>Issue Date</w:t>
            </w:r>
          </w:p>
        </w:tc>
      </w:tr>
      <w:tr w:rsidR="002800D4" w14:paraId="18A70DC1" w14:textId="77777777" w:rsidTr="00E067C5">
        <w:trPr>
          <w:trHeight w:val="280"/>
          <w:jc w:val="center"/>
        </w:trPr>
        <w:tc>
          <w:tcPr>
            <w:tcW w:w="1919" w:type="dxa"/>
            <w:vAlign w:val="center"/>
          </w:tcPr>
          <w:p w14:paraId="4C5F5156" w14:textId="77777777" w:rsidR="002800D4" w:rsidRDefault="002800D4" w:rsidP="00E067C5">
            <w:pPr>
              <w:pStyle w:val="BodyText1"/>
              <w:ind w:left="0"/>
              <w:jc w:val="center"/>
              <w:rPr>
                <w:rFonts w:cs="Tahoma"/>
                <w:b/>
                <w:color w:val="FFFFFF"/>
              </w:rPr>
            </w:pPr>
          </w:p>
        </w:tc>
        <w:tc>
          <w:tcPr>
            <w:tcW w:w="3108" w:type="dxa"/>
            <w:vAlign w:val="center"/>
          </w:tcPr>
          <w:p w14:paraId="7FC02129" w14:textId="77777777" w:rsidR="002800D4" w:rsidRDefault="002800D4" w:rsidP="00E067C5">
            <w:pPr>
              <w:pStyle w:val="BodyText1"/>
              <w:ind w:left="0"/>
              <w:jc w:val="center"/>
              <w:rPr>
                <w:rFonts w:cs="Tahoma"/>
                <w:b/>
                <w:color w:val="FFFFFF"/>
              </w:rPr>
            </w:pPr>
          </w:p>
        </w:tc>
        <w:tc>
          <w:tcPr>
            <w:tcW w:w="2700" w:type="dxa"/>
            <w:vAlign w:val="center"/>
          </w:tcPr>
          <w:p w14:paraId="08C528B2" w14:textId="77777777" w:rsidR="002800D4" w:rsidRPr="00076302" w:rsidRDefault="002800D4" w:rsidP="00E067C5">
            <w:pPr>
              <w:pStyle w:val="BodyText1"/>
              <w:ind w:left="0"/>
              <w:jc w:val="center"/>
              <w:rPr>
                <w:rFonts w:cs="Tahoma"/>
                <w:color w:val="FFFFFF"/>
              </w:rPr>
            </w:pPr>
          </w:p>
        </w:tc>
        <w:tc>
          <w:tcPr>
            <w:tcW w:w="1752" w:type="dxa"/>
            <w:vAlign w:val="center"/>
          </w:tcPr>
          <w:p w14:paraId="0EB6DF74" w14:textId="77777777" w:rsidR="002800D4" w:rsidRPr="009000E6" w:rsidRDefault="002800D4" w:rsidP="00E067C5">
            <w:pPr>
              <w:pStyle w:val="BodyText1"/>
              <w:ind w:left="0"/>
              <w:jc w:val="center"/>
              <w:rPr>
                <w:rFonts w:cs="Tahoma"/>
                <w:b/>
                <w:color w:val="FFFFFF"/>
              </w:rPr>
            </w:pPr>
          </w:p>
        </w:tc>
      </w:tr>
      <w:tr w:rsidR="002800D4" w14:paraId="3D99E1D8" w14:textId="77777777" w:rsidTr="00E067C5">
        <w:trPr>
          <w:trHeight w:val="280"/>
          <w:jc w:val="center"/>
        </w:trPr>
        <w:tc>
          <w:tcPr>
            <w:tcW w:w="1919" w:type="dxa"/>
            <w:vAlign w:val="center"/>
          </w:tcPr>
          <w:p w14:paraId="5BC769D2" w14:textId="77777777" w:rsidR="002800D4" w:rsidRPr="00D3725A" w:rsidRDefault="002800D4" w:rsidP="00E067C5">
            <w:pPr>
              <w:pStyle w:val="BodyText1"/>
              <w:ind w:left="0"/>
              <w:jc w:val="center"/>
              <w:rPr>
                <w:rFonts w:cs="Tahoma"/>
              </w:rPr>
            </w:pPr>
          </w:p>
        </w:tc>
        <w:tc>
          <w:tcPr>
            <w:tcW w:w="3108" w:type="dxa"/>
            <w:vAlign w:val="center"/>
          </w:tcPr>
          <w:p w14:paraId="0C338CC9" w14:textId="77777777" w:rsidR="002800D4" w:rsidRDefault="002800D4" w:rsidP="00E067C5">
            <w:pPr>
              <w:pStyle w:val="BodyText1"/>
              <w:ind w:left="0"/>
              <w:jc w:val="center"/>
              <w:rPr>
                <w:rFonts w:cs="Tahoma"/>
                <w:b/>
                <w:color w:val="FFFFFF"/>
              </w:rPr>
            </w:pPr>
          </w:p>
        </w:tc>
        <w:tc>
          <w:tcPr>
            <w:tcW w:w="2700" w:type="dxa"/>
            <w:vAlign w:val="center"/>
          </w:tcPr>
          <w:p w14:paraId="30ACB949" w14:textId="77777777" w:rsidR="002800D4" w:rsidRPr="00076302" w:rsidRDefault="002800D4" w:rsidP="00E067C5">
            <w:pPr>
              <w:pStyle w:val="BodyText1"/>
              <w:ind w:left="0"/>
              <w:jc w:val="center"/>
              <w:rPr>
                <w:rFonts w:cs="Tahoma"/>
                <w:color w:val="FFFFFF"/>
              </w:rPr>
            </w:pPr>
          </w:p>
        </w:tc>
        <w:tc>
          <w:tcPr>
            <w:tcW w:w="1752" w:type="dxa"/>
            <w:vAlign w:val="center"/>
          </w:tcPr>
          <w:p w14:paraId="6D4CFD2F" w14:textId="77777777" w:rsidR="002800D4" w:rsidRPr="009000E6" w:rsidRDefault="002800D4" w:rsidP="00E067C5">
            <w:pPr>
              <w:pStyle w:val="BodyText1"/>
              <w:ind w:left="0"/>
              <w:jc w:val="center"/>
              <w:rPr>
                <w:rFonts w:cs="Tahoma"/>
                <w:b/>
                <w:color w:val="FFFFFF"/>
              </w:rPr>
            </w:pPr>
          </w:p>
        </w:tc>
      </w:tr>
      <w:tr w:rsidR="002800D4" w14:paraId="77E5CB1E" w14:textId="77777777" w:rsidTr="00E067C5">
        <w:trPr>
          <w:trHeight w:val="280"/>
          <w:jc w:val="center"/>
        </w:trPr>
        <w:tc>
          <w:tcPr>
            <w:tcW w:w="1919" w:type="dxa"/>
            <w:vAlign w:val="center"/>
          </w:tcPr>
          <w:p w14:paraId="5379F95A" w14:textId="77777777" w:rsidR="002800D4" w:rsidRDefault="002800D4" w:rsidP="00E067C5">
            <w:pPr>
              <w:pStyle w:val="BodyText1"/>
              <w:ind w:left="0"/>
              <w:jc w:val="center"/>
              <w:rPr>
                <w:rFonts w:cs="Tahoma"/>
              </w:rPr>
            </w:pPr>
          </w:p>
        </w:tc>
        <w:tc>
          <w:tcPr>
            <w:tcW w:w="3108" w:type="dxa"/>
            <w:vAlign w:val="center"/>
          </w:tcPr>
          <w:p w14:paraId="095FE264" w14:textId="77777777" w:rsidR="002800D4" w:rsidRDefault="002800D4" w:rsidP="00E067C5">
            <w:pPr>
              <w:pStyle w:val="BodyText1"/>
              <w:ind w:left="0"/>
              <w:jc w:val="center"/>
              <w:rPr>
                <w:rFonts w:cs="Tahoma"/>
                <w:b/>
                <w:color w:val="FFFFFF"/>
              </w:rPr>
            </w:pPr>
          </w:p>
        </w:tc>
        <w:tc>
          <w:tcPr>
            <w:tcW w:w="2700" w:type="dxa"/>
            <w:vAlign w:val="center"/>
          </w:tcPr>
          <w:p w14:paraId="3E7CD0FF" w14:textId="77777777" w:rsidR="002800D4" w:rsidRDefault="002800D4" w:rsidP="00E067C5">
            <w:pPr>
              <w:pStyle w:val="BodyText1"/>
              <w:ind w:left="0"/>
              <w:jc w:val="center"/>
              <w:rPr>
                <w:rFonts w:cs="Tahoma"/>
                <w:b/>
                <w:color w:val="FFFFFF"/>
              </w:rPr>
            </w:pPr>
          </w:p>
        </w:tc>
        <w:tc>
          <w:tcPr>
            <w:tcW w:w="1752" w:type="dxa"/>
            <w:vAlign w:val="center"/>
          </w:tcPr>
          <w:p w14:paraId="556AA917" w14:textId="77777777" w:rsidR="002800D4" w:rsidRPr="009000E6" w:rsidRDefault="002800D4" w:rsidP="00E067C5">
            <w:pPr>
              <w:pStyle w:val="BodyText1"/>
              <w:ind w:left="0"/>
              <w:jc w:val="center"/>
              <w:rPr>
                <w:rFonts w:cs="Tahoma"/>
                <w:b/>
                <w:color w:val="FFFFFF"/>
              </w:rPr>
            </w:pPr>
          </w:p>
        </w:tc>
      </w:tr>
      <w:tr w:rsidR="002800D4" w14:paraId="07542600" w14:textId="77777777" w:rsidTr="00E067C5">
        <w:trPr>
          <w:trHeight w:val="280"/>
          <w:jc w:val="center"/>
        </w:trPr>
        <w:tc>
          <w:tcPr>
            <w:tcW w:w="1919" w:type="dxa"/>
            <w:vAlign w:val="center"/>
          </w:tcPr>
          <w:p w14:paraId="45AE3017" w14:textId="77777777" w:rsidR="002800D4" w:rsidRDefault="002800D4" w:rsidP="00E067C5">
            <w:pPr>
              <w:pStyle w:val="BodyText1"/>
              <w:ind w:left="0"/>
              <w:jc w:val="center"/>
              <w:rPr>
                <w:rFonts w:cs="Tahoma"/>
              </w:rPr>
            </w:pPr>
          </w:p>
        </w:tc>
        <w:tc>
          <w:tcPr>
            <w:tcW w:w="3108" w:type="dxa"/>
            <w:vAlign w:val="center"/>
          </w:tcPr>
          <w:p w14:paraId="4677B54D" w14:textId="77777777" w:rsidR="002800D4" w:rsidRDefault="002800D4" w:rsidP="00E067C5">
            <w:pPr>
              <w:pStyle w:val="BodyText1"/>
              <w:ind w:left="0"/>
              <w:jc w:val="center"/>
              <w:rPr>
                <w:rFonts w:cs="Tahoma"/>
                <w:b/>
                <w:color w:val="FFFFFF"/>
              </w:rPr>
            </w:pPr>
          </w:p>
        </w:tc>
        <w:tc>
          <w:tcPr>
            <w:tcW w:w="2700" w:type="dxa"/>
            <w:vAlign w:val="center"/>
          </w:tcPr>
          <w:p w14:paraId="797327BB" w14:textId="77777777" w:rsidR="002800D4" w:rsidRDefault="002800D4" w:rsidP="00E067C5">
            <w:pPr>
              <w:pStyle w:val="BodyText1"/>
              <w:ind w:left="0"/>
              <w:jc w:val="center"/>
              <w:rPr>
                <w:rFonts w:cs="Tahoma"/>
                <w:b/>
                <w:color w:val="FFFFFF"/>
              </w:rPr>
            </w:pPr>
          </w:p>
        </w:tc>
        <w:tc>
          <w:tcPr>
            <w:tcW w:w="1752" w:type="dxa"/>
            <w:vAlign w:val="center"/>
          </w:tcPr>
          <w:p w14:paraId="51C82C31" w14:textId="77777777" w:rsidR="002800D4" w:rsidRPr="009000E6" w:rsidRDefault="002800D4" w:rsidP="00E067C5">
            <w:pPr>
              <w:pStyle w:val="BodyText1"/>
              <w:ind w:left="0"/>
              <w:jc w:val="center"/>
              <w:rPr>
                <w:rFonts w:cs="Tahoma"/>
                <w:b/>
                <w:color w:val="FFFFFF"/>
              </w:rPr>
            </w:pPr>
          </w:p>
        </w:tc>
      </w:tr>
      <w:tr w:rsidR="002800D4" w14:paraId="4887FD60" w14:textId="77777777" w:rsidTr="00E067C5">
        <w:trPr>
          <w:trHeight w:val="280"/>
          <w:jc w:val="center"/>
        </w:trPr>
        <w:tc>
          <w:tcPr>
            <w:tcW w:w="1919" w:type="dxa"/>
            <w:vAlign w:val="center"/>
          </w:tcPr>
          <w:p w14:paraId="42428B71" w14:textId="77777777" w:rsidR="002800D4" w:rsidRDefault="002800D4" w:rsidP="00E067C5">
            <w:pPr>
              <w:pStyle w:val="BodyText1"/>
              <w:ind w:left="0"/>
              <w:jc w:val="center"/>
              <w:rPr>
                <w:rFonts w:cs="Tahoma"/>
              </w:rPr>
            </w:pPr>
          </w:p>
        </w:tc>
        <w:tc>
          <w:tcPr>
            <w:tcW w:w="3108" w:type="dxa"/>
            <w:vAlign w:val="center"/>
          </w:tcPr>
          <w:p w14:paraId="0DEC45CC" w14:textId="77777777" w:rsidR="002800D4" w:rsidRDefault="002800D4" w:rsidP="00E067C5">
            <w:pPr>
              <w:pStyle w:val="BodyText1"/>
              <w:ind w:left="0"/>
              <w:jc w:val="center"/>
              <w:rPr>
                <w:rFonts w:cs="Tahoma"/>
                <w:b/>
                <w:color w:val="FFFFFF"/>
              </w:rPr>
            </w:pPr>
          </w:p>
        </w:tc>
        <w:tc>
          <w:tcPr>
            <w:tcW w:w="2700" w:type="dxa"/>
            <w:vAlign w:val="center"/>
          </w:tcPr>
          <w:p w14:paraId="3C3E4B1F" w14:textId="77777777" w:rsidR="002800D4" w:rsidRPr="00076302" w:rsidRDefault="002800D4" w:rsidP="00E067C5">
            <w:pPr>
              <w:pStyle w:val="BodyText1"/>
              <w:ind w:left="0"/>
              <w:jc w:val="center"/>
              <w:rPr>
                <w:rFonts w:cs="Tahoma"/>
                <w:color w:val="FFFFFF"/>
              </w:rPr>
            </w:pPr>
          </w:p>
        </w:tc>
        <w:tc>
          <w:tcPr>
            <w:tcW w:w="1752" w:type="dxa"/>
            <w:vAlign w:val="center"/>
          </w:tcPr>
          <w:p w14:paraId="3CD4BDF4" w14:textId="77777777" w:rsidR="002800D4" w:rsidRPr="009000E6" w:rsidRDefault="002800D4" w:rsidP="00E067C5">
            <w:pPr>
              <w:pStyle w:val="BodyText1"/>
              <w:ind w:left="0"/>
              <w:jc w:val="center"/>
              <w:rPr>
                <w:rFonts w:cs="Tahoma"/>
                <w:b/>
                <w:color w:val="FFFFFF"/>
              </w:rPr>
            </w:pPr>
          </w:p>
        </w:tc>
      </w:tr>
    </w:tbl>
    <w:p w14:paraId="24102D82" w14:textId="77777777" w:rsidR="002800D4" w:rsidRDefault="002800D4" w:rsidP="00A01DCD">
      <w:pPr>
        <w:pStyle w:val="TOC1"/>
      </w:pPr>
    </w:p>
    <w:p w14:paraId="1BAEA1B4" w14:textId="77777777" w:rsidR="002800D4" w:rsidRDefault="002800D4" w:rsidP="001B084A">
      <w:pPr>
        <w:pStyle w:val="Heading2intro"/>
      </w:pPr>
      <w:r>
        <w:t>Associated Documents</w:t>
      </w:r>
    </w:p>
    <w:p w14:paraId="157E4930" w14:textId="77777777" w:rsidR="002800D4" w:rsidRDefault="002800D4" w:rsidP="001B084A">
      <w:r>
        <w:t>This document is associated with the following other documents:</w:t>
      </w:r>
    </w:p>
    <w:tbl>
      <w:tblPr>
        <w:tblW w:w="9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85"/>
        <w:gridCol w:w="2575"/>
        <w:gridCol w:w="1568"/>
        <w:gridCol w:w="1405"/>
        <w:gridCol w:w="1232"/>
      </w:tblGrid>
      <w:tr w:rsidR="002800D4" w:rsidRPr="003878F6" w14:paraId="43EE1345" w14:textId="77777777" w:rsidTr="003878F6">
        <w:trPr>
          <w:cantSplit/>
          <w:tblHeader/>
        </w:trPr>
        <w:tc>
          <w:tcPr>
            <w:tcW w:w="2885" w:type="dxa"/>
            <w:shd w:val="clear" w:color="auto" w:fill="FABF8F"/>
            <w:noWrap/>
          </w:tcPr>
          <w:p w14:paraId="28CA8544" w14:textId="77777777" w:rsidR="002800D4" w:rsidRPr="003878F6" w:rsidRDefault="002800D4" w:rsidP="003D2E47">
            <w:pPr>
              <w:pStyle w:val="StyleTablecolumnheadings9pt"/>
              <w:rPr>
                <w:sz w:val="20"/>
              </w:rPr>
            </w:pPr>
            <w:r w:rsidRPr="003878F6">
              <w:rPr>
                <w:sz w:val="20"/>
              </w:rPr>
              <w:t>Name</w:t>
            </w:r>
          </w:p>
        </w:tc>
        <w:tc>
          <w:tcPr>
            <w:tcW w:w="2575" w:type="dxa"/>
            <w:shd w:val="clear" w:color="auto" w:fill="FABF8F"/>
            <w:noWrap/>
          </w:tcPr>
          <w:p w14:paraId="7C673879" w14:textId="77777777" w:rsidR="002800D4" w:rsidRPr="003878F6" w:rsidRDefault="002800D4" w:rsidP="003D2E47">
            <w:pPr>
              <w:pStyle w:val="StyleTablecolumnheadings9pt"/>
              <w:rPr>
                <w:sz w:val="20"/>
              </w:rPr>
            </w:pPr>
            <w:r w:rsidRPr="003878F6">
              <w:rPr>
                <w:sz w:val="20"/>
              </w:rPr>
              <w:t>Title and Originator’s Reference</w:t>
            </w:r>
          </w:p>
        </w:tc>
        <w:tc>
          <w:tcPr>
            <w:tcW w:w="1568" w:type="dxa"/>
            <w:shd w:val="clear" w:color="auto" w:fill="FABF8F"/>
            <w:noWrap/>
          </w:tcPr>
          <w:p w14:paraId="1EEE71B2" w14:textId="77777777" w:rsidR="002800D4" w:rsidRPr="003878F6" w:rsidRDefault="002800D4" w:rsidP="003D2E47">
            <w:pPr>
              <w:pStyle w:val="StyleTablecolumnheadings9pt"/>
              <w:rPr>
                <w:sz w:val="20"/>
              </w:rPr>
            </w:pPr>
            <w:r w:rsidRPr="003878F6">
              <w:rPr>
                <w:sz w:val="20"/>
              </w:rPr>
              <w:t>Source</w:t>
            </w:r>
          </w:p>
        </w:tc>
        <w:tc>
          <w:tcPr>
            <w:tcW w:w="1405" w:type="dxa"/>
            <w:shd w:val="clear" w:color="auto" w:fill="FABF8F"/>
            <w:noWrap/>
          </w:tcPr>
          <w:p w14:paraId="3C8C7755" w14:textId="77777777" w:rsidR="002800D4" w:rsidRPr="003878F6" w:rsidRDefault="002800D4" w:rsidP="003D2E47">
            <w:pPr>
              <w:pStyle w:val="StyleTablecolumnheadings9pt"/>
              <w:rPr>
                <w:sz w:val="20"/>
              </w:rPr>
            </w:pPr>
            <w:r w:rsidRPr="003878F6">
              <w:rPr>
                <w:sz w:val="20"/>
              </w:rPr>
              <w:t>Issue Date</w:t>
            </w:r>
          </w:p>
        </w:tc>
        <w:tc>
          <w:tcPr>
            <w:tcW w:w="1232" w:type="dxa"/>
            <w:shd w:val="clear" w:color="auto" w:fill="FABF8F"/>
            <w:noWrap/>
          </w:tcPr>
          <w:p w14:paraId="73CABE29" w14:textId="77777777" w:rsidR="002800D4" w:rsidRPr="003878F6" w:rsidRDefault="002800D4" w:rsidP="003D2E47">
            <w:pPr>
              <w:pStyle w:val="StyleTablecolumnheadings9pt"/>
              <w:rPr>
                <w:sz w:val="20"/>
              </w:rPr>
            </w:pPr>
            <w:r w:rsidRPr="003878F6">
              <w:rPr>
                <w:sz w:val="20"/>
              </w:rPr>
              <w:t>Version</w:t>
            </w:r>
          </w:p>
        </w:tc>
      </w:tr>
      <w:tr w:rsidR="002800D4" w14:paraId="05B61F8E" w14:textId="77777777" w:rsidTr="006049DF">
        <w:tc>
          <w:tcPr>
            <w:tcW w:w="2885" w:type="dxa"/>
            <w:noWrap/>
          </w:tcPr>
          <w:p w14:paraId="1F6618F5" w14:textId="77777777" w:rsidR="002800D4" w:rsidRPr="006049DF" w:rsidRDefault="002800D4" w:rsidP="003D2E47">
            <w:pPr>
              <w:pStyle w:val="TableContents"/>
              <w:rPr>
                <w:sz w:val="18"/>
                <w:szCs w:val="18"/>
              </w:rPr>
            </w:pPr>
          </w:p>
        </w:tc>
        <w:tc>
          <w:tcPr>
            <w:tcW w:w="2575" w:type="dxa"/>
            <w:noWrap/>
          </w:tcPr>
          <w:p w14:paraId="2AD82F25" w14:textId="77777777" w:rsidR="002800D4" w:rsidRPr="006049DF" w:rsidRDefault="002800D4" w:rsidP="003D2E47">
            <w:pPr>
              <w:pStyle w:val="TableContents"/>
              <w:rPr>
                <w:sz w:val="18"/>
                <w:szCs w:val="18"/>
              </w:rPr>
            </w:pPr>
          </w:p>
        </w:tc>
        <w:tc>
          <w:tcPr>
            <w:tcW w:w="1568" w:type="dxa"/>
            <w:noWrap/>
          </w:tcPr>
          <w:p w14:paraId="42956480" w14:textId="77777777" w:rsidR="002800D4" w:rsidRPr="00573BD2" w:rsidRDefault="002800D4" w:rsidP="003D2E47">
            <w:pPr>
              <w:pStyle w:val="TableContents"/>
              <w:rPr>
                <w:sz w:val="18"/>
                <w:szCs w:val="18"/>
              </w:rPr>
            </w:pPr>
          </w:p>
        </w:tc>
        <w:tc>
          <w:tcPr>
            <w:tcW w:w="1405" w:type="dxa"/>
            <w:noWrap/>
          </w:tcPr>
          <w:p w14:paraId="783D55F8" w14:textId="77777777" w:rsidR="002800D4" w:rsidRPr="00573BD2" w:rsidRDefault="002800D4" w:rsidP="003D2E47">
            <w:pPr>
              <w:pStyle w:val="TableContents"/>
              <w:rPr>
                <w:sz w:val="18"/>
                <w:szCs w:val="18"/>
              </w:rPr>
            </w:pPr>
          </w:p>
        </w:tc>
        <w:tc>
          <w:tcPr>
            <w:tcW w:w="1232" w:type="dxa"/>
            <w:noWrap/>
          </w:tcPr>
          <w:p w14:paraId="6417F245" w14:textId="77777777" w:rsidR="002800D4" w:rsidRPr="00573BD2" w:rsidRDefault="002800D4" w:rsidP="003D2E47">
            <w:pPr>
              <w:pStyle w:val="TableContents"/>
              <w:rPr>
                <w:sz w:val="18"/>
                <w:szCs w:val="18"/>
              </w:rPr>
            </w:pPr>
          </w:p>
        </w:tc>
      </w:tr>
    </w:tbl>
    <w:p w14:paraId="36E53FF0" w14:textId="77777777" w:rsidR="002800D4" w:rsidRDefault="002800D4" w:rsidP="00A01DCD">
      <w:pPr>
        <w:pStyle w:val="TOC1"/>
      </w:pPr>
    </w:p>
    <w:p w14:paraId="13D29A41" w14:textId="27ECA1F1" w:rsidR="00B30723" w:rsidRDefault="00B30723" w:rsidP="00B30723">
      <w:pPr>
        <w:pStyle w:val="TOC1"/>
      </w:pPr>
    </w:p>
    <w:p w14:paraId="1DA05AAC" w14:textId="4ECCB6E7" w:rsidR="002800D4" w:rsidRDefault="002800D4" w:rsidP="009C47A7">
      <w:pPr>
        <w:pStyle w:val="TOC2"/>
        <w:spacing w:after="0" w:line="240" w:lineRule="auto"/>
      </w:pPr>
    </w:p>
    <w:p w14:paraId="2BC34C1B" w14:textId="77777777" w:rsidR="002800D4" w:rsidRDefault="002800D4" w:rsidP="00156477">
      <w:pPr>
        <w:pStyle w:val="TOC2"/>
      </w:pPr>
      <w:r>
        <w:br w:type="page"/>
      </w:r>
    </w:p>
    <w:bookmarkStart w:id="0" w:name="_Toc190572900"/>
    <w:bookmarkStart w:id="1" w:name="_Toc211320227"/>
    <w:p w14:paraId="7E4B768E" w14:textId="77777777" w:rsidR="002800D4" w:rsidRPr="000F2914" w:rsidRDefault="00BF5628" w:rsidP="00346AB0">
      <w:pPr>
        <w:pStyle w:val="Heading1"/>
      </w:pPr>
      <w:r w:rsidRPr="000F2914">
        <w:fldChar w:fldCharType="begin"/>
      </w:r>
      <w:r w:rsidR="002800D4" w:rsidRPr="000F2914">
        <w:instrText xml:space="preserve"> HYPERLINK "file:///C:\\Documents%20and%20Settings\\JacobJ01\\Local%20Settings\\Temporary%20Internet%20Files\\OLK41\\Supplementary%20Spec.htm" \l "1.                  Introduction#1.                  Introduction" </w:instrText>
      </w:r>
      <w:r w:rsidRPr="000F2914">
        <w:fldChar w:fldCharType="separate"/>
      </w:r>
      <w:bookmarkStart w:id="2" w:name="_Toc105434440"/>
      <w:r w:rsidR="002800D4" w:rsidRPr="000F2914">
        <w:t>Introduction</w:t>
      </w:r>
      <w:bookmarkEnd w:id="2"/>
      <w:r w:rsidRPr="000F2914">
        <w:fldChar w:fldCharType="end"/>
      </w:r>
      <w:r w:rsidR="002800D4" w:rsidRPr="000F2914">
        <w:t>   </w:t>
      </w:r>
    </w:p>
    <w:p w14:paraId="3010221E" w14:textId="77777777" w:rsidR="004D6BB9" w:rsidRDefault="009A4814">
      <w:pPr>
        <w:jc w:val="both"/>
      </w:pPr>
      <w:r>
        <w:t xml:space="preserve">AB </w:t>
      </w:r>
      <w:r w:rsidR="002800D4">
        <w:t>currently do</w:t>
      </w:r>
      <w:r w:rsidR="003B3484">
        <w:t>es</w:t>
      </w:r>
      <w:r w:rsidR="002800D4">
        <w:t xml:space="preserve"> not have a central repository for the services that they (and associated) organisations provide. This system requirements specification is part of the project to deliver a central repository called the Services Directory. </w:t>
      </w:r>
    </w:p>
    <w:p w14:paraId="75F9AE8A" w14:textId="77777777" w:rsidR="002800D4" w:rsidRDefault="00000000" w:rsidP="00346AB0">
      <w:pPr>
        <w:pStyle w:val="Heading1"/>
      </w:pPr>
      <w:hyperlink r:id="rId8" w:anchor="1.1               Purpose#1.1               Purpose" w:history="1">
        <w:bookmarkStart w:id="3" w:name="_Toc105434441"/>
        <w:r w:rsidR="002800D4" w:rsidRPr="000F2914">
          <w:t>Purpose</w:t>
        </w:r>
        <w:bookmarkEnd w:id="3"/>
      </w:hyperlink>
      <w:r w:rsidR="002800D4" w:rsidRPr="006A5A6C">
        <w:t> </w:t>
      </w:r>
    </w:p>
    <w:p w14:paraId="06A9D594" w14:textId="77777777" w:rsidR="004D6BB9" w:rsidRDefault="002800D4">
      <w:pPr>
        <w:jc w:val="both"/>
      </w:pPr>
      <w:r>
        <w:t>This document details the functional (within Use Case documents) requirements and non-functional requirements for the Services Directory.</w:t>
      </w:r>
    </w:p>
    <w:p w14:paraId="3C73428B" w14:textId="77777777" w:rsidR="002800D4" w:rsidRDefault="002800D4" w:rsidP="00733A1D"/>
    <w:p w14:paraId="2CCC95AE" w14:textId="77777777" w:rsidR="004D6BB9" w:rsidRDefault="002800D4">
      <w:pPr>
        <w:jc w:val="both"/>
        <w:rPr>
          <w:i/>
        </w:rPr>
      </w:pPr>
      <w:r>
        <w:t>NB In early versions of this document many of the requirements are stated as &lt;TBD&gt;, this means To Be Detailed&gt;. At the point of writing the version then this requirement needs further discussion /investigation or analysis before it can be documented.</w:t>
      </w:r>
    </w:p>
    <w:p w14:paraId="3F96FD1E" w14:textId="77777777" w:rsidR="002800D4" w:rsidRDefault="00000000" w:rsidP="00346AB0">
      <w:pPr>
        <w:pStyle w:val="Heading1"/>
      </w:pPr>
      <w:hyperlink r:id="rId9" w:anchor="1.2               Scope#1.2               Scope" w:history="1">
        <w:bookmarkStart w:id="4" w:name="_Toc105434442"/>
        <w:r w:rsidR="002800D4" w:rsidRPr="000F2914">
          <w:t>Scope</w:t>
        </w:r>
        <w:bookmarkEnd w:id="4"/>
      </w:hyperlink>
      <w:r w:rsidR="002800D4" w:rsidRPr="006A5A6C">
        <w:t>     </w:t>
      </w:r>
    </w:p>
    <w:p w14:paraId="1E7937A0" w14:textId="77777777" w:rsidR="002800D4" w:rsidRDefault="002800D4" w:rsidP="00733A1D">
      <w:r>
        <w:t>The scope of this document is for the Services Directory, this will include any interfaces that are required.</w:t>
      </w:r>
    </w:p>
    <w:p w14:paraId="2B57B2CB" w14:textId="77777777" w:rsidR="002800D4" w:rsidRPr="00733A1D" w:rsidRDefault="002800D4" w:rsidP="00733A1D"/>
    <w:p w14:paraId="5E72DC07" w14:textId="77777777" w:rsidR="002800D4" w:rsidRDefault="00000000" w:rsidP="00346AB0">
      <w:pPr>
        <w:pStyle w:val="Heading1"/>
      </w:pPr>
      <w:hyperlink r:id="rId10" w:anchor="1.3               Definitions, Acronyms and Abbreviations#1.3               Definitions, Acronyms and Abbreviations" w:history="1">
        <w:bookmarkStart w:id="5" w:name="_Toc105434443"/>
        <w:r w:rsidR="002800D4" w:rsidRPr="000F2914">
          <w:t>Definitions, Acronyms and Abbreviations</w:t>
        </w:r>
        <w:bookmarkEnd w:id="5"/>
      </w:hyperlink>
      <w:r w:rsidR="002800D4" w:rsidRPr="006A5A6C">
        <w:t>     </w:t>
      </w:r>
    </w:p>
    <w:p w14:paraId="776FE0EA" w14:textId="77777777" w:rsidR="002800D4" w:rsidRDefault="002800D4" w:rsidP="001B2777">
      <w:r>
        <w:t>&lt;TBD&gt;</w:t>
      </w:r>
      <w:r w:rsidRPr="006A5A6C">
        <w:t>   </w:t>
      </w:r>
    </w:p>
    <w:p w14:paraId="1A147230" w14:textId="77777777" w:rsidR="00346AB0" w:rsidRPr="006A5A6C" w:rsidRDefault="00346AB0" w:rsidP="001B2777"/>
    <w:p w14:paraId="1D6D549C" w14:textId="77777777" w:rsidR="00751817" w:rsidRDefault="00751817" w:rsidP="00346AB0">
      <w:pPr>
        <w:pStyle w:val="Heading1"/>
      </w:pPr>
      <w:bookmarkStart w:id="6" w:name="_Data"/>
      <w:bookmarkStart w:id="7" w:name="_Toc105434444"/>
      <w:bookmarkEnd w:id="6"/>
      <w:r>
        <w:t>Overview</w:t>
      </w:r>
      <w:bookmarkEnd w:id="7"/>
    </w:p>
    <w:p w14:paraId="0653AEDB" w14:textId="77777777" w:rsidR="00751817" w:rsidRDefault="00751817" w:rsidP="00346AB0">
      <w:pPr>
        <w:pStyle w:val="Heading2"/>
      </w:pPr>
      <w:bookmarkStart w:id="8" w:name="_Toc105434445"/>
      <w:r>
        <w:t>Use case diagram</w:t>
      </w:r>
      <w:bookmarkEnd w:id="8"/>
    </w:p>
    <w:p w14:paraId="5367B44A" w14:textId="77777777" w:rsidR="00FF7146" w:rsidRDefault="00FF7146" w:rsidP="00FF7146">
      <w:r>
        <w:t>The following use cases are required to be to be included in the Service Directory</w:t>
      </w:r>
    </w:p>
    <w:p w14:paraId="4C7C6595" w14:textId="3C0D58D1" w:rsidR="0063691C" w:rsidRDefault="0063691C" w:rsidP="00FF7146"/>
    <w:p w14:paraId="5B51D1C7" w14:textId="77777777" w:rsidR="001A1EE8" w:rsidRDefault="001A1EE8" w:rsidP="00FF7146"/>
    <w:p w14:paraId="44BF563F" w14:textId="77777777" w:rsidR="00751817" w:rsidRDefault="00751817" w:rsidP="00346AB0">
      <w:pPr>
        <w:pStyle w:val="Heading2"/>
      </w:pPr>
      <w:bookmarkStart w:id="9" w:name="_Toc105434446"/>
      <w:r>
        <w:t>Entity relationship diagram</w:t>
      </w:r>
      <w:bookmarkEnd w:id="9"/>
    </w:p>
    <w:p w14:paraId="7B5C7A1D" w14:textId="08C71DBD" w:rsidR="00A85D21" w:rsidRPr="00A85D21" w:rsidRDefault="00A85D21" w:rsidP="00A85D21"/>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0"/>
        <w:gridCol w:w="1672"/>
        <w:gridCol w:w="7012"/>
      </w:tblGrid>
      <w:tr w:rsidR="00B30723" w:rsidRPr="002A3B69" w14:paraId="4C680646" w14:textId="77777777" w:rsidTr="00AE6CE1">
        <w:trPr>
          <w:trHeight w:val="432"/>
        </w:trPr>
        <w:tc>
          <w:tcPr>
            <w:tcW w:w="493" w:type="pct"/>
            <w:shd w:val="clear" w:color="auto" w:fill="F7CAAC"/>
            <w:vAlign w:val="center"/>
          </w:tcPr>
          <w:p w14:paraId="5637D6A9" w14:textId="77777777" w:rsidR="00B30723" w:rsidRPr="002A3B69" w:rsidRDefault="00B30723" w:rsidP="00AE6CE1">
            <w:pPr>
              <w:rPr>
                <w:b/>
              </w:rPr>
            </w:pPr>
            <w:r w:rsidRPr="002A3B69">
              <w:rPr>
                <w:b/>
              </w:rPr>
              <w:t>ID</w:t>
            </w:r>
          </w:p>
        </w:tc>
        <w:tc>
          <w:tcPr>
            <w:tcW w:w="868" w:type="pct"/>
            <w:shd w:val="clear" w:color="auto" w:fill="F7CAAC"/>
            <w:vAlign w:val="center"/>
          </w:tcPr>
          <w:p w14:paraId="3732FC2B" w14:textId="77777777" w:rsidR="00B30723" w:rsidRPr="002A3B69" w:rsidRDefault="00B30723" w:rsidP="00AE6CE1">
            <w:pPr>
              <w:rPr>
                <w:b/>
              </w:rPr>
            </w:pPr>
            <w:r w:rsidRPr="00F46C10">
              <w:rPr>
                <w:b/>
              </w:rPr>
              <w:t>Name</w:t>
            </w:r>
          </w:p>
        </w:tc>
        <w:tc>
          <w:tcPr>
            <w:tcW w:w="3639" w:type="pct"/>
            <w:shd w:val="clear" w:color="auto" w:fill="F7CAAC"/>
            <w:vAlign w:val="center"/>
          </w:tcPr>
          <w:p w14:paraId="3A00D13E" w14:textId="77777777" w:rsidR="00B30723" w:rsidRPr="002A3B69" w:rsidRDefault="00B30723" w:rsidP="00AE6CE1">
            <w:pPr>
              <w:rPr>
                <w:b/>
              </w:rPr>
            </w:pPr>
            <w:r w:rsidRPr="00F46C10">
              <w:rPr>
                <w:b/>
              </w:rPr>
              <w:t>Description</w:t>
            </w:r>
          </w:p>
        </w:tc>
      </w:tr>
      <w:tr w:rsidR="00B30723" w:rsidRPr="002A3B69" w14:paraId="1D6A6404" w14:textId="77777777" w:rsidTr="00AE6CE1">
        <w:trPr>
          <w:trHeight w:val="1008"/>
        </w:trPr>
        <w:tc>
          <w:tcPr>
            <w:tcW w:w="493" w:type="pct"/>
            <w:shd w:val="clear" w:color="auto" w:fill="auto"/>
            <w:vAlign w:val="center"/>
          </w:tcPr>
          <w:p w14:paraId="4DC58199" w14:textId="77777777" w:rsidR="00B30723" w:rsidRPr="002A3B69" w:rsidRDefault="00B30723" w:rsidP="00AE6CE1">
            <w:r w:rsidRPr="002A3B69">
              <w:t>UC01</w:t>
            </w:r>
          </w:p>
        </w:tc>
        <w:tc>
          <w:tcPr>
            <w:tcW w:w="868" w:type="pct"/>
            <w:shd w:val="clear" w:color="auto" w:fill="auto"/>
            <w:vAlign w:val="center"/>
          </w:tcPr>
          <w:p w14:paraId="2D09A014" w14:textId="77777777" w:rsidR="00B30723" w:rsidRPr="002A3B69" w:rsidRDefault="00B30723" w:rsidP="00AE6CE1">
            <w:r w:rsidRPr="002A3B69">
              <w:t>Đăng nhập</w:t>
            </w:r>
          </w:p>
        </w:tc>
        <w:tc>
          <w:tcPr>
            <w:tcW w:w="3639" w:type="pct"/>
            <w:shd w:val="clear" w:color="auto" w:fill="auto"/>
            <w:vAlign w:val="center"/>
          </w:tcPr>
          <w:p w14:paraId="654EDC68" w14:textId="77777777" w:rsidR="00B30723" w:rsidRPr="002A3B69" w:rsidRDefault="00B30723" w:rsidP="00AE6CE1">
            <w:r>
              <w:t>Người dùng</w:t>
            </w:r>
            <w:r w:rsidRPr="002A3B69">
              <w:t xml:space="preserve"> thực hiện việc đăng nhập để hệ thống cấp quyền đăng nhập cho </w:t>
            </w:r>
            <w:r>
              <w:t>người dùng để thực hiện các chức năng của hệ thống</w:t>
            </w:r>
            <w:r w:rsidRPr="002A3B69">
              <w:t>.</w:t>
            </w:r>
          </w:p>
        </w:tc>
      </w:tr>
      <w:tr w:rsidR="00B30723" w:rsidRPr="002A3B69" w14:paraId="00C44DD7" w14:textId="77777777" w:rsidTr="00AE6CE1">
        <w:trPr>
          <w:trHeight w:val="1008"/>
        </w:trPr>
        <w:tc>
          <w:tcPr>
            <w:tcW w:w="493" w:type="pct"/>
            <w:shd w:val="clear" w:color="auto" w:fill="auto"/>
            <w:vAlign w:val="center"/>
          </w:tcPr>
          <w:p w14:paraId="158BA5F4" w14:textId="77777777" w:rsidR="00B30723" w:rsidRPr="002A3B69" w:rsidRDefault="00B30723" w:rsidP="00AE6CE1">
            <w:r w:rsidRPr="002A3B69">
              <w:t>UC02</w:t>
            </w:r>
          </w:p>
        </w:tc>
        <w:tc>
          <w:tcPr>
            <w:tcW w:w="868" w:type="pct"/>
            <w:shd w:val="clear" w:color="auto" w:fill="auto"/>
            <w:vAlign w:val="center"/>
          </w:tcPr>
          <w:p w14:paraId="296A3378" w14:textId="77777777" w:rsidR="00B30723" w:rsidRPr="002A3B69" w:rsidRDefault="00B30723" w:rsidP="00AE6CE1">
            <w:r w:rsidRPr="002A3B69">
              <w:t>Đăng xuất</w:t>
            </w:r>
          </w:p>
        </w:tc>
        <w:tc>
          <w:tcPr>
            <w:tcW w:w="3639" w:type="pct"/>
            <w:shd w:val="clear" w:color="auto" w:fill="auto"/>
            <w:vAlign w:val="center"/>
          </w:tcPr>
          <w:p w14:paraId="6A45546A" w14:textId="77777777" w:rsidR="00B30723" w:rsidRPr="002A3B69" w:rsidRDefault="00B30723" w:rsidP="00AE6CE1">
            <w:r w:rsidRPr="002A3B69">
              <w:t xml:space="preserve">Chỉ có </w:t>
            </w:r>
            <w:r>
              <w:t xml:space="preserve">người dùng </w:t>
            </w:r>
            <w:r w:rsidRPr="002A3B69">
              <w:t xml:space="preserve"> đã thực hiện việc đăng nhập mới có thể đăng xuất ra khỏi hệ thống. </w:t>
            </w:r>
          </w:p>
        </w:tc>
      </w:tr>
      <w:tr w:rsidR="00B30723" w:rsidRPr="002A3B69" w14:paraId="70E122EB" w14:textId="77777777" w:rsidTr="00AE6CE1">
        <w:trPr>
          <w:trHeight w:val="1008"/>
        </w:trPr>
        <w:tc>
          <w:tcPr>
            <w:tcW w:w="493" w:type="pct"/>
            <w:shd w:val="clear" w:color="auto" w:fill="auto"/>
            <w:vAlign w:val="center"/>
          </w:tcPr>
          <w:p w14:paraId="05EAD0BB" w14:textId="77777777" w:rsidR="00B30723" w:rsidRPr="002A3B69" w:rsidRDefault="00B30723" w:rsidP="00AE6CE1">
            <w:r w:rsidRPr="002A3B69">
              <w:t>UC03</w:t>
            </w:r>
          </w:p>
        </w:tc>
        <w:tc>
          <w:tcPr>
            <w:tcW w:w="868" w:type="pct"/>
            <w:shd w:val="clear" w:color="auto" w:fill="auto"/>
            <w:vAlign w:val="center"/>
          </w:tcPr>
          <w:p w14:paraId="1C563C13" w14:textId="77777777" w:rsidR="00B30723" w:rsidRPr="002A3B69" w:rsidRDefault="00B30723" w:rsidP="00AE6CE1">
            <w:r w:rsidRPr="002A3B69">
              <w:t>Đổi mật khẩu</w:t>
            </w:r>
          </w:p>
        </w:tc>
        <w:tc>
          <w:tcPr>
            <w:tcW w:w="3639" w:type="pct"/>
            <w:shd w:val="clear" w:color="auto" w:fill="auto"/>
            <w:vAlign w:val="center"/>
          </w:tcPr>
          <w:p w14:paraId="334B7556" w14:textId="77777777" w:rsidR="00B30723" w:rsidRPr="002A3B69" w:rsidRDefault="00B30723" w:rsidP="00AE6CE1">
            <w:r w:rsidRPr="002A3B69">
              <w:t xml:space="preserve">Chỉ có </w:t>
            </w:r>
            <w:r>
              <w:t>người dùng</w:t>
            </w:r>
            <w:r w:rsidRPr="002A3B69">
              <w:t xml:space="preserve"> đã thực hiện việc đăng nhập mới có thể thay đổi mật khẩu của tài khoản đó. </w:t>
            </w:r>
          </w:p>
        </w:tc>
      </w:tr>
      <w:tr w:rsidR="00B30723" w:rsidRPr="002A3B69" w14:paraId="01B4AE88" w14:textId="77777777" w:rsidTr="00AE6CE1">
        <w:trPr>
          <w:trHeight w:val="1008"/>
        </w:trPr>
        <w:tc>
          <w:tcPr>
            <w:tcW w:w="493" w:type="pct"/>
            <w:shd w:val="clear" w:color="auto" w:fill="auto"/>
            <w:vAlign w:val="center"/>
          </w:tcPr>
          <w:p w14:paraId="08057C2F" w14:textId="77777777" w:rsidR="00B30723" w:rsidRPr="002A3B69" w:rsidRDefault="00B30723" w:rsidP="00AE6CE1">
            <w:r w:rsidRPr="002A3B69">
              <w:t>UC04</w:t>
            </w:r>
          </w:p>
        </w:tc>
        <w:tc>
          <w:tcPr>
            <w:tcW w:w="868" w:type="pct"/>
            <w:shd w:val="clear" w:color="auto" w:fill="auto"/>
            <w:vAlign w:val="center"/>
          </w:tcPr>
          <w:p w14:paraId="5579DB08" w14:textId="77777777" w:rsidR="00B30723" w:rsidRPr="002A3B69" w:rsidRDefault="00B30723" w:rsidP="00AE6CE1">
            <w:r>
              <w:t>Quy định – quy chế</w:t>
            </w:r>
          </w:p>
        </w:tc>
        <w:tc>
          <w:tcPr>
            <w:tcW w:w="3639" w:type="pct"/>
            <w:shd w:val="clear" w:color="auto" w:fill="auto"/>
            <w:vAlign w:val="center"/>
          </w:tcPr>
          <w:p w14:paraId="3ED4B871" w14:textId="77777777" w:rsidR="00B30723" w:rsidRPr="002A3B69" w:rsidRDefault="00B30723" w:rsidP="00AE6CE1">
            <w:r>
              <w:t>Người dùng sau khi đăng nhập có thể xem các thông tin liên quan đến quy định và quy chế của nhà trường.</w:t>
            </w:r>
            <w:r w:rsidRPr="002A3B69">
              <w:t xml:space="preserve"> </w:t>
            </w:r>
          </w:p>
        </w:tc>
      </w:tr>
      <w:tr w:rsidR="00B30723" w:rsidRPr="002A3B69" w14:paraId="59D29E5B" w14:textId="77777777" w:rsidTr="00AE6CE1">
        <w:trPr>
          <w:trHeight w:val="1008"/>
        </w:trPr>
        <w:tc>
          <w:tcPr>
            <w:tcW w:w="493" w:type="pct"/>
            <w:shd w:val="clear" w:color="auto" w:fill="auto"/>
            <w:vAlign w:val="center"/>
          </w:tcPr>
          <w:p w14:paraId="0B9844F7" w14:textId="77777777" w:rsidR="00B30723" w:rsidRPr="002A3B69" w:rsidRDefault="00B30723" w:rsidP="00AE6CE1">
            <w:r w:rsidRPr="002A3B69">
              <w:lastRenderedPageBreak/>
              <w:t>UC05</w:t>
            </w:r>
          </w:p>
        </w:tc>
        <w:tc>
          <w:tcPr>
            <w:tcW w:w="868" w:type="pct"/>
            <w:shd w:val="clear" w:color="auto" w:fill="auto"/>
            <w:vAlign w:val="center"/>
          </w:tcPr>
          <w:p w14:paraId="6B9A7BFD" w14:textId="77777777" w:rsidR="00B30723" w:rsidRPr="002A3B69" w:rsidRDefault="00B30723" w:rsidP="00AE6CE1">
            <w:r>
              <w:t>Xem thông tin đào tạo</w:t>
            </w:r>
          </w:p>
        </w:tc>
        <w:tc>
          <w:tcPr>
            <w:tcW w:w="3639" w:type="pct"/>
            <w:shd w:val="clear" w:color="auto" w:fill="auto"/>
            <w:vAlign w:val="center"/>
          </w:tcPr>
          <w:p w14:paraId="20939BF4" w14:textId="77777777" w:rsidR="00B30723" w:rsidRPr="002A3B69" w:rsidRDefault="00B30723" w:rsidP="00AE6CE1">
            <w:r>
              <w:t>Người dùng sau khi đăng nhập có thể xem các thông tin liên quan đến bản thân và ngành của người dùng đang theo học hoạc các vấn đề liên quan đến học vụ như Thời khóa biểu, lịch thi,….</w:t>
            </w:r>
          </w:p>
        </w:tc>
      </w:tr>
      <w:tr w:rsidR="00B30723" w:rsidRPr="002A3B69" w14:paraId="536DBB2D" w14:textId="77777777" w:rsidTr="00AE6CE1">
        <w:trPr>
          <w:trHeight w:val="1008"/>
        </w:trPr>
        <w:tc>
          <w:tcPr>
            <w:tcW w:w="493" w:type="pct"/>
            <w:shd w:val="clear" w:color="auto" w:fill="auto"/>
            <w:vAlign w:val="center"/>
          </w:tcPr>
          <w:p w14:paraId="0011E42D" w14:textId="77777777" w:rsidR="00B30723" w:rsidRPr="002A3B69" w:rsidRDefault="00B30723" w:rsidP="00AE6CE1">
            <w:r w:rsidRPr="002A3B69">
              <w:t>UC06</w:t>
            </w:r>
          </w:p>
        </w:tc>
        <w:tc>
          <w:tcPr>
            <w:tcW w:w="868" w:type="pct"/>
            <w:shd w:val="clear" w:color="auto" w:fill="auto"/>
            <w:vAlign w:val="center"/>
          </w:tcPr>
          <w:p w14:paraId="496B4107" w14:textId="77777777" w:rsidR="00B30723" w:rsidRPr="002A3B69" w:rsidRDefault="00B30723" w:rsidP="00AE6CE1">
            <w:r>
              <w:t>Quản lý học tập</w:t>
            </w:r>
          </w:p>
        </w:tc>
        <w:tc>
          <w:tcPr>
            <w:tcW w:w="3639" w:type="pct"/>
            <w:shd w:val="clear" w:color="auto" w:fill="auto"/>
            <w:vAlign w:val="center"/>
          </w:tcPr>
          <w:p w14:paraId="32AA899B" w14:textId="77777777" w:rsidR="00B30723" w:rsidRPr="002A3B69" w:rsidRDefault="00B30723" w:rsidP="00AE6CE1">
            <w:r>
              <w:t>Người dùng sau khi đăng nhập có thể xem và sử dụng các chức năng liên quan đến học tập như</w:t>
            </w:r>
            <w:r w:rsidRPr="002A3B69">
              <w:t xml:space="preserve"> </w:t>
            </w:r>
            <w:r>
              <w:t>E-learning, Tập sự nghề nghiệp,….</w:t>
            </w:r>
          </w:p>
        </w:tc>
      </w:tr>
      <w:tr w:rsidR="00B30723" w:rsidRPr="002A3B69" w14:paraId="5BD05D1F" w14:textId="77777777" w:rsidTr="00AE6CE1">
        <w:trPr>
          <w:trHeight w:val="1008"/>
        </w:trPr>
        <w:tc>
          <w:tcPr>
            <w:tcW w:w="493" w:type="pct"/>
            <w:shd w:val="clear" w:color="auto" w:fill="auto"/>
            <w:vAlign w:val="center"/>
          </w:tcPr>
          <w:p w14:paraId="33B28C35" w14:textId="77777777" w:rsidR="00B30723" w:rsidRPr="002A3B69" w:rsidRDefault="00B30723" w:rsidP="00AE6CE1">
            <w:r w:rsidRPr="002A3B69">
              <w:t>UC07</w:t>
            </w:r>
          </w:p>
        </w:tc>
        <w:tc>
          <w:tcPr>
            <w:tcW w:w="868" w:type="pct"/>
            <w:shd w:val="clear" w:color="auto" w:fill="auto"/>
            <w:vAlign w:val="center"/>
          </w:tcPr>
          <w:p w14:paraId="63B9A571" w14:textId="77777777" w:rsidR="00B30723" w:rsidRPr="002A3B69" w:rsidRDefault="00B30723" w:rsidP="00AE6CE1">
            <w:r>
              <w:t>Công tác sinh viên</w:t>
            </w:r>
          </w:p>
        </w:tc>
        <w:tc>
          <w:tcPr>
            <w:tcW w:w="3639" w:type="pct"/>
            <w:shd w:val="clear" w:color="auto" w:fill="auto"/>
            <w:vAlign w:val="center"/>
          </w:tcPr>
          <w:p w14:paraId="640CD83C" w14:textId="77777777" w:rsidR="00B30723" w:rsidRPr="002A3B69" w:rsidRDefault="00B30723" w:rsidP="00AE6CE1">
            <w:r>
              <w:t>Người dùng sau khi đăng nhập có thể xem và sử dụng các chức năng liên quan đến sinh viên như xem thông tin, học bổng, bảo hiểm y tế,…</w:t>
            </w:r>
          </w:p>
        </w:tc>
      </w:tr>
      <w:tr w:rsidR="00B30723" w:rsidRPr="002A3B69" w14:paraId="1C675632" w14:textId="77777777" w:rsidTr="00AE6CE1">
        <w:trPr>
          <w:trHeight w:val="1008"/>
        </w:trPr>
        <w:tc>
          <w:tcPr>
            <w:tcW w:w="493" w:type="pct"/>
            <w:shd w:val="clear" w:color="auto" w:fill="auto"/>
            <w:vAlign w:val="center"/>
          </w:tcPr>
          <w:p w14:paraId="63915A9B" w14:textId="77777777" w:rsidR="00B30723" w:rsidRPr="002A3B69" w:rsidRDefault="00B30723" w:rsidP="00AE6CE1">
            <w:r w:rsidRPr="002A3B69">
              <w:t>UC08</w:t>
            </w:r>
          </w:p>
        </w:tc>
        <w:tc>
          <w:tcPr>
            <w:tcW w:w="868" w:type="pct"/>
            <w:shd w:val="clear" w:color="auto" w:fill="auto"/>
            <w:vAlign w:val="center"/>
          </w:tcPr>
          <w:p w14:paraId="5A4DDF2C" w14:textId="77777777" w:rsidR="00B30723" w:rsidRPr="002A3B69" w:rsidRDefault="00B30723" w:rsidP="00AE6CE1">
            <w:r>
              <w:t>Học phí- phí dịch vụ</w:t>
            </w:r>
          </w:p>
        </w:tc>
        <w:tc>
          <w:tcPr>
            <w:tcW w:w="3639" w:type="pct"/>
            <w:shd w:val="clear" w:color="auto" w:fill="auto"/>
            <w:vAlign w:val="center"/>
          </w:tcPr>
          <w:p w14:paraId="78778647" w14:textId="77777777" w:rsidR="00B30723" w:rsidRPr="002A3B69" w:rsidRDefault="00B30723" w:rsidP="00AE6CE1">
            <w:r>
              <w:t>Người dùng sau khi đăng nhập có thể xem và sử dụng các chức năng liên quan đến học phí và chi phí phát sinh trong quá trình học tập.</w:t>
            </w:r>
          </w:p>
        </w:tc>
      </w:tr>
      <w:tr w:rsidR="00B30723" w:rsidRPr="002A3B69" w14:paraId="008745C1" w14:textId="77777777" w:rsidTr="00AE6CE1">
        <w:trPr>
          <w:trHeight w:val="1008"/>
        </w:trPr>
        <w:tc>
          <w:tcPr>
            <w:tcW w:w="493" w:type="pct"/>
            <w:shd w:val="clear" w:color="auto" w:fill="auto"/>
            <w:vAlign w:val="center"/>
          </w:tcPr>
          <w:p w14:paraId="43626E24" w14:textId="77777777" w:rsidR="00B30723" w:rsidRPr="002A3B69" w:rsidRDefault="00B30723" w:rsidP="00AE6CE1">
            <w:r w:rsidRPr="002A3B69">
              <w:t>UC09</w:t>
            </w:r>
          </w:p>
        </w:tc>
        <w:tc>
          <w:tcPr>
            <w:tcW w:w="868" w:type="pct"/>
            <w:shd w:val="clear" w:color="auto" w:fill="auto"/>
            <w:vAlign w:val="center"/>
          </w:tcPr>
          <w:p w14:paraId="32283AD6" w14:textId="77777777" w:rsidR="00B30723" w:rsidRPr="002A3B69" w:rsidRDefault="00B30723" w:rsidP="00AE6CE1">
            <w:r>
              <w:t>Tư Vấn- Hỗ trợ</w:t>
            </w:r>
          </w:p>
        </w:tc>
        <w:tc>
          <w:tcPr>
            <w:tcW w:w="3639" w:type="pct"/>
            <w:shd w:val="clear" w:color="auto" w:fill="auto"/>
            <w:vAlign w:val="center"/>
          </w:tcPr>
          <w:p w14:paraId="4C6602D3" w14:textId="77777777" w:rsidR="00B30723" w:rsidRPr="002A3B69" w:rsidRDefault="00B30723" w:rsidP="00AE6CE1">
            <w:r>
              <w:t>Người dùng sau khi đăng nhập có thể gửi các yêu cầu cần được tư vấn hoặc hỗ trợ cho nhà trường để nhà trường xem xét và hỗ trợ.</w:t>
            </w:r>
          </w:p>
        </w:tc>
      </w:tr>
      <w:tr w:rsidR="00B30723" w:rsidRPr="002A3B69" w14:paraId="7BF53B9B" w14:textId="77777777" w:rsidTr="00AE6CE1">
        <w:trPr>
          <w:trHeight w:val="1008"/>
        </w:trPr>
        <w:tc>
          <w:tcPr>
            <w:tcW w:w="493" w:type="pct"/>
            <w:shd w:val="clear" w:color="auto" w:fill="auto"/>
            <w:vAlign w:val="center"/>
          </w:tcPr>
          <w:p w14:paraId="608B9C35" w14:textId="77777777" w:rsidR="00B30723" w:rsidRPr="002A3B69" w:rsidRDefault="00B30723" w:rsidP="00AE6CE1">
            <w:r w:rsidRPr="002A3B69">
              <w:t>UC10</w:t>
            </w:r>
          </w:p>
        </w:tc>
        <w:tc>
          <w:tcPr>
            <w:tcW w:w="868" w:type="pct"/>
            <w:shd w:val="clear" w:color="auto" w:fill="auto"/>
            <w:vAlign w:val="center"/>
          </w:tcPr>
          <w:p w14:paraId="66F485B4" w14:textId="77777777" w:rsidR="00B30723" w:rsidRPr="002A3B69" w:rsidRDefault="00B30723" w:rsidP="00AE6CE1">
            <w:r>
              <w:t>Khảo sát</w:t>
            </w:r>
          </w:p>
        </w:tc>
        <w:tc>
          <w:tcPr>
            <w:tcW w:w="3639" w:type="pct"/>
            <w:shd w:val="clear" w:color="auto" w:fill="auto"/>
            <w:vAlign w:val="center"/>
          </w:tcPr>
          <w:p w14:paraId="4DBA37A3" w14:textId="77777777" w:rsidR="00B30723" w:rsidRPr="002A3B69" w:rsidRDefault="00B30723" w:rsidP="00AE6CE1">
            <w:r>
              <w:t>Người dùng sau khi đăng nhập có thể thực hiện các khảo sát mà nhà trường đưa ra.</w:t>
            </w:r>
          </w:p>
        </w:tc>
      </w:tr>
      <w:tr w:rsidR="00B30723" w:rsidRPr="002A3B69" w14:paraId="5FDA8464" w14:textId="77777777" w:rsidTr="00AE6CE1">
        <w:trPr>
          <w:trHeight w:val="1008"/>
        </w:trPr>
        <w:tc>
          <w:tcPr>
            <w:tcW w:w="493" w:type="pct"/>
            <w:shd w:val="clear" w:color="auto" w:fill="auto"/>
            <w:vAlign w:val="center"/>
          </w:tcPr>
          <w:p w14:paraId="09FCAFE2" w14:textId="77777777" w:rsidR="00B30723" w:rsidRPr="002A3B69" w:rsidRDefault="00B30723" w:rsidP="00AE6CE1">
            <w:r w:rsidRPr="002A3B69">
              <w:t>UC11</w:t>
            </w:r>
          </w:p>
        </w:tc>
        <w:tc>
          <w:tcPr>
            <w:tcW w:w="868" w:type="pct"/>
            <w:shd w:val="clear" w:color="auto" w:fill="auto"/>
            <w:vAlign w:val="center"/>
          </w:tcPr>
          <w:p w14:paraId="3DF42D45" w14:textId="77777777" w:rsidR="00B30723" w:rsidRPr="002A3B69" w:rsidRDefault="00B30723" w:rsidP="00AE6CE1">
            <w:r>
              <w:t>Nộp đơn</w:t>
            </w:r>
          </w:p>
        </w:tc>
        <w:tc>
          <w:tcPr>
            <w:tcW w:w="3639" w:type="pct"/>
            <w:shd w:val="clear" w:color="auto" w:fill="auto"/>
            <w:vAlign w:val="center"/>
          </w:tcPr>
          <w:p w14:paraId="5B79846F" w14:textId="77777777" w:rsidR="00B30723" w:rsidRPr="002A3B69" w:rsidRDefault="00B30723" w:rsidP="00AE6CE1">
            <w:r>
              <w:t>Người dùng sau khi đăng nhập có thể gửi nộp đơn để giải quyến các vấn đề liên qua đến học vụ.</w:t>
            </w:r>
          </w:p>
        </w:tc>
      </w:tr>
      <w:tr w:rsidR="00B30723" w:rsidRPr="002A3B69" w14:paraId="4CADEC9E" w14:textId="77777777" w:rsidTr="00AE6CE1">
        <w:trPr>
          <w:trHeight w:val="1008"/>
        </w:trPr>
        <w:tc>
          <w:tcPr>
            <w:tcW w:w="493" w:type="pct"/>
            <w:shd w:val="clear" w:color="auto" w:fill="auto"/>
            <w:vAlign w:val="center"/>
          </w:tcPr>
          <w:p w14:paraId="5D15EA03" w14:textId="77777777" w:rsidR="00B30723" w:rsidRPr="002A3B69" w:rsidRDefault="00B30723" w:rsidP="00AE6CE1">
            <w:r w:rsidRPr="002A3B69">
              <w:t>UC12</w:t>
            </w:r>
          </w:p>
        </w:tc>
        <w:tc>
          <w:tcPr>
            <w:tcW w:w="868" w:type="pct"/>
            <w:shd w:val="clear" w:color="auto" w:fill="auto"/>
            <w:vAlign w:val="center"/>
          </w:tcPr>
          <w:p w14:paraId="2CBF4E55" w14:textId="77777777" w:rsidR="00B30723" w:rsidRPr="002A3B69" w:rsidRDefault="00B30723" w:rsidP="00AE6CE1">
            <w:r>
              <w:t>Xem thông báo</w:t>
            </w:r>
          </w:p>
        </w:tc>
        <w:tc>
          <w:tcPr>
            <w:tcW w:w="3639" w:type="pct"/>
            <w:shd w:val="clear" w:color="auto" w:fill="auto"/>
            <w:vAlign w:val="center"/>
          </w:tcPr>
          <w:p w14:paraId="422CD32B" w14:textId="77777777" w:rsidR="00B30723" w:rsidRPr="002A3B69" w:rsidRDefault="00B30723" w:rsidP="00AE6CE1">
            <w:r>
              <w:t>Người dùng sau khi đăng nhập có thể xem các thông báo từ nhà trường.</w:t>
            </w:r>
          </w:p>
        </w:tc>
      </w:tr>
      <w:tr w:rsidR="00B30723" w:rsidRPr="002A3B69" w14:paraId="4BA31C40" w14:textId="77777777" w:rsidTr="00AE6CE1">
        <w:trPr>
          <w:trHeight w:val="1008"/>
        </w:trPr>
        <w:tc>
          <w:tcPr>
            <w:tcW w:w="493" w:type="pct"/>
            <w:shd w:val="clear" w:color="auto" w:fill="auto"/>
            <w:vAlign w:val="center"/>
          </w:tcPr>
          <w:p w14:paraId="475B34A0" w14:textId="77777777" w:rsidR="00B30723" w:rsidRPr="002A3B69" w:rsidRDefault="00B30723" w:rsidP="00AE6CE1">
            <w:r w:rsidRPr="002A3B69">
              <w:t>UC13</w:t>
            </w:r>
          </w:p>
        </w:tc>
        <w:tc>
          <w:tcPr>
            <w:tcW w:w="868" w:type="pct"/>
            <w:shd w:val="clear" w:color="auto" w:fill="auto"/>
            <w:vAlign w:val="center"/>
          </w:tcPr>
          <w:p w14:paraId="10FEC60E" w14:textId="77777777" w:rsidR="00B30723" w:rsidRPr="002A3B69" w:rsidRDefault="00B30723" w:rsidP="00AE6CE1">
            <w:r>
              <w:t>Xem tin tức</w:t>
            </w:r>
          </w:p>
        </w:tc>
        <w:tc>
          <w:tcPr>
            <w:tcW w:w="3639" w:type="pct"/>
            <w:shd w:val="clear" w:color="auto" w:fill="auto"/>
            <w:vAlign w:val="center"/>
          </w:tcPr>
          <w:p w14:paraId="1900B817" w14:textId="77777777" w:rsidR="00B30723" w:rsidRPr="002A3B69" w:rsidRDefault="00B30723" w:rsidP="00AE6CE1">
            <w:r>
              <w:t>Người dùng sau khi đăng nhập có thể xem các tin tức từ nhà trường.</w:t>
            </w:r>
          </w:p>
        </w:tc>
      </w:tr>
    </w:tbl>
    <w:p w14:paraId="25C59276" w14:textId="77777777" w:rsidR="004A286B" w:rsidRPr="004A286B" w:rsidRDefault="004A286B" w:rsidP="004A286B"/>
    <w:p w14:paraId="74C6584C" w14:textId="77777777" w:rsidR="00B30723" w:rsidRDefault="00B30723" w:rsidP="00B30723">
      <w:pPr>
        <w:pStyle w:val="Heading1"/>
      </w:pPr>
      <w:bookmarkStart w:id="10" w:name="_Toc105434454"/>
      <w:bookmarkStart w:id="11" w:name="_Toc105434447"/>
      <w:r>
        <w:t>Functionality Requirements</w:t>
      </w:r>
      <w:bookmarkEnd w:id="11"/>
    </w:p>
    <w:p w14:paraId="783659C9" w14:textId="77777777" w:rsidR="00B30723" w:rsidRDefault="00B30723" w:rsidP="00B30723">
      <w:pPr>
        <w:pStyle w:val="Heading2"/>
      </w:pPr>
      <w:bookmarkStart w:id="12" w:name="_Toc105434448"/>
      <w:r>
        <w:t>Đăng nhập để sử dụng hệ thống</w:t>
      </w:r>
      <w:bookmarkEnd w:id="12"/>
    </w:p>
    <w:p w14:paraId="581F6FBA" w14:textId="77777777" w:rsidR="00B30723" w:rsidRDefault="00B30723" w:rsidP="00B30723">
      <w:pPr>
        <w:pStyle w:val="ListParagraph"/>
        <w:numPr>
          <w:ilvl w:val="0"/>
          <w:numId w:val="29"/>
        </w:numPr>
        <w:spacing w:after="160" w:line="259" w:lineRule="auto"/>
        <w:ind w:left="360" w:hanging="360"/>
      </w:pPr>
      <w:r>
        <w:t>Người dùng phải đăng nhập để có thể sử dụng được hệ thống</w:t>
      </w:r>
    </w:p>
    <w:p w14:paraId="490E0837" w14:textId="77777777" w:rsidR="00B30723" w:rsidRDefault="00B30723" w:rsidP="00B30723">
      <w:pPr>
        <w:pStyle w:val="ListParagraph"/>
        <w:numPr>
          <w:ilvl w:val="0"/>
          <w:numId w:val="29"/>
        </w:numPr>
        <w:spacing w:after="160" w:line="259" w:lineRule="auto"/>
        <w:ind w:left="360" w:hanging="360"/>
      </w:pPr>
      <w:r>
        <w:t>Nếu người dùng chưa đăng nhập hệ thống sẽ hiệ thị trang đăng nhập</w:t>
      </w:r>
    </w:p>
    <w:p w14:paraId="3A5DF10F" w14:textId="5824C495" w:rsidR="00B30723" w:rsidRDefault="00B30723" w:rsidP="00B30723">
      <w:r w:rsidRPr="007F536D">
        <w:rPr>
          <w:noProof/>
        </w:rPr>
        <w:lastRenderedPageBreak/>
        <w:pict w14:anchorId="7C509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468pt;height:263.4pt;visibility:visible;mso-wrap-style:square">
            <v:imagedata r:id="rId11" o:title=""/>
          </v:shape>
        </w:pict>
      </w:r>
    </w:p>
    <w:p w14:paraId="40F5A670" w14:textId="77777777" w:rsidR="00B30723" w:rsidRDefault="00B30723" w:rsidP="00B30723">
      <w:pPr>
        <w:pStyle w:val="ListParagraph"/>
        <w:numPr>
          <w:ilvl w:val="0"/>
          <w:numId w:val="29"/>
        </w:numPr>
        <w:spacing w:after="160" w:line="259" w:lineRule="auto"/>
        <w:ind w:left="360" w:hanging="360"/>
      </w:pPr>
      <w:r>
        <w:t>Sau khi đăng nhập hệ thống sẽ hiển thị trang chủ</w:t>
      </w:r>
    </w:p>
    <w:p w14:paraId="2AFEF64C" w14:textId="101B6B95" w:rsidR="00B30723" w:rsidRDefault="00B30723" w:rsidP="00B30723">
      <w:r w:rsidRPr="007F536D">
        <w:rPr>
          <w:noProof/>
        </w:rPr>
        <w:pict w14:anchorId="15F8AC03">
          <v:shape id="_x0000_i1092" type="#_x0000_t75" style="width:468pt;height:263.4pt;visibility:visible;mso-wrap-style:square">
            <v:imagedata r:id="rId12" o:title=""/>
          </v:shape>
        </w:pict>
      </w:r>
    </w:p>
    <w:p w14:paraId="123B92C3" w14:textId="77777777" w:rsidR="00B30723" w:rsidRDefault="00B30723" w:rsidP="00B30723">
      <w:pPr>
        <w:pStyle w:val="Heading2"/>
      </w:pPr>
      <w:r>
        <w:t>Đăng xuất</w:t>
      </w:r>
    </w:p>
    <w:p w14:paraId="1279EB74" w14:textId="77777777" w:rsidR="00B30723" w:rsidRDefault="00B30723" w:rsidP="00B30723">
      <w:pPr>
        <w:pStyle w:val="ListParagraph"/>
        <w:numPr>
          <w:ilvl w:val="0"/>
          <w:numId w:val="29"/>
        </w:numPr>
        <w:spacing w:after="160" w:line="259" w:lineRule="auto"/>
        <w:ind w:left="360" w:hanging="360"/>
      </w:pPr>
      <w:r>
        <w:t>Người dùng phải đăng nhập để có thể sử dụng được chức năng đăng xuất.</w:t>
      </w:r>
    </w:p>
    <w:p w14:paraId="6A4A85D9" w14:textId="77777777" w:rsidR="00B30723" w:rsidRDefault="00B30723" w:rsidP="00B30723">
      <w:pPr>
        <w:pStyle w:val="ListParagraph"/>
        <w:numPr>
          <w:ilvl w:val="0"/>
          <w:numId w:val="29"/>
        </w:numPr>
        <w:spacing w:after="160" w:line="259" w:lineRule="auto"/>
        <w:ind w:left="360" w:hanging="360"/>
      </w:pPr>
      <w:r>
        <w:t>Nút đăng xuất năm bên góc phải của giao diện trang chủ.</w:t>
      </w:r>
    </w:p>
    <w:p w14:paraId="47FDC553" w14:textId="74498FD2" w:rsidR="00B30723" w:rsidRDefault="00B30723" w:rsidP="00B30723">
      <w:r w:rsidRPr="007F536D">
        <w:rPr>
          <w:noProof/>
        </w:rPr>
        <w:lastRenderedPageBreak/>
        <w:pict w14:anchorId="5034C1D1">
          <v:shape id="_x0000_i1091" type="#_x0000_t75" style="width:468pt;height:263.4pt;visibility:visible;mso-wrap-style:square">
            <v:imagedata r:id="rId13" o:title=""/>
          </v:shape>
        </w:pict>
      </w:r>
    </w:p>
    <w:p w14:paraId="6D87E5C7" w14:textId="77777777" w:rsidR="00B30723" w:rsidRDefault="00B30723" w:rsidP="00B30723">
      <w:pPr>
        <w:pStyle w:val="Heading2"/>
      </w:pPr>
      <w:r>
        <w:t xml:space="preserve">Quy định quy chế. </w:t>
      </w:r>
    </w:p>
    <w:p w14:paraId="11870153" w14:textId="77777777" w:rsidR="00B30723" w:rsidRDefault="00B30723" w:rsidP="00B30723">
      <w:pPr>
        <w:pStyle w:val="ListParagraph"/>
        <w:numPr>
          <w:ilvl w:val="0"/>
          <w:numId w:val="29"/>
        </w:numPr>
        <w:spacing w:after="160" w:line="259" w:lineRule="auto"/>
        <w:ind w:left="360" w:hanging="360"/>
      </w:pPr>
      <w:r>
        <w:t>Để có thể xem quy định- quy chế người dùng cần phải đăng nhập thành công. Khi người dùng chọn Quy định – Quy chế thì sẽ hiển thị giao diện Quy định quy chế</w:t>
      </w:r>
    </w:p>
    <w:p w14:paraId="034A94B7" w14:textId="32AE7E1C" w:rsidR="00B30723" w:rsidRDefault="00B30723" w:rsidP="00B30723">
      <w:r w:rsidRPr="007F536D">
        <w:rPr>
          <w:noProof/>
        </w:rPr>
        <w:pict w14:anchorId="77E307C3">
          <v:shape id="_x0000_i1090" type="#_x0000_t75" style="width:468pt;height:263.4pt;visibility:visible;mso-wrap-style:square">
            <v:imagedata r:id="rId14" o:title=""/>
          </v:shape>
        </w:pict>
      </w:r>
    </w:p>
    <w:p w14:paraId="5F37CF80" w14:textId="77777777" w:rsidR="00B30723" w:rsidRDefault="00B30723" w:rsidP="00B30723">
      <w:pPr>
        <w:pStyle w:val="Heading2"/>
      </w:pPr>
      <w:r>
        <w:lastRenderedPageBreak/>
        <w:t>Đào tạo</w:t>
      </w:r>
    </w:p>
    <w:p w14:paraId="7B2042FB" w14:textId="77777777" w:rsidR="00B30723" w:rsidRDefault="00B30723" w:rsidP="00B30723">
      <w:r>
        <w:t>Để có thể xem thực hiện các chức năng của đào tạo người dùng cần phải đăng nhập thành công. Khi người dùng chọn Đào tạo hệ thống sẽ hiển thị giao diện các chức năng trong đào tạo.</w:t>
      </w:r>
    </w:p>
    <w:p w14:paraId="1FB69417" w14:textId="31E7D34E" w:rsidR="00B30723" w:rsidRDefault="00B30723" w:rsidP="00B30723">
      <w:r w:rsidRPr="007F536D">
        <w:rPr>
          <w:noProof/>
        </w:rPr>
        <w:pict w14:anchorId="0FD2D675">
          <v:shape id="_x0000_i1089" type="#_x0000_t75" style="width:468pt;height:263.4pt;visibility:visible;mso-wrap-style:square">
            <v:imagedata r:id="rId15" o:title=""/>
          </v:shape>
        </w:pict>
      </w:r>
    </w:p>
    <w:p w14:paraId="3A5C0867" w14:textId="77777777" w:rsidR="00B30723" w:rsidRDefault="00B30723" w:rsidP="00B30723">
      <w:pPr>
        <w:pStyle w:val="Heading2"/>
      </w:pPr>
      <w:r>
        <w:t>Quản lý học tập</w:t>
      </w:r>
    </w:p>
    <w:p w14:paraId="77BB2D48" w14:textId="77777777" w:rsidR="00B30723" w:rsidRDefault="00B30723" w:rsidP="00B30723">
      <w:r>
        <w:t>Để có thể xem thực hiện các chức năng của quản lý học tập người dùng cần phải đăng nhập thành công. Khi người dùng chọn Quản lý học tập hệ thống sẽ hiển thị giao diện các chức năng trong Quản lý học tập.</w:t>
      </w:r>
    </w:p>
    <w:p w14:paraId="62C52980" w14:textId="77777777" w:rsidR="00B30723" w:rsidRDefault="00B30723" w:rsidP="00B30723"/>
    <w:p w14:paraId="40D60790" w14:textId="20B1059B" w:rsidR="00B30723" w:rsidRDefault="00B30723" w:rsidP="00B30723">
      <w:r w:rsidRPr="007F536D">
        <w:rPr>
          <w:noProof/>
        </w:rPr>
        <w:pict w14:anchorId="2D8018A0">
          <v:shape id="_x0000_i1088" type="#_x0000_t75" style="width:468pt;height:263.4pt;visibility:visible;mso-wrap-style:square">
            <v:imagedata r:id="rId16" o:title=""/>
          </v:shape>
        </w:pict>
      </w:r>
    </w:p>
    <w:p w14:paraId="6DED0703" w14:textId="77777777" w:rsidR="00B30723" w:rsidRDefault="00B30723" w:rsidP="00B30723">
      <w:pPr>
        <w:pStyle w:val="Heading2"/>
      </w:pPr>
      <w:r>
        <w:lastRenderedPageBreak/>
        <w:t>Công tác sinh viên</w:t>
      </w:r>
    </w:p>
    <w:p w14:paraId="3932E6EA" w14:textId="77777777" w:rsidR="00B30723" w:rsidRDefault="00B30723" w:rsidP="00B30723">
      <w:r>
        <w:t xml:space="preserve">Để có thể xem thực hiện các chức năng của công tác sinh viên người dùng cần phải đăng nhập thành công. Khi người dùng chọn Công tác sinh viên hệ thống sẽ hiển thị giao diện các chức năng trong Công tác sinh viên. </w:t>
      </w:r>
    </w:p>
    <w:p w14:paraId="70D17D57" w14:textId="4DC77970" w:rsidR="00B30723" w:rsidRDefault="00B30723" w:rsidP="00B30723">
      <w:r w:rsidRPr="007F536D">
        <w:rPr>
          <w:noProof/>
        </w:rPr>
        <w:pict w14:anchorId="775C9F20">
          <v:shape id="_x0000_i1087" type="#_x0000_t75" style="width:468pt;height:263.4pt;visibility:visible;mso-wrap-style:square">
            <v:imagedata r:id="rId17" o:title=""/>
          </v:shape>
        </w:pict>
      </w:r>
    </w:p>
    <w:p w14:paraId="2FC266BF" w14:textId="77777777" w:rsidR="00B30723" w:rsidRDefault="00B30723" w:rsidP="00B30723"/>
    <w:p w14:paraId="4FEC75D7" w14:textId="77777777" w:rsidR="00B30723" w:rsidRDefault="00B30723" w:rsidP="00B30723">
      <w:pPr>
        <w:pStyle w:val="Heading2"/>
      </w:pPr>
      <w:r>
        <w:t>Học phí – phí dịch vụ</w:t>
      </w:r>
    </w:p>
    <w:p w14:paraId="3D71ABBF" w14:textId="77777777" w:rsidR="00B30723" w:rsidRDefault="00B30723" w:rsidP="00B30723">
      <w:r>
        <w:t>Để có thể xem thực hiện các chức năng của học phí- phí dịch vụ người dùng cần phải đăng nhập thành công. Khi người dùng chọn Học phí – phí dịch vụ hệ thống sẽ hiển thị giao diện các chức năng trong Học phí – phí dịch vụ.</w:t>
      </w:r>
    </w:p>
    <w:p w14:paraId="4CD694C7" w14:textId="09322CAF" w:rsidR="00B30723" w:rsidRDefault="00B30723" w:rsidP="00B30723">
      <w:r w:rsidRPr="007F536D">
        <w:rPr>
          <w:noProof/>
        </w:rPr>
        <w:lastRenderedPageBreak/>
        <w:pict w14:anchorId="3D53838C">
          <v:shape id="_x0000_i1086" type="#_x0000_t75" style="width:468pt;height:263.4pt;visibility:visible;mso-wrap-style:square">
            <v:imagedata r:id="rId18" o:title=""/>
          </v:shape>
        </w:pict>
      </w:r>
      <w:r>
        <w:t xml:space="preserve"> </w:t>
      </w:r>
    </w:p>
    <w:p w14:paraId="5F1680B1" w14:textId="77777777" w:rsidR="00B30723" w:rsidRDefault="00B30723" w:rsidP="00B30723">
      <w:pPr>
        <w:pStyle w:val="Heading2"/>
      </w:pPr>
      <w:r>
        <w:t>Tư vấn – hỗ trợ</w:t>
      </w:r>
    </w:p>
    <w:p w14:paraId="7D53DD70" w14:textId="77777777" w:rsidR="00B30723" w:rsidRDefault="00B30723" w:rsidP="00B30723">
      <w:r>
        <w:t>Để có thể xem thực hiện các chức năng của Tư vấn – hỗ trợ người dùng cần phải đăng nhập thành công. Khi người dùng chọn Tư vấn – hỗ trợ vụ hệ thống sẽ hiển thị giao diện các chức năng trong Tư vấn – hỗ trợ.</w:t>
      </w:r>
    </w:p>
    <w:p w14:paraId="15631B69" w14:textId="411EF870" w:rsidR="00B30723" w:rsidRDefault="00B30723" w:rsidP="00B30723">
      <w:r w:rsidRPr="007F536D">
        <w:rPr>
          <w:noProof/>
        </w:rPr>
        <w:pict w14:anchorId="2DF59710">
          <v:shape id="_x0000_i1085" type="#_x0000_t75" style="width:468pt;height:263.4pt;visibility:visible;mso-wrap-style:square">
            <v:imagedata r:id="rId19" o:title=""/>
          </v:shape>
        </w:pict>
      </w:r>
    </w:p>
    <w:p w14:paraId="161F393A" w14:textId="77777777" w:rsidR="00B30723" w:rsidRDefault="00B30723" w:rsidP="00B30723">
      <w:pPr>
        <w:pStyle w:val="Heading2"/>
      </w:pPr>
      <w:r>
        <w:lastRenderedPageBreak/>
        <w:t>Khảo sát</w:t>
      </w:r>
    </w:p>
    <w:p w14:paraId="46E334BF" w14:textId="77777777" w:rsidR="00B30723" w:rsidRDefault="00B30723" w:rsidP="00B30723">
      <w:r>
        <w:t>Để có thể xem thực hiện các chức năng của Khảo sát người dùng cần phải đăng nhập thành công. Khi người dùng chọn Khảo sát hệ thống sẽ hiển thị giao diện các chức năng trong Khảo sát.</w:t>
      </w:r>
    </w:p>
    <w:p w14:paraId="156B5297" w14:textId="21EE648D" w:rsidR="00B30723" w:rsidRDefault="00B30723" w:rsidP="00B30723">
      <w:r w:rsidRPr="007F536D">
        <w:rPr>
          <w:noProof/>
        </w:rPr>
        <w:pict w14:anchorId="34551442">
          <v:shape id="_x0000_i1084" type="#_x0000_t75" style="width:468pt;height:263.4pt;visibility:visible;mso-wrap-style:square">
            <v:imagedata r:id="rId20" o:title=""/>
          </v:shape>
        </w:pict>
      </w:r>
    </w:p>
    <w:p w14:paraId="514C1E1B" w14:textId="77777777" w:rsidR="00B30723" w:rsidRDefault="00B30723" w:rsidP="00B30723">
      <w:pPr>
        <w:pStyle w:val="Heading2"/>
      </w:pPr>
      <w:r>
        <w:t>Nộp đơn</w:t>
      </w:r>
    </w:p>
    <w:p w14:paraId="702BD4F0" w14:textId="77777777" w:rsidR="00B30723" w:rsidRDefault="00B30723" w:rsidP="00B30723">
      <w:r>
        <w:t xml:space="preserve">Để có thể xem thực hiện các chức năng của Nộp đơn người dùng cần phải đăng nhập thành công. Khi người dùng chọn </w:t>
      </w:r>
      <w:r w:rsidRPr="006A532C">
        <w:t xml:space="preserve">Nộp đơn </w:t>
      </w:r>
      <w:r>
        <w:t>hệ thống sẽ hiển thị giao diện các chức năng trong Nộp đơn.</w:t>
      </w:r>
    </w:p>
    <w:p w14:paraId="5C94E0F0" w14:textId="1ED3F614" w:rsidR="00B30723" w:rsidRDefault="00B30723" w:rsidP="00B30723">
      <w:r w:rsidRPr="007F536D">
        <w:rPr>
          <w:noProof/>
        </w:rPr>
        <w:pict w14:anchorId="08EF2C80">
          <v:shape id="_x0000_i1083" type="#_x0000_t75" style="width:468pt;height:263.4pt;visibility:visible;mso-wrap-style:square">
            <v:imagedata r:id="rId21" o:title=""/>
          </v:shape>
        </w:pict>
      </w:r>
    </w:p>
    <w:p w14:paraId="56864ACD" w14:textId="77777777" w:rsidR="00B30723" w:rsidRDefault="00B30723" w:rsidP="00B30723"/>
    <w:p w14:paraId="78F07EB9" w14:textId="77777777" w:rsidR="00B30723" w:rsidRDefault="00B30723" w:rsidP="00B30723">
      <w:pPr>
        <w:pStyle w:val="Heading2"/>
      </w:pPr>
      <w:r>
        <w:lastRenderedPageBreak/>
        <w:t>Xem thông báo</w:t>
      </w:r>
    </w:p>
    <w:p w14:paraId="3D3A80C2" w14:textId="77777777" w:rsidR="00B30723" w:rsidRDefault="00B30723" w:rsidP="00B30723">
      <w:r>
        <w:t>Để có thể xem thực hiện các chức năng của Xem thông báo người dùng cần phải đăng nhập thành công. Khi người dùng chọn Xem thông báo</w:t>
      </w:r>
      <w:r w:rsidRPr="006A532C">
        <w:t xml:space="preserve"> </w:t>
      </w:r>
      <w:r>
        <w:t>hệ thống sẽ hiển thị giao diện danh sách các thông báo của trường.</w:t>
      </w:r>
    </w:p>
    <w:p w14:paraId="086A6E91" w14:textId="1BCD12B8" w:rsidR="00B30723" w:rsidRDefault="00B30723" w:rsidP="00B30723">
      <w:r w:rsidRPr="007F536D">
        <w:rPr>
          <w:noProof/>
        </w:rPr>
        <w:pict w14:anchorId="0D59588E">
          <v:shape id="_x0000_i1082" type="#_x0000_t75" style="width:468pt;height:263.4pt;visibility:visible;mso-wrap-style:square">
            <v:imagedata r:id="rId22" o:title=""/>
          </v:shape>
        </w:pict>
      </w:r>
    </w:p>
    <w:p w14:paraId="76206D37" w14:textId="77777777" w:rsidR="00B30723" w:rsidRDefault="00B30723" w:rsidP="00B30723">
      <w:pPr>
        <w:pStyle w:val="Heading2"/>
      </w:pPr>
      <w:r>
        <w:t>Xem tin tức</w:t>
      </w:r>
    </w:p>
    <w:p w14:paraId="550ACE31" w14:textId="77777777" w:rsidR="00B30723" w:rsidRDefault="00B30723" w:rsidP="00B30723">
      <w:r>
        <w:t>Để có thể xem thực hiện các chức năng của Tin tức người dùng cần phải đăng nhập thành công. Khi người dùng chọn tin tức đang hiển thị trên trang chủ hệ thống sẽ đưa đến trang đọc tin tức đó.</w:t>
      </w:r>
    </w:p>
    <w:p w14:paraId="1A950758" w14:textId="701BAA39" w:rsidR="00B30723" w:rsidRDefault="00B30723" w:rsidP="00B30723">
      <w:r w:rsidRPr="007F536D">
        <w:rPr>
          <w:noProof/>
        </w:rPr>
        <w:pict w14:anchorId="2E6C7323">
          <v:shape id="Picture 1" o:spid="_x0000_i1081" type="#_x0000_t75" style="width:468pt;height:263.4pt;visibility:visible;mso-wrap-style:square">
            <v:imagedata r:id="rId23" o:title=""/>
          </v:shape>
        </w:pict>
      </w:r>
    </w:p>
    <w:p w14:paraId="3866C98F" w14:textId="77777777" w:rsidR="002800D4" w:rsidRPr="00D62CF1" w:rsidRDefault="002800D4" w:rsidP="00346AB0">
      <w:pPr>
        <w:pStyle w:val="Heading1"/>
      </w:pPr>
      <w:r>
        <w:lastRenderedPageBreak/>
        <w:t>Non-functional requirements</w:t>
      </w:r>
      <w:bookmarkEnd w:id="0"/>
      <w:bookmarkEnd w:id="10"/>
    </w:p>
    <w:p w14:paraId="5A4F57BA" w14:textId="77777777" w:rsidR="002800D4" w:rsidRPr="00633A0C" w:rsidRDefault="002800D4" w:rsidP="00346AB0">
      <w:pPr>
        <w:pStyle w:val="Heading2"/>
      </w:pPr>
      <w:bookmarkStart w:id="13" w:name="_Toc160856141"/>
      <w:bookmarkStart w:id="14" w:name="_Toc190572901"/>
      <w:bookmarkStart w:id="15" w:name="_Toc105434455"/>
      <w:r w:rsidRPr="00633A0C">
        <w:t>Performance</w:t>
      </w:r>
      <w:bookmarkEnd w:id="13"/>
      <w:bookmarkEnd w:id="14"/>
      <w:bookmarkEnd w:id="15"/>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AA75D83" w14:textId="77777777" w:rsidTr="00FF5A01">
        <w:trPr>
          <w:cantSplit/>
          <w:tblHeader/>
        </w:trPr>
        <w:tc>
          <w:tcPr>
            <w:tcW w:w="9000" w:type="dxa"/>
            <w:gridSpan w:val="2"/>
            <w:tcBorders>
              <w:top w:val="single" w:sz="12" w:space="0" w:color="auto"/>
            </w:tcBorders>
            <w:shd w:val="clear" w:color="auto" w:fill="FABF8F"/>
          </w:tcPr>
          <w:p w14:paraId="30E5602D" w14:textId="77777777" w:rsidR="002800D4" w:rsidRPr="00FF5A01" w:rsidRDefault="002800D4" w:rsidP="003276ED">
            <w:pPr>
              <w:pStyle w:val="Table-ColHead"/>
              <w:rPr>
                <w:rFonts w:cs="Arial"/>
              </w:rPr>
            </w:pPr>
            <w:r w:rsidRPr="00FF5A01">
              <w:rPr>
                <w:rFonts w:cs="Arial"/>
              </w:rPr>
              <w:t>Requirements relating to Performance</w:t>
            </w:r>
          </w:p>
        </w:tc>
      </w:tr>
      <w:tr w:rsidR="002800D4" w:rsidRPr="00633A0C" w14:paraId="7AC88C59" w14:textId="77777777" w:rsidTr="00B23F5B">
        <w:trPr>
          <w:cantSplit/>
        </w:trPr>
        <w:tc>
          <w:tcPr>
            <w:tcW w:w="851" w:type="dxa"/>
          </w:tcPr>
          <w:p w14:paraId="31BB4927"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78F2197B" w14:textId="77777777" w:rsidR="002800D4" w:rsidRPr="00633A0C" w:rsidRDefault="002800D4" w:rsidP="003276ED">
            <w:pPr>
              <w:pStyle w:val="Table-ColHead"/>
              <w:rPr>
                <w:rFonts w:cs="Arial"/>
              </w:rPr>
            </w:pPr>
            <w:r w:rsidRPr="00633A0C">
              <w:rPr>
                <w:rFonts w:cs="Arial"/>
              </w:rPr>
              <w:t>Requirement</w:t>
            </w:r>
          </w:p>
        </w:tc>
      </w:tr>
      <w:tr w:rsidR="003E679E" w:rsidRPr="00633A0C" w14:paraId="0336B466" w14:textId="77777777" w:rsidTr="00BD20CC">
        <w:trPr>
          <w:cantSplit/>
        </w:trPr>
        <w:tc>
          <w:tcPr>
            <w:tcW w:w="851" w:type="dxa"/>
          </w:tcPr>
          <w:p w14:paraId="7ABD3E85" w14:textId="77777777" w:rsidR="003E679E" w:rsidRPr="00633A0C" w:rsidRDefault="003E679E" w:rsidP="006A5A6C">
            <w:pPr>
              <w:pStyle w:val="Table-Text"/>
              <w:ind w:left="360"/>
              <w:rPr>
                <w:rFonts w:ascii="Arial" w:hAnsi="Arial" w:cs="Arial"/>
              </w:rPr>
            </w:pPr>
            <w:r>
              <w:rPr>
                <w:rFonts w:ascii="Arial" w:hAnsi="Arial" w:cs="Arial"/>
              </w:rPr>
              <w:t>1.</w:t>
            </w:r>
          </w:p>
        </w:tc>
        <w:tc>
          <w:tcPr>
            <w:tcW w:w="8149" w:type="dxa"/>
          </w:tcPr>
          <w:p w14:paraId="77DD6348" w14:textId="334F0A37" w:rsidR="003E679E" w:rsidRPr="00633A0C" w:rsidRDefault="00023E5E" w:rsidP="002D1429">
            <w:pPr>
              <w:jc w:val="both"/>
              <w:rPr>
                <w:rFonts w:cs="Arial"/>
              </w:rPr>
            </w:pPr>
            <w:r w:rsidRPr="00023E5E">
              <w:rPr>
                <w:rFonts w:cs="Arial"/>
              </w:rPr>
              <w:t>Hoạt động ổn định 24/7, không bị tắc nghẽn, đáp ứng số lượng lớn lượt truy cập cùng lúc</w:t>
            </w:r>
            <w:r w:rsidR="005A0564">
              <w:rPr>
                <w:rFonts w:cs="Arial"/>
              </w:rPr>
              <w:t xml:space="preserve">. </w:t>
            </w:r>
          </w:p>
        </w:tc>
      </w:tr>
      <w:tr w:rsidR="00E030E4" w:rsidRPr="00633A0C" w14:paraId="46902983" w14:textId="77777777" w:rsidTr="00BD20CC">
        <w:trPr>
          <w:cantSplit/>
        </w:trPr>
        <w:tc>
          <w:tcPr>
            <w:tcW w:w="851" w:type="dxa"/>
          </w:tcPr>
          <w:p w14:paraId="0D92430F" w14:textId="35FA1E1D" w:rsidR="00E030E4" w:rsidRDefault="00E030E4" w:rsidP="006A5A6C">
            <w:pPr>
              <w:pStyle w:val="Table-Text"/>
              <w:ind w:left="360"/>
              <w:rPr>
                <w:rFonts w:ascii="Arial" w:hAnsi="Arial" w:cs="Arial"/>
              </w:rPr>
            </w:pPr>
            <w:r>
              <w:rPr>
                <w:rFonts w:ascii="Arial" w:hAnsi="Arial" w:cs="Arial"/>
              </w:rPr>
              <w:t>2.</w:t>
            </w:r>
          </w:p>
        </w:tc>
        <w:tc>
          <w:tcPr>
            <w:tcW w:w="8149" w:type="dxa"/>
          </w:tcPr>
          <w:p w14:paraId="3F234162" w14:textId="40FDDA7B" w:rsidR="00E030E4" w:rsidRPr="00023E5E" w:rsidRDefault="00E030E4" w:rsidP="002D1429">
            <w:pPr>
              <w:jc w:val="both"/>
              <w:rPr>
                <w:rFonts w:cs="Arial"/>
              </w:rPr>
            </w:pPr>
            <w:r>
              <w:rPr>
                <w:rFonts w:cs="Arial"/>
              </w:rPr>
              <w:t>Tốc độ phản hồi của hệ thống cao,</w:t>
            </w:r>
            <w:r w:rsidR="00ED7444">
              <w:rPr>
                <w:rFonts w:cs="Arial"/>
              </w:rPr>
              <w:t xml:space="preserve"> đem lại nhiều lợi nhuận cho </w:t>
            </w:r>
            <w:r w:rsidR="00222F5E">
              <w:rPr>
                <w:rFonts w:cs="Arial"/>
              </w:rPr>
              <w:t>doanh nghiệp</w:t>
            </w:r>
            <w:r w:rsidR="00E705A9">
              <w:rPr>
                <w:rFonts w:cs="Arial"/>
              </w:rPr>
              <w:t xml:space="preserve"> và người phát triển hệ thống</w:t>
            </w:r>
            <w:r w:rsidR="00222F5E">
              <w:rPr>
                <w:rFonts w:cs="Arial"/>
              </w:rPr>
              <w:t xml:space="preserve">. </w:t>
            </w:r>
          </w:p>
        </w:tc>
      </w:tr>
      <w:tr w:rsidR="005A0564" w:rsidRPr="00633A0C" w14:paraId="072F2AAA" w14:textId="77777777" w:rsidTr="00BD20CC">
        <w:trPr>
          <w:cantSplit/>
        </w:trPr>
        <w:tc>
          <w:tcPr>
            <w:tcW w:w="851" w:type="dxa"/>
          </w:tcPr>
          <w:p w14:paraId="6525E0E6" w14:textId="6C170036" w:rsidR="005A0564" w:rsidRDefault="005A0564" w:rsidP="006A5A6C">
            <w:pPr>
              <w:pStyle w:val="Table-Text"/>
              <w:ind w:left="360"/>
              <w:rPr>
                <w:rFonts w:ascii="Arial" w:hAnsi="Arial" w:cs="Arial"/>
              </w:rPr>
            </w:pPr>
            <w:r>
              <w:rPr>
                <w:rFonts w:ascii="Arial" w:hAnsi="Arial" w:cs="Arial"/>
              </w:rPr>
              <w:t>3.</w:t>
            </w:r>
          </w:p>
        </w:tc>
        <w:tc>
          <w:tcPr>
            <w:tcW w:w="8149" w:type="dxa"/>
          </w:tcPr>
          <w:p w14:paraId="7931D116" w14:textId="5F46F508" w:rsidR="005A0564" w:rsidRDefault="005A0564" w:rsidP="002D1429">
            <w:pPr>
              <w:jc w:val="both"/>
              <w:rPr>
                <w:rFonts w:cs="Arial"/>
              </w:rPr>
            </w:pPr>
            <w:r>
              <w:rPr>
                <w:rFonts w:cs="Arial"/>
              </w:rPr>
              <w:t xml:space="preserve">Dữ liệu được render nhanh chóng. </w:t>
            </w:r>
          </w:p>
        </w:tc>
      </w:tr>
    </w:tbl>
    <w:p w14:paraId="50ADBCAC" w14:textId="77777777" w:rsidR="002800D4" w:rsidRPr="00633A0C" w:rsidRDefault="002800D4" w:rsidP="003276ED">
      <w:pPr>
        <w:rPr>
          <w:rFonts w:cs="Arial"/>
        </w:rPr>
      </w:pPr>
    </w:p>
    <w:p w14:paraId="342BFB9C" w14:textId="77777777" w:rsidR="002800D4" w:rsidRPr="00633A0C" w:rsidRDefault="002800D4" w:rsidP="00346AB0">
      <w:pPr>
        <w:pStyle w:val="Heading2"/>
      </w:pPr>
      <w:bookmarkStart w:id="16" w:name="_Toc160856142"/>
      <w:bookmarkStart w:id="17" w:name="_Toc190572902"/>
      <w:bookmarkStart w:id="18" w:name="_Toc105434456"/>
      <w:r w:rsidRPr="00633A0C">
        <w:t>Scalability</w:t>
      </w:r>
      <w:bookmarkEnd w:id="16"/>
      <w:bookmarkEnd w:id="17"/>
      <w:bookmarkEnd w:id="18"/>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AD3C2BE" w14:textId="77777777" w:rsidTr="00FF5A01">
        <w:trPr>
          <w:cantSplit/>
          <w:tblHeader/>
        </w:trPr>
        <w:tc>
          <w:tcPr>
            <w:tcW w:w="9000" w:type="dxa"/>
            <w:gridSpan w:val="2"/>
            <w:tcBorders>
              <w:top w:val="single" w:sz="12" w:space="0" w:color="auto"/>
            </w:tcBorders>
            <w:shd w:val="clear" w:color="auto" w:fill="FABF8F"/>
          </w:tcPr>
          <w:p w14:paraId="16606372" w14:textId="77777777" w:rsidR="002800D4" w:rsidRPr="00FF5A01" w:rsidRDefault="002800D4" w:rsidP="003276ED">
            <w:pPr>
              <w:pStyle w:val="Table-ColHead"/>
              <w:rPr>
                <w:rFonts w:cs="Arial"/>
              </w:rPr>
            </w:pPr>
            <w:r w:rsidRPr="00FF5A01">
              <w:rPr>
                <w:rFonts w:cs="Arial"/>
              </w:rPr>
              <w:t>Requirements relating to Scalability</w:t>
            </w:r>
          </w:p>
        </w:tc>
      </w:tr>
      <w:tr w:rsidR="002800D4" w:rsidRPr="00633A0C" w14:paraId="507A02D5" w14:textId="77777777" w:rsidTr="00495F85">
        <w:trPr>
          <w:cantSplit/>
        </w:trPr>
        <w:tc>
          <w:tcPr>
            <w:tcW w:w="851" w:type="dxa"/>
          </w:tcPr>
          <w:p w14:paraId="78E29A95"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285142BD" w14:textId="77777777" w:rsidR="002800D4" w:rsidRPr="00633A0C" w:rsidRDefault="002800D4" w:rsidP="003276ED">
            <w:pPr>
              <w:pStyle w:val="Table-ColHead"/>
              <w:rPr>
                <w:rFonts w:cs="Arial"/>
              </w:rPr>
            </w:pPr>
            <w:r w:rsidRPr="00633A0C">
              <w:rPr>
                <w:rFonts w:cs="Arial"/>
              </w:rPr>
              <w:t>Requirement</w:t>
            </w:r>
          </w:p>
        </w:tc>
      </w:tr>
      <w:tr w:rsidR="002800D4" w:rsidRPr="00633A0C" w14:paraId="703EDBA8" w14:textId="77777777" w:rsidTr="00FA6B6A">
        <w:trPr>
          <w:cantSplit/>
          <w:trHeight w:val="20"/>
        </w:trPr>
        <w:tc>
          <w:tcPr>
            <w:tcW w:w="851" w:type="dxa"/>
            <w:tcBorders>
              <w:bottom w:val="single" w:sz="12" w:space="0" w:color="auto"/>
            </w:tcBorders>
          </w:tcPr>
          <w:p w14:paraId="73CB8BBA"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62BC636B" w14:textId="7BE5E002" w:rsidR="002800D4" w:rsidRPr="00FA6B6A" w:rsidRDefault="002A2483" w:rsidP="00C3785D">
            <w:pPr>
              <w:rPr>
                <w:rFonts w:cs="Arial"/>
              </w:rPr>
            </w:pPr>
            <w:r>
              <w:t xml:space="preserve">Khả năng mở rộng cao, </w:t>
            </w:r>
            <w:r w:rsidR="00FA6B6A">
              <w:t xml:space="preserve">đảm bảo scale được lược lớn người dùng. </w:t>
            </w:r>
          </w:p>
        </w:tc>
      </w:tr>
    </w:tbl>
    <w:p w14:paraId="367DA96D" w14:textId="77777777" w:rsidR="002800D4" w:rsidRDefault="002800D4" w:rsidP="003276ED">
      <w:pPr>
        <w:rPr>
          <w:rFonts w:cs="Arial"/>
        </w:rPr>
      </w:pPr>
    </w:p>
    <w:p w14:paraId="0DD99BEF" w14:textId="77777777" w:rsidR="002800D4" w:rsidRPr="00633A0C" w:rsidRDefault="002800D4" w:rsidP="00346AB0">
      <w:pPr>
        <w:pStyle w:val="Heading2"/>
      </w:pPr>
      <w:bookmarkStart w:id="19" w:name="_Security"/>
      <w:bookmarkStart w:id="20" w:name="_Toc105434457"/>
      <w:bookmarkEnd w:id="19"/>
      <w:r w:rsidRPr="00633A0C">
        <w:t>S</w:t>
      </w:r>
      <w:r>
        <w:t>ecurity</w:t>
      </w:r>
      <w:bookmarkEnd w:id="20"/>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5B5225E0" w14:textId="77777777" w:rsidTr="00AB4A7A">
        <w:trPr>
          <w:cantSplit/>
          <w:tblHeader/>
        </w:trPr>
        <w:tc>
          <w:tcPr>
            <w:tcW w:w="9000" w:type="dxa"/>
            <w:gridSpan w:val="2"/>
            <w:tcBorders>
              <w:top w:val="single" w:sz="12" w:space="0" w:color="auto"/>
            </w:tcBorders>
            <w:shd w:val="clear" w:color="auto" w:fill="FABF8F"/>
          </w:tcPr>
          <w:p w14:paraId="703FD16D" w14:textId="77777777" w:rsidR="002800D4" w:rsidRPr="00FF5A01" w:rsidRDefault="002800D4" w:rsidP="005E54C1">
            <w:pPr>
              <w:pStyle w:val="Table-ColHead"/>
              <w:rPr>
                <w:rFonts w:cs="Arial"/>
              </w:rPr>
            </w:pPr>
            <w:r w:rsidRPr="00FF5A01">
              <w:rPr>
                <w:rFonts w:cs="Arial"/>
              </w:rPr>
              <w:t>Requirements relating to Security</w:t>
            </w:r>
          </w:p>
        </w:tc>
      </w:tr>
      <w:tr w:rsidR="002800D4" w:rsidRPr="00633A0C" w14:paraId="03252D3B" w14:textId="77777777" w:rsidTr="005E54C1">
        <w:trPr>
          <w:cantSplit/>
        </w:trPr>
        <w:tc>
          <w:tcPr>
            <w:tcW w:w="851" w:type="dxa"/>
          </w:tcPr>
          <w:p w14:paraId="7983F623" w14:textId="77777777" w:rsidR="002800D4" w:rsidRPr="00633A0C" w:rsidRDefault="002800D4" w:rsidP="005E54C1">
            <w:pPr>
              <w:pStyle w:val="Table-ColHead"/>
              <w:rPr>
                <w:rFonts w:cs="Arial"/>
                <w:lang w:val="en-GB"/>
              </w:rPr>
            </w:pPr>
            <w:r w:rsidRPr="00633A0C">
              <w:rPr>
                <w:rFonts w:cs="Arial"/>
                <w:lang w:val="en-GB"/>
              </w:rPr>
              <w:t>No.</w:t>
            </w:r>
          </w:p>
        </w:tc>
        <w:tc>
          <w:tcPr>
            <w:tcW w:w="8149" w:type="dxa"/>
          </w:tcPr>
          <w:p w14:paraId="56868EE8" w14:textId="77777777" w:rsidR="002800D4" w:rsidRPr="00633A0C" w:rsidRDefault="002800D4" w:rsidP="005E54C1">
            <w:pPr>
              <w:pStyle w:val="Table-ColHead"/>
              <w:rPr>
                <w:rFonts w:cs="Arial"/>
              </w:rPr>
            </w:pPr>
            <w:r w:rsidRPr="00633A0C">
              <w:rPr>
                <w:rFonts w:cs="Arial"/>
              </w:rPr>
              <w:t>Requirement</w:t>
            </w:r>
          </w:p>
        </w:tc>
      </w:tr>
      <w:tr w:rsidR="002800D4" w:rsidRPr="00633A0C" w14:paraId="30BFBC8E" w14:textId="77777777" w:rsidTr="005E54C1">
        <w:trPr>
          <w:cantSplit/>
        </w:trPr>
        <w:tc>
          <w:tcPr>
            <w:tcW w:w="851" w:type="dxa"/>
            <w:tcBorders>
              <w:bottom w:val="single" w:sz="12" w:space="0" w:color="auto"/>
            </w:tcBorders>
          </w:tcPr>
          <w:p w14:paraId="4444E6D5" w14:textId="77777777" w:rsidR="002800D4" w:rsidRPr="00633A0C" w:rsidRDefault="002800D4" w:rsidP="005E54C1">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22584E47" w14:textId="607690D2" w:rsidR="002800D4" w:rsidRPr="00633A0C" w:rsidRDefault="006E49B0" w:rsidP="00DD004C">
            <w:pPr>
              <w:rPr>
                <w:rFonts w:cs="Arial"/>
              </w:rPr>
            </w:pPr>
            <w:r w:rsidRPr="006E49B0">
              <w:rPr>
                <w:rFonts w:cs="Arial"/>
              </w:rPr>
              <w:t>Hệ thống an toàn, bảo mật, không bị các cá nhân, tổ chức khác lợi dụng đánh cắp thông tin.</w:t>
            </w:r>
          </w:p>
        </w:tc>
      </w:tr>
    </w:tbl>
    <w:p w14:paraId="46B1675B" w14:textId="77777777" w:rsidR="002800D4" w:rsidRPr="00633A0C" w:rsidRDefault="002800D4" w:rsidP="0012359F">
      <w:pPr>
        <w:rPr>
          <w:rFonts w:cs="Arial"/>
        </w:rPr>
      </w:pPr>
    </w:p>
    <w:p w14:paraId="1ED6EABF" w14:textId="77777777" w:rsidR="002800D4" w:rsidRPr="00633A0C" w:rsidRDefault="002800D4" w:rsidP="003276ED">
      <w:pPr>
        <w:rPr>
          <w:rFonts w:cs="Arial"/>
        </w:rPr>
      </w:pPr>
    </w:p>
    <w:p w14:paraId="35F86F50" w14:textId="77777777" w:rsidR="00B316A3" w:rsidRDefault="00B316A3" w:rsidP="00346AB0">
      <w:pPr>
        <w:pStyle w:val="Heading2"/>
      </w:pPr>
      <w:bookmarkStart w:id="21" w:name="_Toc105434458"/>
      <w:bookmarkStart w:id="22" w:name="_Toc160856140"/>
      <w:bookmarkStart w:id="23" w:name="_Toc190572903"/>
      <w:bookmarkStart w:id="24" w:name="_Toc160856145"/>
      <w:r>
        <w:t>Portability</w:t>
      </w:r>
      <w:bookmarkEnd w:id="21"/>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B316A3" w:rsidRPr="00FF5A01" w14:paraId="3D715ACC" w14:textId="77777777" w:rsidTr="00AB4A7A">
        <w:trPr>
          <w:cantSplit/>
          <w:tblHeader/>
        </w:trPr>
        <w:tc>
          <w:tcPr>
            <w:tcW w:w="9000" w:type="dxa"/>
            <w:gridSpan w:val="2"/>
            <w:tcBorders>
              <w:top w:val="single" w:sz="12" w:space="0" w:color="auto"/>
            </w:tcBorders>
            <w:shd w:val="clear" w:color="auto" w:fill="FABF8F"/>
          </w:tcPr>
          <w:p w14:paraId="16D3264F" w14:textId="77777777" w:rsidR="00B316A3" w:rsidRPr="00FF5A01" w:rsidRDefault="00B316A3" w:rsidP="00BF518A">
            <w:pPr>
              <w:pStyle w:val="Table-ColHead"/>
              <w:rPr>
                <w:rFonts w:cs="Arial"/>
              </w:rPr>
            </w:pPr>
            <w:r w:rsidRPr="00FF5A01">
              <w:rPr>
                <w:rFonts w:cs="Arial"/>
              </w:rPr>
              <w:t>Requirements relating to Security</w:t>
            </w:r>
          </w:p>
        </w:tc>
      </w:tr>
      <w:tr w:rsidR="00B316A3" w:rsidRPr="00633A0C" w14:paraId="52CD1393" w14:textId="77777777" w:rsidTr="00BF518A">
        <w:trPr>
          <w:cantSplit/>
        </w:trPr>
        <w:tc>
          <w:tcPr>
            <w:tcW w:w="851" w:type="dxa"/>
          </w:tcPr>
          <w:p w14:paraId="40B5237E" w14:textId="77777777" w:rsidR="00B316A3" w:rsidRPr="00633A0C" w:rsidRDefault="00B316A3" w:rsidP="00BF518A">
            <w:pPr>
              <w:pStyle w:val="Table-ColHead"/>
              <w:rPr>
                <w:rFonts w:cs="Arial"/>
                <w:lang w:val="en-GB"/>
              </w:rPr>
            </w:pPr>
            <w:r w:rsidRPr="00633A0C">
              <w:rPr>
                <w:rFonts w:cs="Arial"/>
                <w:lang w:val="en-GB"/>
              </w:rPr>
              <w:t>No.</w:t>
            </w:r>
          </w:p>
        </w:tc>
        <w:tc>
          <w:tcPr>
            <w:tcW w:w="8149" w:type="dxa"/>
          </w:tcPr>
          <w:p w14:paraId="001F7B62" w14:textId="77777777" w:rsidR="00B316A3" w:rsidRPr="00633A0C" w:rsidRDefault="00B316A3" w:rsidP="00BF518A">
            <w:pPr>
              <w:pStyle w:val="Table-ColHead"/>
              <w:rPr>
                <w:rFonts w:cs="Arial"/>
              </w:rPr>
            </w:pPr>
            <w:r w:rsidRPr="00633A0C">
              <w:rPr>
                <w:rFonts w:cs="Arial"/>
              </w:rPr>
              <w:t>Requirement</w:t>
            </w:r>
          </w:p>
        </w:tc>
      </w:tr>
      <w:tr w:rsidR="00B316A3" w:rsidRPr="00633A0C" w14:paraId="44E86137" w14:textId="77777777" w:rsidTr="00BF518A">
        <w:trPr>
          <w:cantSplit/>
        </w:trPr>
        <w:tc>
          <w:tcPr>
            <w:tcW w:w="851" w:type="dxa"/>
            <w:tcBorders>
              <w:bottom w:val="single" w:sz="12" w:space="0" w:color="auto"/>
            </w:tcBorders>
          </w:tcPr>
          <w:p w14:paraId="2074D85B" w14:textId="77777777" w:rsidR="00B316A3" w:rsidRPr="00633A0C" w:rsidRDefault="00B316A3" w:rsidP="00BF518A">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3D9CD6C7" w14:textId="70643C50" w:rsidR="00B316A3" w:rsidRPr="00633A0C" w:rsidRDefault="00BB2340" w:rsidP="00BF518A">
            <w:pPr>
              <w:rPr>
                <w:rFonts w:cs="Arial"/>
              </w:rPr>
            </w:pPr>
            <w:r>
              <w:t>Trang web chạy được trên nhiều platform</w:t>
            </w:r>
            <w:r w:rsidR="00792156">
              <w:t xml:space="preserve">, </w:t>
            </w:r>
            <w:r w:rsidR="00223A94">
              <w:t xml:space="preserve">tái sử dụng được các chức năng và thích ứng được với nhiều </w:t>
            </w:r>
            <w:r w:rsidR="005C2C59">
              <w:t xml:space="preserve">trình duyệt web. </w:t>
            </w:r>
          </w:p>
        </w:tc>
      </w:tr>
    </w:tbl>
    <w:p w14:paraId="21E65B6A" w14:textId="77777777" w:rsidR="00B316A3" w:rsidRPr="00B316A3" w:rsidRDefault="00B316A3" w:rsidP="00B316A3"/>
    <w:p w14:paraId="1D4DC295" w14:textId="77777777" w:rsidR="002800D4" w:rsidRPr="00633A0C" w:rsidRDefault="002800D4" w:rsidP="00346AB0">
      <w:pPr>
        <w:pStyle w:val="Heading2"/>
      </w:pPr>
      <w:bookmarkStart w:id="25" w:name="_Toc105434459"/>
      <w:r w:rsidRPr="00633A0C">
        <w:t>Audit</w:t>
      </w:r>
      <w:bookmarkEnd w:id="22"/>
      <w:bookmarkEnd w:id="23"/>
      <w:bookmarkEnd w:id="25"/>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5542858B" w14:textId="77777777" w:rsidTr="00AB4A7A">
        <w:trPr>
          <w:cantSplit/>
          <w:tblHeader/>
        </w:trPr>
        <w:tc>
          <w:tcPr>
            <w:tcW w:w="9000" w:type="dxa"/>
            <w:gridSpan w:val="2"/>
            <w:tcBorders>
              <w:top w:val="single" w:sz="12" w:space="0" w:color="auto"/>
            </w:tcBorders>
            <w:shd w:val="clear" w:color="auto" w:fill="FABF8F"/>
          </w:tcPr>
          <w:p w14:paraId="4B2E9622" w14:textId="77777777" w:rsidR="002800D4" w:rsidRPr="00FF5A01" w:rsidRDefault="002800D4" w:rsidP="003276ED">
            <w:pPr>
              <w:pStyle w:val="Table-ColHead"/>
              <w:rPr>
                <w:rFonts w:cs="Arial"/>
              </w:rPr>
            </w:pPr>
            <w:r w:rsidRPr="00FF5A01">
              <w:rPr>
                <w:rFonts w:cs="Arial"/>
              </w:rPr>
              <w:t>Requirements relating to Audit</w:t>
            </w:r>
          </w:p>
        </w:tc>
      </w:tr>
      <w:tr w:rsidR="002800D4" w:rsidRPr="00633A0C" w14:paraId="5877FE7F" w14:textId="77777777" w:rsidTr="006A5A6C">
        <w:trPr>
          <w:cantSplit/>
        </w:trPr>
        <w:tc>
          <w:tcPr>
            <w:tcW w:w="851" w:type="dxa"/>
          </w:tcPr>
          <w:p w14:paraId="740A149D"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41C5B330" w14:textId="77777777" w:rsidR="002800D4" w:rsidRPr="00633A0C" w:rsidRDefault="002800D4" w:rsidP="003276ED">
            <w:pPr>
              <w:pStyle w:val="Table-ColHead"/>
              <w:rPr>
                <w:rFonts w:cs="Arial"/>
              </w:rPr>
            </w:pPr>
            <w:r w:rsidRPr="00633A0C">
              <w:rPr>
                <w:rFonts w:cs="Arial"/>
              </w:rPr>
              <w:t>Requirement</w:t>
            </w:r>
          </w:p>
        </w:tc>
      </w:tr>
      <w:tr w:rsidR="002800D4" w:rsidRPr="00633A0C" w14:paraId="5C9F5975" w14:textId="77777777" w:rsidTr="006A5A6C">
        <w:trPr>
          <w:cantSplit/>
        </w:trPr>
        <w:tc>
          <w:tcPr>
            <w:tcW w:w="851" w:type="dxa"/>
            <w:tcBorders>
              <w:bottom w:val="single" w:sz="12" w:space="0" w:color="auto"/>
            </w:tcBorders>
          </w:tcPr>
          <w:p w14:paraId="0E6B219C"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3EF51E7C" w14:textId="77777777" w:rsidR="002800D4" w:rsidRPr="00633A0C" w:rsidRDefault="002800D4" w:rsidP="00DD004C">
            <w:pPr>
              <w:rPr>
                <w:rFonts w:cs="Arial"/>
              </w:rPr>
            </w:pPr>
            <w:r>
              <w:rPr>
                <w:rFonts w:cs="Arial"/>
              </w:rPr>
              <w:t>None required at present.</w:t>
            </w:r>
          </w:p>
        </w:tc>
      </w:tr>
    </w:tbl>
    <w:p w14:paraId="6837B23F" w14:textId="77777777" w:rsidR="002800D4" w:rsidRPr="00633A0C" w:rsidRDefault="002800D4" w:rsidP="003276ED">
      <w:pPr>
        <w:rPr>
          <w:rFonts w:cs="Arial"/>
        </w:rPr>
      </w:pPr>
    </w:p>
    <w:p w14:paraId="3BBE056F" w14:textId="77777777" w:rsidR="002800D4" w:rsidRPr="00633A0C" w:rsidRDefault="002800D4" w:rsidP="00346AB0">
      <w:pPr>
        <w:pStyle w:val="Heading2"/>
      </w:pPr>
      <w:bookmarkStart w:id="26" w:name="_Toc190572904"/>
      <w:bookmarkStart w:id="27" w:name="_Toc105434460"/>
      <w:r>
        <w:lastRenderedPageBreak/>
        <w:t>Error h</w:t>
      </w:r>
      <w:r w:rsidRPr="00633A0C">
        <w:t>andling</w:t>
      </w:r>
      <w:bookmarkEnd w:id="24"/>
      <w:bookmarkEnd w:id="26"/>
      <w:bookmarkEnd w:id="27"/>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3C34288" w14:textId="77777777" w:rsidTr="00AB4A7A">
        <w:trPr>
          <w:cantSplit/>
          <w:tblHeader/>
        </w:trPr>
        <w:tc>
          <w:tcPr>
            <w:tcW w:w="9000" w:type="dxa"/>
            <w:gridSpan w:val="2"/>
            <w:tcBorders>
              <w:top w:val="single" w:sz="12" w:space="0" w:color="auto"/>
            </w:tcBorders>
            <w:shd w:val="clear" w:color="auto" w:fill="FABF8F"/>
          </w:tcPr>
          <w:p w14:paraId="03E35868" w14:textId="77777777" w:rsidR="002800D4" w:rsidRPr="00FF5A01" w:rsidRDefault="002800D4" w:rsidP="003276ED">
            <w:pPr>
              <w:pStyle w:val="Table-ColHead"/>
              <w:rPr>
                <w:rFonts w:cs="Arial"/>
              </w:rPr>
            </w:pPr>
            <w:r w:rsidRPr="00FF5A01">
              <w:rPr>
                <w:rFonts w:cs="Arial"/>
              </w:rPr>
              <w:t>Requirements relating to Error handling</w:t>
            </w:r>
          </w:p>
        </w:tc>
      </w:tr>
      <w:tr w:rsidR="002800D4" w:rsidRPr="00633A0C" w14:paraId="4D706556" w14:textId="77777777" w:rsidTr="006A5A6C">
        <w:trPr>
          <w:cantSplit/>
        </w:trPr>
        <w:tc>
          <w:tcPr>
            <w:tcW w:w="851" w:type="dxa"/>
          </w:tcPr>
          <w:p w14:paraId="34DC3073"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7E3B8BD5" w14:textId="77777777" w:rsidR="002800D4" w:rsidRPr="00633A0C" w:rsidRDefault="002800D4" w:rsidP="003276ED">
            <w:pPr>
              <w:pStyle w:val="Table-ColHead"/>
              <w:rPr>
                <w:rFonts w:cs="Arial"/>
              </w:rPr>
            </w:pPr>
            <w:r w:rsidRPr="00633A0C">
              <w:rPr>
                <w:rFonts w:cs="Arial"/>
              </w:rPr>
              <w:t>Requirement</w:t>
            </w:r>
          </w:p>
        </w:tc>
      </w:tr>
      <w:tr w:rsidR="002800D4" w:rsidRPr="00633A0C" w14:paraId="08DB3436" w14:textId="77777777" w:rsidTr="003E679E">
        <w:trPr>
          <w:cantSplit/>
        </w:trPr>
        <w:tc>
          <w:tcPr>
            <w:tcW w:w="851" w:type="dxa"/>
          </w:tcPr>
          <w:p w14:paraId="6BEC70ED" w14:textId="77777777" w:rsidR="002800D4" w:rsidRPr="00633A0C" w:rsidRDefault="002800D4" w:rsidP="006A5A6C">
            <w:pPr>
              <w:pStyle w:val="Table-Text"/>
              <w:ind w:left="360"/>
              <w:rPr>
                <w:rFonts w:ascii="Arial" w:hAnsi="Arial" w:cs="Arial"/>
              </w:rPr>
            </w:pPr>
            <w:bookmarkStart w:id="28" w:name="_Ref182370878"/>
            <w:r>
              <w:rPr>
                <w:rFonts w:ascii="Arial" w:hAnsi="Arial" w:cs="Arial"/>
              </w:rPr>
              <w:t>1.</w:t>
            </w:r>
          </w:p>
        </w:tc>
        <w:bookmarkEnd w:id="28"/>
        <w:tc>
          <w:tcPr>
            <w:tcW w:w="8149" w:type="dxa"/>
          </w:tcPr>
          <w:p w14:paraId="68B52862" w14:textId="7389E965" w:rsidR="002800D4" w:rsidRPr="00633A0C" w:rsidRDefault="000144AE" w:rsidP="00DD004C">
            <w:pPr>
              <w:rPr>
                <w:rFonts w:cs="Arial"/>
              </w:rPr>
            </w:pPr>
            <w:r>
              <w:t>Xác thực</w:t>
            </w:r>
            <w:r w:rsidR="00011DF2">
              <w:t xml:space="preserve"> dữ liệu chặt chẽ cho từng trường nhập liệu</w:t>
            </w:r>
            <w:r w:rsidR="00586E39">
              <w:t xml:space="preserve"> để đảm bảo tính chính xác của dữ liệu và an toàn của hệ thống. </w:t>
            </w:r>
          </w:p>
        </w:tc>
      </w:tr>
    </w:tbl>
    <w:p w14:paraId="5C6EB1B7" w14:textId="77777777" w:rsidR="002800D4" w:rsidRPr="00633A0C" w:rsidRDefault="002800D4" w:rsidP="003276ED">
      <w:pPr>
        <w:rPr>
          <w:rFonts w:cs="Arial"/>
        </w:rPr>
      </w:pPr>
    </w:p>
    <w:p w14:paraId="1DA498DE" w14:textId="77777777" w:rsidR="002800D4" w:rsidRPr="00F61CB0" w:rsidRDefault="002800D4" w:rsidP="00346AB0">
      <w:pPr>
        <w:pStyle w:val="Heading2"/>
      </w:pPr>
      <w:bookmarkStart w:id="29" w:name="_Toc190572905"/>
      <w:bookmarkStart w:id="30" w:name="_Toc105434461"/>
      <w:bookmarkStart w:id="31" w:name="_Toc160856148"/>
      <w:bookmarkStart w:id="32" w:name="_Toc163296987"/>
      <w:r w:rsidRPr="00F61CB0">
        <w:t>Infrastructure</w:t>
      </w:r>
      <w:bookmarkEnd w:id="29"/>
      <w:bookmarkEnd w:id="30"/>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1585E2B" w14:textId="77777777" w:rsidTr="00AB4A7A">
        <w:trPr>
          <w:cantSplit/>
          <w:tblHeader/>
        </w:trPr>
        <w:tc>
          <w:tcPr>
            <w:tcW w:w="9000" w:type="dxa"/>
            <w:gridSpan w:val="2"/>
            <w:tcBorders>
              <w:top w:val="single" w:sz="12" w:space="0" w:color="auto"/>
            </w:tcBorders>
            <w:shd w:val="clear" w:color="auto" w:fill="FABF8F"/>
          </w:tcPr>
          <w:p w14:paraId="4E8938E4" w14:textId="77777777" w:rsidR="002800D4" w:rsidRPr="00FF5A01" w:rsidRDefault="002800D4" w:rsidP="003276ED">
            <w:pPr>
              <w:pStyle w:val="Table-ColHead"/>
              <w:rPr>
                <w:rFonts w:cs="Arial"/>
              </w:rPr>
            </w:pPr>
            <w:r w:rsidRPr="00FF5A01">
              <w:rPr>
                <w:rFonts w:cs="Arial"/>
              </w:rPr>
              <w:t>Requirements relating to Infrastructure</w:t>
            </w:r>
          </w:p>
        </w:tc>
      </w:tr>
      <w:tr w:rsidR="002800D4" w:rsidRPr="00633A0C" w14:paraId="0C33F276" w14:textId="77777777" w:rsidTr="00A72B82">
        <w:trPr>
          <w:cantSplit/>
        </w:trPr>
        <w:tc>
          <w:tcPr>
            <w:tcW w:w="851" w:type="dxa"/>
          </w:tcPr>
          <w:p w14:paraId="36215B35"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8B4D3F3" w14:textId="77777777" w:rsidR="002800D4" w:rsidRPr="00633A0C" w:rsidRDefault="002800D4" w:rsidP="003276ED">
            <w:pPr>
              <w:pStyle w:val="Table-ColHead"/>
              <w:rPr>
                <w:rFonts w:cs="Arial"/>
              </w:rPr>
            </w:pPr>
            <w:r w:rsidRPr="00633A0C">
              <w:rPr>
                <w:rFonts w:cs="Arial"/>
              </w:rPr>
              <w:t>Requirement</w:t>
            </w:r>
          </w:p>
        </w:tc>
      </w:tr>
      <w:tr w:rsidR="002800D4" w:rsidRPr="00633A0C" w14:paraId="17D0F70F" w14:textId="77777777" w:rsidTr="00A72B82">
        <w:trPr>
          <w:cantSplit/>
        </w:trPr>
        <w:tc>
          <w:tcPr>
            <w:tcW w:w="851" w:type="dxa"/>
            <w:tcBorders>
              <w:bottom w:val="single" w:sz="12" w:space="0" w:color="auto"/>
            </w:tcBorders>
          </w:tcPr>
          <w:p w14:paraId="3FE962E6" w14:textId="77777777" w:rsidR="002800D4" w:rsidRPr="00633A0C" w:rsidRDefault="002800D4" w:rsidP="00A72B82">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7783D6B6" w14:textId="3DA51B64" w:rsidR="002800D4" w:rsidRPr="00633A0C" w:rsidRDefault="004304EA" w:rsidP="00DD004C">
            <w:pPr>
              <w:rPr>
                <w:rFonts w:cs="Arial"/>
              </w:rPr>
            </w:pPr>
            <w:r>
              <w:rPr>
                <w:rFonts w:cs="Arial"/>
              </w:rPr>
              <w:t>None required at present.</w:t>
            </w:r>
          </w:p>
        </w:tc>
      </w:tr>
    </w:tbl>
    <w:p w14:paraId="46A2C680" w14:textId="77777777" w:rsidR="002800D4" w:rsidRDefault="002800D4" w:rsidP="003276ED">
      <w:pPr>
        <w:tabs>
          <w:tab w:val="left" w:pos="7944"/>
        </w:tabs>
      </w:pPr>
      <w:r>
        <w:tab/>
      </w:r>
    </w:p>
    <w:p w14:paraId="6DA60459" w14:textId="77777777" w:rsidR="002800D4" w:rsidRPr="00633A0C" w:rsidRDefault="002800D4" w:rsidP="00346AB0">
      <w:pPr>
        <w:pStyle w:val="Heading2"/>
      </w:pPr>
      <w:bookmarkStart w:id="33" w:name="_Toc160856138"/>
      <w:bookmarkStart w:id="34" w:name="_Toc163296984"/>
      <w:bookmarkStart w:id="35" w:name="_Toc190572906"/>
      <w:bookmarkStart w:id="36" w:name="_Toc105434462"/>
      <w:bookmarkEnd w:id="31"/>
      <w:bookmarkEnd w:id="32"/>
      <w:r>
        <w:t>Look and f</w:t>
      </w:r>
      <w:r w:rsidRPr="00633A0C">
        <w:t>eel</w:t>
      </w:r>
      <w:bookmarkEnd w:id="33"/>
      <w:bookmarkEnd w:id="34"/>
      <w:bookmarkEnd w:id="35"/>
      <w:bookmarkEnd w:id="36"/>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7F598BCF" w14:textId="77777777" w:rsidTr="00AB4A7A">
        <w:trPr>
          <w:cantSplit/>
          <w:tblHeader/>
        </w:trPr>
        <w:tc>
          <w:tcPr>
            <w:tcW w:w="9000" w:type="dxa"/>
            <w:gridSpan w:val="2"/>
            <w:tcBorders>
              <w:top w:val="single" w:sz="12" w:space="0" w:color="auto"/>
            </w:tcBorders>
            <w:shd w:val="clear" w:color="auto" w:fill="FABF8F"/>
          </w:tcPr>
          <w:p w14:paraId="1501C119" w14:textId="77777777" w:rsidR="002800D4" w:rsidRPr="00FF5A01" w:rsidRDefault="002800D4" w:rsidP="003276ED">
            <w:pPr>
              <w:pStyle w:val="Table-ColHead"/>
              <w:rPr>
                <w:rFonts w:cs="Arial"/>
              </w:rPr>
            </w:pPr>
            <w:r w:rsidRPr="00FF5A01">
              <w:rPr>
                <w:rFonts w:cs="Arial"/>
              </w:rPr>
              <w:t>Requirements relating to Look and feel</w:t>
            </w:r>
          </w:p>
        </w:tc>
      </w:tr>
      <w:tr w:rsidR="002800D4" w:rsidRPr="00633A0C" w14:paraId="2D0A1742" w14:textId="77777777" w:rsidTr="00A72B82">
        <w:trPr>
          <w:cantSplit/>
        </w:trPr>
        <w:tc>
          <w:tcPr>
            <w:tcW w:w="851" w:type="dxa"/>
          </w:tcPr>
          <w:p w14:paraId="29557917"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4F13289E" w14:textId="77777777" w:rsidR="002800D4" w:rsidRPr="00633A0C" w:rsidRDefault="002800D4" w:rsidP="003276ED">
            <w:pPr>
              <w:pStyle w:val="Table-ColHead"/>
              <w:rPr>
                <w:rFonts w:cs="Arial"/>
              </w:rPr>
            </w:pPr>
            <w:r w:rsidRPr="00633A0C">
              <w:rPr>
                <w:rFonts w:cs="Arial"/>
              </w:rPr>
              <w:t>Requirement</w:t>
            </w:r>
          </w:p>
        </w:tc>
      </w:tr>
      <w:tr w:rsidR="002800D4" w:rsidRPr="00633A0C" w14:paraId="5F73B57C" w14:textId="77777777" w:rsidTr="00992923">
        <w:trPr>
          <w:cantSplit/>
        </w:trPr>
        <w:tc>
          <w:tcPr>
            <w:tcW w:w="851" w:type="dxa"/>
          </w:tcPr>
          <w:p w14:paraId="772AFAFE" w14:textId="77777777" w:rsidR="002800D4" w:rsidRPr="00633A0C" w:rsidRDefault="002800D4" w:rsidP="00A72B82">
            <w:pPr>
              <w:pStyle w:val="Table-Text"/>
              <w:ind w:left="360"/>
              <w:rPr>
                <w:rFonts w:ascii="Arial" w:hAnsi="Arial" w:cs="Arial"/>
              </w:rPr>
            </w:pPr>
            <w:r>
              <w:rPr>
                <w:rFonts w:ascii="Arial" w:hAnsi="Arial" w:cs="Arial"/>
              </w:rPr>
              <w:t>1.</w:t>
            </w:r>
          </w:p>
        </w:tc>
        <w:tc>
          <w:tcPr>
            <w:tcW w:w="8149" w:type="dxa"/>
          </w:tcPr>
          <w:p w14:paraId="46EBCF12" w14:textId="7ACFBC94" w:rsidR="002800D4" w:rsidRPr="00633A0C" w:rsidRDefault="004304EA" w:rsidP="00DD004C">
            <w:pPr>
              <w:rPr>
                <w:rFonts w:cs="Arial"/>
              </w:rPr>
            </w:pPr>
            <w:r>
              <w:rPr>
                <w:rFonts w:cs="Arial"/>
              </w:rPr>
              <w:t>None required at present.</w:t>
            </w:r>
          </w:p>
        </w:tc>
      </w:tr>
    </w:tbl>
    <w:p w14:paraId="75064EFA" w14:textId="77777777" w:rsidR="002800D4" w:rsidRDefault="002800D4" w:rsidP="003276ED">
      <w:pPr>
        <w:rPr>
          <w:rFonts w:cs="Arial"/>
        </w:rPr>
      </w:pPr>
    </w:p>
    <w:p w14:paraId="0E10D378" w14:textId="77777777" w:rsidR="002800D4" w:rsidRPr="00633A0C" w:rsidRDefault="002800D4" w:rsidP="00346AB0">
      <w:pPr>
        <w:pStyle w:val="Heading2"/>
      </w:pPr>
      <w:bookmarkStart w:id="37" w:name="_Toc190572907"/>
      <w:bookmarkStart w:id="38" w:name="_Toc105434463"/>
      <w:r>
        <w:t>Legal</w:t>
      </w:r>
      <w:bookmarkEnd w:id="37"/>
      <w:bookmarkEnd w:id="38"/>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987670D" w14:textId="77777777" w:rsidTr="00AB4A7A">
        <w:trPr>
          <w:cantSplit/>
          <w:tblHeader/>
        </w:trPr>
        <w:tc>
          <w:tcPr>
            <w:tcW w:w="9000" w:type="dxa"/>
            <w:gridSpan w:val="2"/>
            <w:tcBorders>
              <w:top w:val="single" w:sz="12" w:space="0" w:color="auto"/>
            </w:tcBorders>
            <w:shd w:val="clear" w:color="auto" w:fill="FABF8F"/>
          </w:tcPr>
          <w:p w14:paraId="368D65CE" w14:textId="77777777" w:rsidR="002800D4" w:rsidRPr="00FF5A01" w:rsidRDefault="002800D4" w:rsidP="003276ED">
            <w:pPr>
              <w:pStyle w:val="Table-ColHead"/>
              <w:rPr>
                <w:rFonts w:cs="Arial"/>
              </w:rPr>
            </w:pPr>
            <w:r w:rsidRPr="00FF5A01">
              <w:rPr>
                <w:rFonts w:cs="Arial"/>
              </w:rPr>
              <w:t>Requirements relating to Legal issues</w:t>
            </w:r>
          </w:p>
        </w:tc>
      </w:tr>
      <w:tr w:rsidR="002800D4" w:rsidRPr="00633A0C" w14:paraId="72897CE1" w14:textId="77777777" w:rsidTr="00BB6E9C">
        <w:trPr>
          <w:cantSplit/>
        </w:trPr>
        <w:tc>
          <w:tcPr>
            <w:tcW w:w="851" w:type="dxa"/>
          </w:tcPr>
          <w:p w14:paraId="0A89480D"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4F9DC488" w14:textId="77777777" w:rsidR="002800D4" w:rsidRPr="00633A0C" w:rsidRDefault="002800D4" w:rsidP="003276ED">
            <w:pPr>
              <w:pStyle w:val="Table-ColHead"/>
              <w:rPr>
                <w:rFonts w:cs="Arial"/>
              </w:rPr>
            </w:pPr>
            <w:r w:rsidRPr="00633A0C">
              <w:rPr>
                <w:rFonts w:cs="Arial"/>
              </w:rPr>
              <w:t>Requirement</w:t>
            </w:r>
          </w:p>
        </w:tc>
      </w:tr>
      <w:tr w:rsidR="002800D4" w:rsidRPr="00633A0C" w14:paraId="6EF3A4BB" w14:textId="77777777" w:rsidTr="00BB6E9C">
        <w:trPr>
          <w:cantSplit/>
        </w:trPr>
        <w:tc>
          <w:tcPr>
            <w:tcW w:w="851" w:type="dxa"/>
            <w:tcBorders>
              <w:bottom w:val="single" w:sz="12" w:space="0" w:color="auto"/>
            </w:tcBorders>
          </w:tcPr>
          <w:p w14:paraId="1F88BE06"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5BEEB070" w14:textId="77777777" w:rsidR="002800D4" w:rsidRPr="00633A0C" w:rsidRDefault="0006561E" w:rsidP="00DD004C">
            <w:pPr>
              <w:rPr>
                <w:rFonts w:cs="Arial"/>
              </w:rPr>
            </w:pPr>
            <w:r>
              <w:rPr>
                <w:rFonts w:cs="Arial"/>
              </w:rPr>
              <w:t>None required at present.</w:t>
            </w:r>
          </w:p>
        </w:tc>
      </w:tr>
    </w:tbl>
    <w:p w14:paraId="1403974B" w14:textId="77777777" w:rsidR="002800D4" w:rsidRPr="00633A0C" w:rsidRDefault="002800D4" w:rsidP="003276ED">
      <w:pPr>
        <w:rPr>
          <w:rFonts w:cs="Arial"/>
        </w:rPr>
      </w:pPr>
    </w:p>
    <w:p w14:paraId="68CFC760" w14:textId="77777777" w:rsidR="002800D4" w:rsidRPr="00633A0C" w:rsidRDefault="002800D4" w:rsidP="00346AB0">
      <w:pPr>
        <w:pStyle w:val="Heading2"/>
      </w:pPr>
      <w:bookmarkStart w:id="39" w:name="_Toc190572908"/>
      <w:bookmarkStart w:id="40" w:name="_Toc105434464"/>
      <w:r>
        <w:t>Training</w:t>
      </w:r>
      <w:bookmarkEnd w:id="39"/>
      <w:bookmarkEnd w:id="40"/>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2A761879" w14:textId="77777777" w:rsidTr="00AB4A7A">
        <w:trPr>
          <w:cantSplit/>
          <w:tblHeader/>
        </w:trPr>
        <w:tc>
          <w:tcPr>
            <w:tcW w:w="9000" w:type="dxa"/>
            <w:gridSpan w:val="2"/>
            <w:tcBorders>
              <w:top w:val="single" w:sz="12" w:space="0" w:color="auto"/>
            </w:tcBorders>
            <w:shd w:val="clear" w:color="auto" w:fill="FABF8F"/>
          </w:tcPr>
          <w:p w14:paraId="06209162" w14:textId="77777777" w:rsidR="002800D4" w:rsidRPr="00FF5A01" w:rsidRDefault="002800D4" w:rsidP="003276ED">
            <w:pPr>
              <w:pStyle w:val="Table-ColHead"/>
              <w:rPr>
                <w:rFonts w:cs="Arial"/>
              </w:rPr>
            </w:pPr>
            <w:r w:rsidRPr="00FF5A01">
              <w:rPr>
                <w:rFonts w:cs="Arial"/>
              </w:rPr>
              <w:t>Requirements relating to Training</w:t>
            </w:r>
          </w:p>
        </w:tc>
      </w:tr>
      <w:tr w:rsidR="002800D4" w:rsidRPr="00633A0C" w14:paraId="08EA42B4" w14:textId="77777777" w:rsidTr="00BB6E9C">
        <w:trPr>
          <w:cantSplit/>
        </w:trPr>
        <w:tc>
          <w:tcPr>
            <w:tcW w:w="851" w:type="dxa"/>
          </w:tcPr>
          <w:p w14:paraId="0F959275"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78204454" w14:textId="77777777" w:rsidR="002800D4" w:rsidRPr="00633A0C" w:rsidRDefault="002800D4" w:rsidP="003276ED">
            <w:pPr>
              <w:pStyle w:val="Table-ColHead"/>
              <w:rPr>
                <w:rFonts w:cs="Arial"/>
              </w:rPr>
            </w:pPr>
            <w:r w:rsidRPr="00633A0C">
              <w:rPr>
                <w:rFonts w:cs="Arial"/>
              </w:rPr>
              <w:t>Requirement</w:t>
            </w:r>
          </w:p>
        </w:tc>
      </w:tr>
      <w:tr w:rsidR="002800D4" w:rsidRPr="00633A0C" w14:paraId="61E2EB7F" w14:textId="77777777" w:rsidTr="00BB6E9C">
        <w:trPr>
          <w:cantSplit/>
        </w:trPr>
        <w:tc>
          <w:tcPr>
            <w:tcW w:w="851" w:type="dxa"/>
            <w:tcBorders>
              <w:bottom w:val="single" w:sz="12" w:space="0" w:color="auto"/>
            </w:tcBorders>
          </w:tcPr>
          <w:p w14:paraId="1E0DB45B"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0ECCCD0C" w14:textId="77777777" w:rsidR="002800D4" w:rsidRPr="00633A0C" w:rsidRDefault="0006561E" w:rsidP="00DD004C">
            <w:pPr>
              <w:rPr>
                <w:rFonts w:cs="Arial"/>
              </w:rPr>
            </w:pPr>
            <w:r>
              <w:rPr>
                <w:rFonts w:cs="Arial"/>
              </w:rPr>
              <w:t>None required at present.</w:t>
            </w:r>
          </w:p>
        </w:tc>
      </w:tr>
    </w:tbl>
    <w:p w14:paraId="5971526F" w14:textId="77777777" w:rsidR="002800D4" w:rsidRDefault="002800D4" w:rsidP="003276ED"/>
    <w:p w14:paraId="6B744A5B" w14:textId="77777777" w:rsidR="002800D4" w:rsidRDefault="002800D4" w:rsidP="00346AB0">
      <w:pPr>
        <w:pStyle w:val="Heading2"/>
      </w:pPr>
      <w:bookmarkStart w:id="41" w:name="_Toc190572909"/>
      <w:bookmarkStart w:id="42" w:name="_Toc105434465"/>
      <w:r w:rsidRPr="00633A0C">
        <w:t xml:space="preserve">User </w:t>
      </w:r>
      <w:bookmarkEnd w:id="41"/>
      <w:r w:rsidRPr="00633A0C">
        <w:t>Documentation &amp;</w:t>
      </w:r>
      <w:r>
        <w:t xml:space="preserve"> Help Screen Requirements</w:t>
      </w:r>
      <w:bookmarkEnd w:id="42"/>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56A9CFE0" w14:textId="77777777" w:rsidTr="00AB4A7A">
        <w:trPr>
          <w:cantSplit/>
          <w:tblHeader/>
        </w:trPr>
        <w:tc>
          <w:tcPr>
            <w:tcW w:w="9000" w:type="dxa"/>
            <w:gridSpan w:val="2"/>
            <w:tcBorders>
              <w:top w:val="single" w:sz="12" w:space="0" w:color="auto"/>
            </w:tcBorders>
            <w:shd w:val="clear" w:color="auto" w:fill="FABF8F"/>
          </w:tcPr>
          <w:p w14:paraId="675583AF" w14:textId="77777777" w:rsidR="002800D4" w:rsidRPr="00FF5A01" w:rsidRDefault="002800D4" w:rsidP="003276ED">
            <w:pPr>
              <w:pStyle w:val="Table-ColHead"/>
              <w:rPr>
                <w:rFonts w:cs="Arial"/>
              </w:rPr>
            </w:pPr>
            <w:r w:rsidRPr="00FF5A01">
              <w:rPr>
                <w:rFonts w:cs="Arial"/>
              </w:rPr>
              <w:t>Requirements relating to User Documentation</w:t>
            </w:r>
          </w:p>
        </w:tc>
      </w:tr>
      <w:tr w:rsidR="002800D4" w:rsidRPr="00633A0C" w14:paraId="730B050D" w14:textId="77777777" w:rsidTr="00BB6E9C">
        <w:trPr>
          <w:cantSplit/>
        </w:trPr>
        <w:tc>
          <w:tcPr>
            <w:tcW w:w="851" w:type="dxa"/>
          </w:tcPr>
          <w:p w14:paraId="4B98B584"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C786D6F" w14:textId="77777777" w:rsidR="002800D4" w:rsidRPr="00633A0C" w:rsidRDefault="002800D4" w:rsidP="003276ED">
            <w:pPr>
              <w:pStyle w:val="Table-ColHead"/>
              <w:rPr>
                <w:rFonts w:cs="Arial"/>
              </w:rPr>
            </w:pPr>
            <w:r w:rsidRPr="00633A0C">
              <w:rPr>
                <w:rFonts w:cs="Arial"/>
              </w:rPr>
              <w:t>Requirement</w:t>
            </w:r>
          </w:p>
        </w:tc>
      </w:tr>
      <w:tr w:rsidR="002800D4" w:rsidRPr="00633A0C" w14:paraId="6276F9B2" w14:textId="77777777" w:rsidTr="00BB6E9C">
        <w:trPr>
          <w:cantSplit/>
        </w:trPr>
        <w:tc>
          <w:tcPr>
            <w:tcW w:w="851" w:type="dxa"/>
            <w:tcBorders>
              <w:bottom w:val="single" w:sz="12" w:space="0" w:color="auto"/>
            </w:tcBorders>
          </w:tcPr>
          <w:p w14:paraId="08CDB9BD" w14:textId="77777777" w:rsidR="002800D4" w:rsidRPr="00633A0C" w:rsidRDefault="002800D4" w:rsidP="006A71C6">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575B3E6F" w14:textId="48FCBEE8" w:rsidR="002800D4" w:rsidRPr="00633A0C" w:rsidRDefault="00A0212F" w:rsidP="00DD004C">
            <w:pPr>
              <w:rPr>
                <w:rFonts w:cs="Arial"/>
              </w:rPr>
            </w:pPr>
            <w:r>
              <w:rPr>
                <w:rFonts w:cs="Arial"/>
              </w:rPr>
              <w:t>None required at present.</w:t>
            </w:r>
          </w:p>
        </w:tc>
      </w:tr>
    </w:tbl>
    <w:p w14:paraId="0956058C" w14:textId="77777777" w:rsidR="002800D4" w:rsidRPr="00633A0C" w:rsidRDefault="002800D4" w:rsidP="003276ED">
      <w:pPr>
        <w:rPr>
          <w:rFonts w:cs="Arial"/>
        </w:rPr>
      </w:pPr>
    </w:p>
    <w:p w14:paraId="441F8435" w14:textId="77777777" w:rsidR="002800D4" w:rsidRPr="00633A0C" w:rsidRDefault="002800D4" w:rsidP="00346AB0">
      <w:pPr>
        <w:pStyle w:val="Heading2"/>
      </w:pPr>
      <w:bookmarkStart w:id="43" w:name="_Toc190572910"/>
      <w:bookmarkStart w:id="44" w:name="_Toc105434466"/>
      <w:r w:rsidRPr="00633A0C">
        <w:lastRenderedPageBreak/>
        <w:t>Support</w:t>
      </w:r>
      <w:bookmarkEnd w:id="43"/>
      <w:r>
        <w:t xml:space="preserve"> &amp; Supportability</w:t>
      </w:r>
      <w:bookmarkEnd w:id="44"/>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29CE84A" w14:textId="77777777" w:rsidTr="00AB4A7A">
        <w:trPr>
          <w:cantSplit/>
          <w:tblHeader/>
        </w:trPr>
        <w:tc>
          <w:tcPr>
            <w:tcW w:w="9000" w:type="dxa"/>
            <w:gridSpan w:val="2"/>
            <w:tcBorders>
              <w:top w:val="single" w:sz="12" w:space="0" w:color="auto"/>
            </w:tcBorders>
            <w:shd w:val="clear" w:color="auto" w:fill="FABF8F"/>
          </w:tcPr>
          <w:p w14:paraId="081FAF83" w14:textId="77777777" w:rsidR="002800D4" w:rsidRPr="00FF5A01" w:rsidRDefault="002800D4" w:rsidP="003276ED">
            <w:pPr>
              <w:pStyle w:val="Table-ColHead"/>
              <w:rPr>
                <w:rFonts w:cs="Arial"/>
              </w:rPr>
            </w:pPr>
            <w:r w:rsidRPr="00FF5A01">
              <w:rPr>
                <w:rFonts w:cs="Arial"/>
              </w:rPr>
              <w:t>Requirements relating to Support</w:t>
            </w:r>
          </w:p>
        </w:tc>
      </w:tr>
      <w:tr w:rsidR="002800D4" w:rsidRPr="00633A0C" w14:paraId="5472FC8A" w14:textId="77777777" w:rsidTr="00BB6E9C">
        <w:trPr>
          <w:cantSplit/>
        </w:trPr>
        <w:tc>
          <w:tcPr>
            <w:tcW w:w="851" w:type="dxa"/>
          </w:tcPr>
          <w:p w14:paraId="18884576"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EDD8CE5" w14:textId="77777777" w:rsidR="002800D4" w:rsidRPr="00633A0C" w:rsidRDefault="002800D4" w:rsidP="003276ED">
            <w:pPr>
              <w:pStyle w:val="Table-ColHead"/>
              <w:rPr>
                <w:rFonts w:cs="Arial"/>
              </w:rPr>
            </w:pPr>
            <w:r w:rsidRPr="00633A0C">
              <w:rPr>
                <w:rFonts w:cs="Arial"/>
              </w:rPr>
              <w:t>Requirement</w:t>
            </w:r>
          </w:p>
        </w:tc>
      </w:tr>
      <w:tr w:rsidR="002800D4" w:rsidRPr="00633A0C" w14:paraId="37C6C25F" w14:textId="77777777" w:rsidTr="00BB6E9C">
        <w:trPr>
          <w:cantSplit/>
        </w:trPr>
        <w:tc>
          <w:tcPr>
            <w:tcW w:w="851" w:type="dxa"/>
            <w:tcBorders>
              <w:bottom w:val="single" w:sz="12" w:space="0" w:color="auto"/>
            </w:tcBorders>
          </w:tcPr>
          <w:p w14:paraId="5A4F21AF" w14:textId="77777777" w:rsidR="002800D4" w:rsidRPr="00633A0C" w:rsidRDefault="002800D4" w:rsidP="006A5A6C">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28CC1177" w14:textId="776D4CDD" w:rsidR="002800D4" w:rsidRPr="00633A0C" w:rsidRDefault="00AA0621" w:rsidP="00DD004C">
            <w:pPr>
              <w:rPr>
                <w:rFonts w:cs="Arial"/>
              </w:rPr>
            </w:pPr>
            <w:r>
              <w:rPr>
                <w:rFonts w:cs="Arial"/>
              </w:rPr>
              <w:t>None required at present.</w:t>
            </w:r>
          </w:p>
        </w:tc>
      </w:tr>
    </w:tbl>
    <w:p w14:paraId="5F1B7C91" w14:textId="77777777" w:rsidR="002800D4" w:rsidRPr="00F61CB0" w:rsidRDefault="002800D4" w:rsidP="00346AB0">
      <w:pPr>
        <w:pStyle w:val="Heading2"/>
      </w:pPr>
      <w:bookmarkStart w:id="45" w:name="_Toc105434467"/>
      <w:r w:rsidRPr="00F61CB0">
        <w:t>Reliability</w:t>
      </w:r>
      <w:bookmarkEnd w:id="45"/>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18942268" w14:textId="77777777" w:rsidTr="00AB4A7A">
        <w:trPr>
          <w:cantSplit/>
          <w:tblHeader/>
        </w:trPr>
        <w:tc>
          <w:tcPr>
            <w:tcW w:w="9000" w:type="dxa"/>
            <w:gridSpan w:val="2"/>
            <w:tcBorders>
              <w:top w:val="single" w:sz="12" w:space="0" w:color="auto"/>
            </w:tcBorders>
            <w:shd w:val="clear" w:color="auto" w:fill="FABF8F"/>
          </w:tcPr>
          <w:p w14:paraId="3C86C082" w14:textId="77777777" w:rsidR="002800D4" w:rsidRPr="00FF5A01" w:rsidRDefault="002800D4" w:rsidP="003276ED">
            <w:pPr>
              <w:pStyle w:val="Table-ColHead"/>
              <w:rPr>
                <w:rFonts w:cs="Arial"/>
              </w:rPr>
            </w:pPr>
            <w:r w:rsidRPr="00FF5A01">
              <w:rPr>
                <w:rFonts w:cs="Arial"/>
              </w:rPr>
              <w:t>Requirements relating to Reliability</w:t>
            </w:r>
          </w:p>
        </w:tc>
      </w:tr>
      <w:tr w:rsidR="002800D4" w:rsidRPr="00633A0C" w14:paraId="7599B106" w14:textId="77777777" w:rsidTr="00BB6E9C">
        <w:trPr>
          <w:cantSplit/>
        </w:trPr>
        <w:tc>
          <w:tcPr>
            <w:tcW w:w="851" w:type="dxa"/>
          </w:tcPr>
          <w:p w14:paraId="05F8A7D5"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2F4B44C3" w14:textId="77777777" w:rsidR="002800D4" w:rsidRPr="00633A0C" w:rsidRDefault="002800D4" w:rsidP="003276ED">
            <w:pPr>
              <w:pStyle w:val="Table-ColHead"/>
              <w:rPr>
                <w:rFonts w:cs="Arial"/>
              </w:rPr>
            </w:pPr>
            <w:r w:rsidRPr="00633A0C">
              <w:rPr>
                <w:rFonts w:cs="Arial"/>
              </w:rPr>
              <w:t>Requirement</w:t>
            </w:r>
          </w:p>
        </w:tc>
      </w:tr>
      <w:tr w:rsidR="00B316A3" w:rsidRPr="00633A0C" w14:paraId="75AC6244" w14:textId="77777777" w:rsidTr="00B316A3">
        <w:trPr>
          <w:cantSplit/>
        </w:trPr>
        <w:tc>
          <w:tcPr>
            <w:tcW w:w="851" w:type="dxa"/>
          </w:tcPr>
          <w:p w14:paraId="24291843" w14:textId="77777777" w:rsidR="00B316A3" w:rsidRDefault="006D193A" w:rsidP="0015478B">
            <w:pPr>
              <w:pStyle w:val="Table-Text"/>
              <w:ind w:left="360"/>
              <w:rPr>
                <w:rFonts w:ascii="Arial" w:hAnsi="Arial" w:cs="Arial"/>
              </w:rPr>
            </w:pPr>
            <w:r>
              <w:rPr>
                <w:rFonts w:ascii="Arial" w:hAnsi="Arial" w:cs="Arial"/>
              </w:rPr>
              <w:t>1.</w:t>
            </w:r>
          </w:p>
        </w:tc>
        <w:tc>
          <w:tcPr>
            <w:tcW w:w="8149" w:type="dxa"/>
          </w:tcPr>
          <w:p w14:paraId="5794772A" w14:textId="7BA051FB" w:rsidR="00B316A3" w:rsidDel="006129DC" w:rsidRDefault="00AA0621" w:rsidP="006129DC">
            <w:pPr>
              <w:rPr>
                <w:rFonts w:cs="Arial"/>
              </w:rPr>
            </w:pPr>
            <w:r>
              <w:rPr>
                <w:rFonts w:cs="Arial"/>
              </w:rPr>
              <w:t>None required at present.</w:t>
            </w:r>
          </w:p>
        </w:tc>
      </w:tr>
    </w:tbl>
    <w:p w14:paraId="7142CD00" w14:textId="77777777" w:rsidR="002800D4" w:rsidRPr="00633A0C" w:rsidRDefault="002800D4" w:rsidP="00346AB0">
      <w:pPr>
        <w:pStyle w:val="Heading2"/>
      </w:pPr>
      <w:bookmarkStart w:id="46" w:name="_Toc105434468"/>
      <w:r>
        <w:t>Design Constraints</w:t>
      </w:r>
      <w:bookmarkEnd w:id="46"/>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0DE199EB" w14:textId="77777777" w:rsidTr="00AB4A7A">
        <w:trPr>
          <w:cantSplit/>
          <w:tblHeader/>
        </w:trPr>
        <w:tc>
          <w:tcPr>
            <w:tcW w:w="9000" w:type="dxa"/>
            <w:gridSpan w:val="2"/>
            <w:tcBorders>
              <w:top w:val="single" w:sz="12" w:space="0" w:color="auto"/>
            </w:tcBorders>
            <w:shd w:val="clear" w:color="auto" w:fill="FABF8F"/>
          </w:tcPr>
          <w:p w14:paraId="2ABF7469" w14:textId="77777777" w:rsidR="002800D4" w:rsidRPr="00FF5A01" w:rsidRDefault="002800D4" w:rsidP="003276ED">
            <w:pPr>
              <w:pStyle w:val="Table-ColHead"/>
              <w:rPr>
                <w:rFonts w:cs="Arial"/>
              </w:rPr>
            </w:pPr>
            <w:r w:rsidRPr="00FF5A01">
              <w:rPr>
                <w:rFonts w:cs="Arial"/>
              </w:rPr>
              <w:t>Requirements relating to Design</w:t>
            </w:r>
          </w:p>
        </w:tc>
      </w:tr>
      <w:tr w:rsidR="002800D4" w:rsidRPr="00633A0C" w14:paraId="0C00A6BE" w14:textId="77777777" w:rsidTr="00BB6E9C">
        <w:trPr>
          <w:cantSplit/>
        </w:trPr>
        <w:tc>
          <w:tcPr>
            <w:tcW w:w="851" w:type="dxa"/>
          </w:tcPr>
          <w:p w14:paraId="22DA8193"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33A99688" w14:textId="77777777" w:rsidR="002800D4" w:rsidRPr="00633A0C" w:rsidRDefault="002800D4" w:rsidP="003276ED">
            <w:pPr>
              <w:pStyle w:val="Table-ColHead"/>
              <w:rPr>
                <w:rFonts w:cs="Arial"/>
              </w:rPr>
            </w:pPr>
            <w:r w:rsidRPr="00633A0C">
              <w:rPr>
                <w:rFonts w:cs="Arial"/>
              </w:rPr>
              <w:t>Requirement</w:t>
            </w:r>
          </w:p>
        </w:tc>
      </w:tr>
      <w:tr w:rsidR="00E236B6" w:rsidRPr="00633A0C" w14:paraId="1735AFC0" w14:textId="77777777" w:rsidTr="00C3785D">
        <w:trPr>
          <w:cantSplit/>
        </w:trPr>
        <w:tc>
          <w:tcPr>
            <w:tcW w:w="851" w:type="dxa"/>
          </w:tcPr>
          <w:p w14:paraId="10097781" w14:textId="77777777" w:rsidR="00E236B6" w:rsidRPr="00633A0C" w:rsidRDefault="00E236B6" w:rsidP="00E236B6">
            <w:pPr>
              <w:pStyle w:val="Table-Text"/>
              <w:ind w:left="360"/>
              <w:rPr>
                <w:rFonts w:ascii="Arial" w:hAnsi="Arial" w:cs="Arial"/>
              </w:rPr>
            </w:pPr>
            <w:r>
              <w:rPr>
                <w:rFonts w:ascii="Arial" w:hAnsi="Arial" w:cs="Arial"/>
              </w:rPr>
              <w:t>1.</w:t>
            </w:r>
          </w:p>
        </w:tc>
        <w:tc>
          <w:tcPr>
            <w:tcW w:w="8149" w:type="dxa"/>
          </w:tcPr>
          <w:p w14:paraId="563A5758" w14:textId="22290506" w:rsidR="00E236B6" w:rsidRPr="00633A0C" w:rsidRDefault="00E236B6" w:rsidP="00E236B6">
            <w:pPr>
              <w:rPr>
                <w:rFonts w:cs="Arial"/>
              </w:rPr>
            </w:pPr>
            <w:r w:rsidRPr="00206039">
              <w:rPr>
                <w:rFonts w:cs="Arial"/>
              </w:rPr>
              <w:t>None required at present.</w:t>
            </w:r>
          </w:p>
        </w:tc>
      </w:tr>
      <w:tr w:rsidR="00E236B6" w:rsidRPr="00633A0C" w14:paraId="1F1DE940" w14:textId="77777777" w:rsidTr="00BB6E9C">
        <w:trPr>
          <w:cantSplit/>
        </w:trPr>
        <w:tc>
          <w:tcPr>
            <w:tcW w:w="851" w:type="dxa"/>
            <w:tcBorders>
              <w:bottom w:val="single" w:sz="12" w:space="0" w:color="auto"/>
            </w:tcBorders>
          </w:tcPr>
          <w:p w14:paraId="01A417FE" w14:textId="77777777" w:rsidR="00E236B6" w:rsidRDefault="00E236B6" w:rsidP="00E236B6">
            <w:pPr>
              <w:pStyle w:val="Table-Text"/>
              <w:ind w:left="360"/>
              <w:rPr>
                <w:rFonts w:ascii="Arial" w:hAnsi="Arial" w:cs="Arial"/>
              </w:rPr>
            </w:pPr>
            <w:r>
              <w:rPr>
                <w:rFonts w:ascii="Arial" w:hAnsi="Arial" w:cs="Arial"/>
              </w:rPr>
              <w:t>2.</w:t>
            </w:r>
          </w:p>
        </w:tc>
        <w:tc>
          <w:tcPr>
            <w:tcW w:w="8149" w:type="dxa"/>
            <w:tcBorders>
              <w:bottom w:val="single" w:sz="12" w:space="0" w:color="auto"/>
            </w:tcBorders>
          </w:tcPr>
          <w:p w14:paraId="0F392A71" w14:textId="4C560250" w:rsidR="00E236B6" w:rsidRDefault="00E236B6" w:rsidP="00E236B6">
            <w:pPr>
              <w:rPr>
                <w:rFonts w:cs="Arial"/>
              </w:rPr>
            </w:pPr>
            <w:r w:rsidRPr="00206039">
              <w:rPr>
                <w:rFonts w:cs="Arial"/>
              </w:rPr>
              <w:t>None required at present.</w:t>
            </w:r>
          </w:p>
        </w:tc>
      </w:tr>
    </w:tbl>
    <w:p w14:paraId="598A0411" w14:textId="77777777" w:rsidR="002800D4" w:rsidRPr="00633A0C" w:rsidRDefault="002800D4" w:rsidP="00346AB0">
      <w:pPr>
        <w:pStyle w:val="Heading2"/>
      </w:pPr>
      <w:bookmarkStart w:id="47" w:name="_Toc105434469"/>
      <w:r>
        <w:t>Purchased Components</w:t>
      </w:r>
      <w:bookmarkEnd w:id="47"/>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6A916530" w14:textId="77777777" w:rsidTr="00AB4A7A">
        <w:trPr>
          <w:cantSplit/>
          <w:tblHeader/>
        </w:trPr>
        <w:tc>
          <w:tcPr>
            <w:tcW w:w="9000" w:type="dxa"/>
            <w:gridSpan w:val="2"/>
            <w:tcBorders>
              <w:top w:val="single" w:sz="12" w:space="0" w:color="auto"/>
            </w:tcBorders>
            <w:shd w:val="clear" w:color="auto" w:fill="FABF8F"/>
          </w:tcPr>
          <w:p w14:paraId="1ECAF122" w14:textId="77777777" w:rsidR="002800D4" w:rsidRPr="00FF5A01" w:rsidRDefault="002800D4" w:rsidP="003276ED">
            <w:pPr>
              <w:pStyle w:val="Table-ColHead"/>
              <w:rPr>
                <w:rFonts w:cs="Arial"/>
              </w:rPr>
            </w:pPr>
            <w:r w:rsidRPr="00FF5A01">
              <w:rPr>
                <w:rFonts w:cs="Arial"/>
              </w:rPr>
              <w:t>Requirements relating to Components</w:t>
            </w:r>
          </w:p>
        </w:tc>
      </w:tr>
      <w:tr w:rsidR="002800D4" w:rsidRPr="00633A0C" w14:paraId="3F554933" w14:textId="77777777" w:rsidTr="006F6B12">
        <w:trPr>
          <w:cantSplit/>
        </w:trPr>
        <w:tc>
          <w:tcPr>
            <w:tcW w:w="851" w:type="dxa"/>
          </w:tcPr>
          <w:p w14:paraId="66E3D959" w14:textId="77777777" w:rsidR="002800D4" w:rsidRPr="00633A0C" w:rsidRDefault="002800D4" w:rsidP="003276ED">
            <w:pPr>
              <w:pStyle w:val="Table-ColHead"/>
              <w:rPr>
                <w:rFonts w:cs="Arial"/>
                <w:lang w:val="en-GB"/>
              </w:rPr>
            </w:pPr>
            <w:r w:rsidRPr="00633A0C">
              <w:rPr>
                <w:rFonts w:cs="Arial"/>
                <w:lang w:val="en-GB"/>
              </w:rPr>
              <w:t>No.</w:t>
            </w:r>
          </w:p>
        </w:tc>
        <w:tc>
          <w:tcPr>
            <w:tcW w:w="8149" w:type="dxa"/>
          </w:tcPr>
          <w:p w14:paraId="4E160F49" w14:textId="77777777" w:rsidR="002800D4" w:rsidRPr="00633A0C" w:rsidRDefault="002800D4" w:rsidP="003276ED">
            <w:pPr>
              <w:pStyle w:val="Table-ColHead"/>
              <w:rPr>
                <w:rFonts w:cs="Arial"/>
              </w:rPr>
            </w:pPr>
            <w:r w:rsidRPr="00633A0C">
              <w:rPr>
                <w:rFonts w:cs="Arial"/>
              </w:rPr>
              <w:t>Requirement</w:t>
            </w:r>
          </w:p>
        </w:tc>
      </w:tr>
      <w:tr w:rsidR="002800D4" w:rsidRPr="00633A0C" w14:paraId="16B4CE70" w14:textId="77777777" w:rsidTr="006F6B12">
        <w:trPr>
          <w:cantSplit/>
        </w:trPr>
        <w:tc>
          <w:tcPr>
            <w:tcW w:w="851" w:type="dxa"/>
          </w:tcPr>
          <w:p w14:paraId="45E5EFA9" w14:textId="77777777" w:rsidR="002800D4" w:rsidRPr="00633A0C" w:rsidRDefault="002800D4" w:rsidP="0015478B">
            <w:pPr>
              <w:pStyle w:val="Table-Text"/>
              <w:ind w:left="360"/>
              <w:rPr>
                <w:rFonts w:ascii="Arial" w:hAnsi="Arial" w:cs="Arial"/>
              </w:rPr>
            </w:pPr>
            <w:r>
              <w:rPr>
                <w:rFonts w:ascii="Arial" w:hAnsi="Arial" w:cs="Arial"/>
              </w:rPr>
              <w:t>1.</w:t>
            </w:r>
          </w:p>
        </w:tc>
        <w:tc>
          <w:tcPr>
            <w:tcW w:w="8149" w:type="dxa"/>
          </w:tcPr>
          <w:p w14:paraId="212800D6" w14:textId="77777777" w:rsidR="002800D4" w:rsidRPr="00633A0C" w:rsidRDefault="00C3785D" w:rsidP="00DD004C">
            <w:pPr>
              <w:rPr>
                <w:rFonts w:cs="Arial"/>
              </w:rPr>
            </w:pPr>
            <w:r>
              <w:rPr>
                <w:rFonts w:cs="Arial"/>
              </w:rPr>
              <w:t>None required at present.</w:t>
            </w:r>
          </w:p>
        </w:tc>
      </w:tr>
    </w:tbl>
    <w:p w14:paraId="3160571C" w14:textId="77777777" w:rsidR="002800D4" w:rsidRPr="00633A0C" w:rsidRDefault="002800D4" w:rsidP="00346AB0">
      <w:pPr>
        <w:pStyle w:val="Heading2"/>
      </w:pPr>
      <w:bookmarkStart w:id="48" w:name="_Toc105434470"/>
      <w:r>
        <w:t>Interfaces</w:t>
      </w:r>
      <w:bookmarkEnd w:id="48"/>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449B5EA2" w14:textId="77777777" w:rsidTr="00AB4A7A">
        <w:trPr>
          <w:cantSplit/>
          <w:tblHeader/>
        </w:trPr>
        <w:tc>
          <w:tcPr>
            <w:tcW w:w="9000" w:type="dxa"/>
            <w:gridSpan w:val="2"/>
            <w:tcBorders>
              <w:top w:val="single" w:sz="12" w:space="0" w:color="auto"/>
            </w:tcBorders>
            <w:shd w:val="clear" w:color="auto" w:fill="FABF8F"/>
          </w:tcPr>
          <w:p w14:paraId="57FA9E65" w14:textId="77777777" w:rsidR="002800D4" w:rsidRPr="00FF5A01" w:rsidRDefault="002800D4" w:rsidP="003250CE">
            <w:pPr>
              <w:pStyle w:val="Table-ColHead"/>
              <w:rPr>
                <w:rFonts w:cs="Arial"/>
              </w:rPr>
            </w:pPr>
            <w:r w:rsidRPr="00FF5A01">
              <w:rPr>
                <w:rFonts w:cs="Arial"/>
              </w:rPr>
              <w:t>Requirements relating to Interfaces</w:t>
            </w:r>
          </w:p>
        </w:tc>
      </w:tr>
      <w:tr w:rsidR="002800D4" w:rsidRPr="00633A0C" w14:paraId="7CC81DB6" w14:textId="77777777" w:rsidTr="00C3785D">
        <w:trPr>
          <w:cantSplit/>
          <w:trHeight w:hRule="exact" w:val="427"/>
        </w:trPr>
        <w:tc>
          <w:tcPr>
            <w:tcW w:w="851" w:type="dxa"/>
          </w:tcPr>
          <w:p w14:paraId="178A53CE" w14:textId="77777777" w:rsidR="002800D4" w:rsidRPr="00633A0C" w:rsidRDefault="002800D4" w:rsidP="003250CE">
            <w:pPr>
              <w:pStyle w:val="Table-ColHead"/>
              <w:rPr>
                <w:rFonts w:cs="Arial"/>
                <w:lang w:val="en-GB"/>
              </w:rPr>
            </w:pPr>
            <w:r w:rsidRPr="00633A0C">
              <w:rPr>
                <w:rFonts w:cs="Arial"/>
                <w:lang w:val="en-GB"/>
              </w:rPr>
              <w:t>No.</w:t>
            </w:r>
          </w:p>
        </w:tc>
        <w:tc>
          <w:tcPr>
            <w:tcW w:w="8149" w:type="dxa"/>
          </w:tcPr>
          <w:p w14:paraId="30BDCF58" w14:textId="77777777" w:rsidR="002800D4" w:rsidRPr="00633A0C" w:rsidRDefault="002800D4" w:rsidP="003250CE">
            <w:pPr>
              <w:pStyle w:val="Table-ColHead"/>
              <w:rPr>
                <w:rFonts w:cs="Arial"/>
              </w:rPr>
            </w:pPr>
            <w:r w:rsidRPr="00633A0C">
              <w:rPr>
                <w:rFonts w:cs="Arial"/>
              </w:rPr>
              <w:t>Requirement</w:t>
            </w:r>
          </w:p>
        </w:tc>
      </w:tr>
      <w:tr w:rsidR="002800D4" w:rsidRPr="00633A0C" w14:paraId="2F81FF5E" w14:textId="77777777" w:rsidTr="006F6B12">
        <w:trPr>
          <w:cantSplit/>
        </w:trPr>
        <w:tc>
          <w:tcPr>
            <w:tcW w:w="851" w:type="dxa"/>
            <w:tcBorders>
              <w:bottom w:val="single" w:sz="12" w:space="0" w:color="auto"/>
            </w:tcBorders>
          </w:tcPr>
          <w:p w14:paraId="2428B88B" w14:textId="77777777" w:rsidR="002800D4" w:rsidRPr="00633A0C" w:rsidRDefault="002800D4" w:rsidP="0015478B">
            <w:pPr>
              <w:pStyle w:val="Table-Text"/>
              <w:ind w:left="360"/>
              <w:rPr>
                <w:rFonts w:ascii="Arial" w:hAnsi="Arial" w:cs="Arial"/>
              </w:rPr>
            </w:pPr>
            <w:r>
              <w:rPr>
                <w:rFonts w:ascii="Arial" w:hAnsi="Arial" w:cs="Arial"/>
              </w:rPr>
              <w:t>1.</w:t>
            </w:r>
          </w:p>
        </w:tc>
        <w:tc>
          <w:tcPr>
            <w:tcW w:w="8149" w:type="dxa"/>
            <w:tcBorders>
              <w:bottom w:val="single" w:sz="12" w:space="0" w:color="auto"/>
            </w:tcBorders>
          </w:tcPr>
          <w:p w14:paraId="493C75DA" w14:textId="77777777" w:rsidR="002800D4" w:rsidRPr="00633A0C" w:rsidRDefault="00C3785D" w:rsidP="00DD004C">
            <w:pPr>
              <w:rPr>
                <w:rFonts w:cs="Arial"/>
              </w:rPr>
            </w:pPr>
            <w:r>
              <w:rPr>
                <w:rFonts w:cs="Arial"/>
              </w:rPr>
              <w:t>None required at present.</w:t>
            </w:r>
          </w:p>
        </w:tc>
      </w:tr>
    </w:tbl>
    <w:p w14:paraId="292E8474" w14:textId="77777777" w:rsidR="002800D4" w:rsidRPr="00C3785D" w:rsidRDefault="002800D4" w:rsidP="00346AB0">
      <w:pPr>
        <w:pStyle w:val="Heading2"/>
      </w:pPr>
      <w:bookmarkStart w:id="49" w:name="_Toc105434471"/>
      <w:r w:rsidRPr="00C3785D">
        <w:t>Test</w:t>
      </w:r>
      <w:bookmarkEnd w:id="49"/>
      <w:r w:rsidRPr="00C3785D">
        <w:t xml:space="preserve"> </w:t>
      </w:r>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18517FBC" w14:textId="77777777" w:rsidTr="00AB4A7A">
        <w:trPr>
          <w:cantSplit/>
          <w:tblHeader/>
        </w:trPr>
        <w:tc>
          <w:tcPr>
            <w:tcW w:w="9000" w:type="dxa"/>
            <w:gridSpan w:val="2"/>
            <w:tcBorders>
              <w:top w:val="single" w:sz="12" w:space="0" w:color="auto"/>
            </w:tcBorders>
            <w:shd w:val="clear" w:color="auto" w:fill="FABF8F"/>
          </w:tcPr>
          <w:p w14:paraId="789C1EAB" w14:textId="77777777" w:rsidR="002800D4" w:rsidRPr="00FF5A01" w:rsidRDefault="002800D4" w:rsidP="007B76BD">
            <w:pPr>
              <w:pStyle w:val="Table-ColHead"/>
              <w:rPr>
                <w:rFonts w:cs="Arial"/>
              </w:rPr>
            </w:pPr>
            <w:r w:rsidRPr="00FF5A01">
              <w:rPr>
                <w:rFonts w:cs="Arial"/>
              </w:rPr>
              <w:t>Requirements relating to Testing</w:t>
            </w:r>
          </w:p>
        </w:tc>
      </w:tr>
      <w:tr w:rsidR="002800D4" w:rsidRPr="00633A0C" w14:paraId="67298B44" w14:textId="77777777" w:rsidTr="007D653D">
        <w:trPr>
          <w:cantSplit/>
        </w:trPr>
        <w:tc>
          <w:tcPr>
            <w:tcW w:w="851" w:type="dxa"/>
          </w:tcPr>
          <w:p w14:paraId="099DFB49" w14:textId="77777777" w:rsidR="002800D4" w:rsidRPr="00633A0C" w:rsidRDefault="002800D4" w:rsidP="007B76BD">
            <w:pPr>
              <w:pStyle w:val="Table-ColHead"/>
              <w:rPr>
                <w:rFonts w:cs="Arial"/>
                <w:lang w:val="en-GB"/>
              </w:rPr>
            </w:pPr>
            <w:r w:rsidRPr="00633A0C">
              <w:rPr>
                <w:rFonts w:cs="Arial"/>
                <w:lang w:val="en-GB"/>
              </w:rPr>
              <w:t>No.</w:t>
            </w:r>
          </w:p>
        </w:tc>
        <w:tc>
          <w:tcPr>
            <w:tcW w:w="8149" w:type="dxa"/>
          </w:tcPr>
          <w:p w14:paraId="0CBDC48A" w14:textId="77777777" w:rsidR="002800D4" w:rsidRPr="00633A0C" w:rsidRDefault="002800D4" w:rsidP="007B76BD">
            <w:pPr>
              <w:pStyle w:val="Table-ColHead"/>
              <w:rPr>
                <w:rFonts w:cs="Arial"/>
              </w:rPr>
            </w:pPr>
            <w:r w:rsidRPr="00633A0C">
              <w:rPr>
                <w:rFonts w:cs="Arial"/>
              </w:rPr>
              <w:t>Requirement</w:t>
            </w:r>
          </w:p>
        </w:tc>
      </w:tr>
      <w:tr w:rsidR="002800D4" w:rsidRPr="00633A0C" w14:paraId="2F4FCBAB" w14:textId="77777777" w:rsidTr="007D653D">
        <w:trPr>
          <w:cantSplit/>
        </w:trPr>
        <w:tc>
          <w:tcPr>
            <w:tcW w:w="851" w:type="dxa"/>
          </w:tcPr>
          <w:p w14:paraId="3FD0A531" w14:textId="77777777" w:rsidR="002800D4" w:rsidRPr="00633A0C" w:rsidRDefault="002800D4" w:rsidP="007B76BD">
            <w:pPr>
              <w:pStyle w:val="Table-Text"/>
              <w:ind w:left="360"/>
              <w:rPr>
                <w:rFonts w:ascii="Arial" w:hAnsi="Arial" w:cs="Arial"/>
              </w:rPr>
            </w:pPr>
            <w:r>
              <w:rPr>
                <w:rFonts w:ascii="Arial" w:hAnsi="Arial" w:cs="Arial"/>
              </w:rPr>
              <w:t>1.</w:t>
            </w:r>
          </w:p>
        </w:tc>
        <w:tc>
          <w:tcPr>
            <w:tcW w:w="8149" w:type="dxa"/>
          </w:tcPr>
          <w:p w14:paraId="425E1B72" w14:textId="77777777" w:rsidR="002800D4" w:rsidRPr="00633A0C" w:rsidRDefault="00C3785D" w:rsidP="00DD004C">
            <w:pPr>
              <w:rPr>
                <w:rFonts w:cs="Arial"/>
              </w:rPr>
            </w:pPr>
            <w:r>
              <w:rPr>
                <w:rFonts w:cs="Arial"/>
              </w:rPr>
              <w:t>None required at present.</w:t>
            </w:r>
          </w:p>
        </w:tc>
      </w:tr>
    </w:tbl>
    <w:p w14:paraId="23451E23" w14:textId="77777777" w:rsidR="002800D4" w:rsidRPr="00633A0C" w:rsidRDefault="002800D4" w:rsidP="00346AB0">
      <w:pPr>
        <w:pStyle w:val="Heading2"/>
      </w:pPr>
      <w:bookmarkStart w:id="50" w:name="_Toc105434472"/>
      <w:r>
        <w:t>Data</w:t>
      </w:r>
      <w:bookmarkEnd w:id="50"/>
      <w:r>
        <w:t xml:space="preserve">  </w:t>
      </w:r>
    </w:p>
    <w:tbl>
      <w:tblPr>
        <w:tblW w:w="90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8149"/>
      </w:tblGrid>
      <w:tr w:rsidR="002800D4" w:rsidRPr="00FF5A01" w14:paraId="394DCF2A" w14:textId="77777777" w:rsidTr="00AB4A7A">
        <w:trPr>
          <w:cantSplit/>
          <w:tblHeader/>
        </w:trPr>
        <w:tc>
          <w:tcPr>
            <w:tcW w:w="9000" w:type="dxa"/>
            <w:gridSpan w:val="2"/>
            <w:tcBorders>
              <w:top w:val="single" w:sz="12" w:space="0" w:color="auto"/>
            </w:tcBorders>
            <w:shd w:val="clear" w:color="auto" w:fill="FABF8F"/>
          </w:tcPr>
          <w:p w14:paraId="2DA1F557" w14:textId="77777777" w:rsidR="002800D4" w:rsidRPr="00FF5A01" w:rsidRDefault="002800D4" w:rsidP="007B76BD">
            <w:pPr>
              <w:pStyle w:val="Table-ColHead"/>
              <w:rPr>
                <w:rFonts w:cs="Arial"/>
              </w:rPr>
            </w:pPr>
            <w:r w:rsidRPr="00FF5A01">
              <w:rPr>
                <w:rFonts w:cs="Arial"/>
              </w:rPr>
              <w:t xml:space="preserve">Requirements relating to Data </w:t>
            </w:r>
          </w:p>
        </w:tc>
      </w:tr>
      <w:tr w:rsidR="002800D4" w:rsidRPr="00633A0C" w14:paraId="4878C851" w14:textId="77777777" w:rsidTr="007D653D">
        <w:trPr>
          <w:cantSplit/>
        </w:trPr>
        <w:tc>
          <w:tcPr>
            <w:tcW w:w="851" w:type="dxa"/>
          </w:tcPr>
          <w:p w14:paraId="79115FD0" w14:textId="77777777" w:rsidR="002800D4" w:rsidRPr="00633A0C" w:rsidRDefault="002800D4" w:rsidP="007B76BD">
            <w:pPr>
              <w:pStyle w:val="Table-ColHead"/>
              <w:rPr>
                <w:rFonts w:cs="Arial"/>
                <w:lang w:val="en-GB"/>
              </w:rPr>
            </w:pPr>
            <w:r w:rsidRPr="00633A0C">
              <w:rPr>
                <w:rFonts w:cs="Arial"/>
                <w:lang w:val="en-GB"/>
              </w:rPr>
              <w:t>No.</w:t>
            </w:r>
          </w:p>
        </w:tc>
        <w:tc>
          <w:tcPr>
            <w:tcW w:w="8149" w:type="dxa"/>
          </w:tcPr>
          <w:p w14:paraId="2A959B6F" w14:textId="77777777" w:rsidR="002800D4" w:rsidRPr="00633A0C" w:rsidRDefault="002800D4" w:rsidP="007B76BD">
            <w:pPr>
              <w:pStyle w:val="Table-ColHead"/>
              <w:rPr>
                <w:rFonts w:cs="Arial"/>
              </w:rPr>
            </w:pPr>
            <w:r w:rsidRPr="00633A0C">
              <w:rPr>
                <w:rFonts w:cs="Arial"/>
              </w:rPr>
              <w:t>Requirement</w:t>
            </w:r>
          </w:p>
        </w:tc>
      </w:tr>
      <w:tr w:rsidR="002800D4" w:rsidRPr="00633A0C" w14:paraId="0D8C1BB8" w14:textId="77777777" w:rsidTr="007D653D">
        <w:trPr>
          <w:cantSplit/>
        </w:trPr>
        <w:tc>
          <w:tcPr>
            <w:tcW w:w="851" w:type="dxa"/>
          </w:tcPr>
          <w:p w14:paraId="5CA9A0D8" w14:textId="77777777" w:rsidR="002800D4" w:rsidRPr="00633A0C" w:rsidRDefault="002800D4" w:rsidP="007B76BD">
            <w:pPr>
              <w:pStyle w:val="Table-Text"/>
              <w:ind w:left="360"/>
              <w:rPr>
                <w:rFonts w:ascii="Arial" w:hAnsi="Arial" w:cs="Arial"/>
              </w:rPr>
            </w:pPr>
            <w:r>
              <w:rPr>
                <w:rFonts w:ascii="Arial" w:hAnsi="Arial" w:cs="Arial"/>
              </w:rPr>
              <w:t>1.</w:t>
            </w:r>
          </w:p>
        </w:tc>
        <w:tc>
          <w:tcPr>
            <w:tcW w:w="8149" w:type="dxa"/>
          </w:tcPr>
          <w:p w14:paraId="728C5B01" w14:textId="77777777" w:rsidR="002800D4" w:rsidRPr="00633A0C" w:rsidRDefault="00C3785D" w:rsidP="00DD004C">
            <w:pPr>
              <w:rPr>
                <w:rFonts w:cs="Arial"/>
              </w:rPr>
            </w:pPr>
            <w:r>
              <w:rPr>
                <w:rFonts w:cs="Arial"/>
              </w:rPr>
              <w:t>None required at present.</w:t>
            </w:r>
          </w:p>
        </w:tc>
      </w:tr>
      <w:bookmarkEnd w:id="1"/>
    </w:tbl>
    <w:p w14:paraId="53101A1D" w14:textId="77777777" w:rsidR="002800D4" w:rsidRPr="00C95B68" w:rsidRDefault="002800D4" w:rsidP="008F616D"/>
    <w:sectPr w:rsidR="002800D4" w:rsidRPr="00C95B68" w:rsidSect="001B4699">
      <w:headerReference w:type="default" r:id="rId24"/>
      <w:footerReference w:type="even" r:id="rId25"/>
      <w:footerReference w:type="default" r:id="rId26"/>
      <w:headerReference w:type="first" r:id="rId27"/>
      <w:type w:val="continuous"/>
      <w:pgSz w:w="12240" w:h="15840" w:code="1"/>
      <w:pgMar w:top="101" w:right="1411" w:bottom="360" w:left="1411" w:header="720" w:footer="80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E6DF4" w14:textId="77777777" w:rsidR="00921B6A" w:rsidRDefault="00921B6A">
      <w:r>
        <w:separator/>
      </w:r>
    </w:p>
  </w:endnote>
  <w:endnote w:type="continuationSeparator" w:id="0">
    <w:p w14:paraId="0AF62EF4" w14:textId="77777777" w:rsidR="00921B6A" w:rsidRDefault="00921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01FC8" w14:textId="77777777" w:rsidR="00CE5680" w:rsidRDefault="00BF5628">
    <w:pPr>
      <w:pStyle w:val="Footer"/>
      <w:framePr w:wrap="around" w:vAnchor="text" w:hAnchor="margin" w:xAlign="right" w:y="1"/>
      <w:rPr>
        <w:rStyle w:val="PageNumber"/>
      </w:rPr>
    </w:pPr>
    <w:r>
      <w:rPr>
        <w:rStyle w:val="PageNumber"/>
      </w:rPr>
      <w:fldChar w:fldCharType="begin"/>
    </w:r>
    <w:r w:rsidR="00CE5680">
      <w:rPr>
        <w:rStyle w:val="PageNumber"/>
      </w:rPr>
      <w:instrText xml:space="preserve">PAGE  </w:instrText>
    </w:r>
    <w:r>
      <w:rPr>
        <w:rStyle w:val="PageNumber"/>
      </w:rPr>
      <w:fldChar w:fldCharType="end"/>
    </w:r>
  </w:p>
  <w:p w14:paraId="42C00024" w14:textId="77777777" w:rsidR="00CE5680" w:rsidRDefault="00CE56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14DC0" w14:textId="77777777" w:rsidR="00CE5680" w:rsidRDefault="00CE5680" w:rsidP="001B4699"/>
  <w:p w14:paraId="3470954B" w14:textId="77777777" w:rsidR="00CE5680" w:rsidRDefault="00000000" w:rsidP="001B4699">
    <w:r>
      <w:rPr>
        <w:noProof/>
        <w:lang w:val="en-GB" w:eastAsia="en-GB"/>
      </w:rPr>
      <w:pict w14:anchorId="0F21A44A">
        <v:line id="_x0000_s1025" style="position:absolute;flip:y;z-index:3" from="0,1.2pt" to="486pt,1.2pt" strokecolor="#003640" strokeweight="3pt"/>
      </w:pict>
    </w:r>
    <w:r>
      <w:rPr>
        <w:noProof/>
        <w:lang w:val="en-GB" w:eastAsia="en-GB"/>
      </w:rPr>
      <w:pict w14:anchorId="18A85991">
        <v:line id="_x0000_s1026" style="position:absolute;flip:y;z-index:2" from="0,6pt" to="486pt,6pt" strokecolor="#fc0" strokeweight="3pt"/>
      </w:pict>
    </w:r>
    <w:r>
      <w:rPr>
        <w:noProof/>
        <w:lang w:val="en-GB" w:eastAsia="en-GB"/>
      </w:rPr>
      <w:pict w14:anchorId="0D80C960">
        <v:shapetype id="_x0000_t202" coordsize="21600,21600" o:spt="202" path="m,l,21600r21600,l21600,xe">
          <v:stroke joinstyle="miter"/>
          <v:path gradientshapeok="t" o:connecttype="rect"/>
        </v:shapetype>
        <v:shape id="_x0000_s1027" type="#_x0000_t202" style="position:absolute;margin-left:0;margin-top:9.7pt;width:486pt;height:27.6pt;z-index:1" fillcolor="#fabf8f" stroked="f">
          <v:textbox style="mso-next-textbox:#_x0000_s1027">
            <w:txbxContent>
              <w:p w14:paraId="1DEEE66C" w14:textId="77777777" w:rsidR="00CE5680" w:rsidRPr="000F2914" w:rsidRDefault="00CE5680" w:rsidP="001B4699">
                <w:pPr>
                  <w:tabs>
                    <w:tab w:val="center" w:pos="4680"/>
                    <w:tab w:val="right" w:pos="9360"/>
                  </w:tabs>
                  <w:spacing w:after="100" w:afterAutospacing="1"/>
                  <w:ind w:right="57"/>
                  <w:rPr>
                    <w:b/>
                  </w:rPr>
                </w:pPr>
                <w:r>
                  <w:rPr>
                    <w:b/>
                    <w:color w:val="FFFFFF"/>
                  </w:rPr>
                  <w:tab/>
                </w:r>
                <w:r w:rsidRPr="000F2914">
                  <w:rPr>
                    <w:b/>
                  </w:rPr>
                  <w:t xml:space="preserve">Page </w:t>
                </w:r>
                <w:r w:rsidR="00BF5628" w:rsidRPr="000F2914">
                  <w:rPr>
                    <w:b/>
                  </w:rPr>
                  <w:fldChar w:fldCharType="begin"/>
                </w:r>
                <w:r w:rsidRPr="000F2914">
                  <w:rPr>
                    <w:b/>
                  </w:rPr>
                  <w:instrText xml:space="preserve"> PAGE </w:instrText>
                </w:r>
                <w:r w:rsidR="00BF5628" w:rsidRPr="000F2914">
                  <w:rPr>
                    <w:b/>
                  </w:rPr>
                  <w:fldChar w:fldCharType="separate"/>
                </w:r>
                <w:r w:rsidR="007050E1">
                  <w:rPr>
                    <w:b/>
                    <w:noProof/>
                  </w:rPr>
                  <w:t>29</w:t>
                </w:r>
                <w:r w:rsidR="00BF5628" w:rsidRPr="000F2914">
                  <w:rPr>
                    <w:b/>
                  </w:rPr>
                  <w:fldChar w:fldCharType="end"/>
                </w:r>
                <w:r w:rsidRPr="000F2914">
                  <w:rPr>
                    <w:b/>
                  </w:rPr>
                  <w:t xml:space="preserve"> of </w:t>
                </w:r>
                <w:r w:rsidR="00BF5628" w:rsidRPr="000F2914">
                  <w:rPr>
                    <w:b/>
                  </w:rPr>
                  <w:fldChar w:fldCharType="begin"/>
                </w:r>
                <w:r w:rsidRPr="000F2914">
                  <w:rPr>
                    <w:b/>
                  </w:rPr>
                  <w:instrText xml:space="preserve"> NUMPAGES </w:instrText>
                </w:r>
                <w:r w:rsidR="00BF5628" w:rsidRPr="000F2914">
                  <w:rPr>
                    <w:b/>
                  </w:rPr>
                  <w:fldChar w:fldCharType="separate"/>
                </w:r>
                <w:r w:rsidR="007050E1">
                  <w:rPr>
                    <w:b/>
                    <w:noProof/>
                  </w:rPr>
                  <w:t>50</w:t>
                </w:r>
                <w:r w:rsidR="00BF5628" w:rsidRPr="000F2914">
                  <w:rPr>
                    <w:b/>
                  </w:rPr>
                  <w:fldChar w:fldCharType="end"/>
                </w:r>
                <w:r w:rsidRPr="000F2914">
                  <w:rPr>
                    <w:b/>
                  </w:rPr>
                  <w:tab/>
                </w:r>
              </w:p>
            </w:txbxContent>
          </v:textbox>
        </v:shape>
      </w:pict>
    </w:r>
  </w:p>
  <w:p w14:paraId="5E1C3037" w14:textId="77777777" w:rsidR="00CE5680" w:rsidRPr="001B4699" w:rsidRDefault="00CE5680" w:rsidP="001B4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B3A26" w14:textId="77777777" w:rsidR="00921B6A" w:rsidRDefault="00921B6A">
      <w:r>
        <w:separator/>
      </w:r>
    </w:p>
  </w:footnote>
  <w:footnote w:type="continuationSeparator" w:id="0">
    <w:p w14:paraId="300F6410" w14:textId="77777777" w:rsidR="00921B6A" w:rsidRDefault="00921B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6"/>
      <w:gridCol w:w="7228"/>
    </w:tblGrid>
    <w:tr w:rsidR="00CE5680" w14:paraId="24306021" w14:textId="77777777">
      <w:trPr>
        <w:cantSplit/>
        <w:trHeight w:val="716"/>
        <w:jc w:val="center"/>
      </w:trPr>
      <w:tc>
        <w:tcPr>
          <w:tcW w:w="2364" w:type="dxa"/>
        </w:tcPr>
        <w:p w14:paraId="5058555B" w14:textId="77777777" w:rsidR="00CE5680" w:rsidRDefault="00CE5680">
          <w:pPr>
            <w:pStyle w:val="BodyText1"/>
            <w:ind w:left="-84" w:right="-108"/>
            <w:jc w:val="left"/>
            <w:rPr>
              <w:lang w:val="en-GB"/>
            </w:rPr>
          </w:pPr>
          <w:bookmarkStart w:id="51" w:name="OLE_LINK9"/>
          <w:bookmarkEnd w:id="51"/>
        </w:p>
      </w:tc>
      <w:tc>
        <w:tcPr>
          <w:tcW w:w="7101" w:type="dxa"/>
        </w:tcPr>
        <w:p w14:paraId="67CF5488" w14:textId="77777777" w:rsidR="00CE5680" w:rsidRDefault="00CE5680" w:rsidP="00816FFC">
          <w:pPr>
            <w:pStyle w:val="Title"/>
            <w:rPr>
              <w:sz w:val="32"/>
              <w:szCs w:val="32"/>
            </w:rPr>
          </w:pPr>
          <w:r>
            <w:t>Services Directory</w:t>
          </w:r>
        </w:p>
        <w:p w14:paraId="17EAC265" w14:textId="77777777" w:rsidR="00CE5680" w:rsidRPr="00CB5DBA" w:rsidRDefault="00CE5680" w:rsidP="00816FFC">
          <w:pPr>
            <w:jc w:val="center"/>
            <w:rPr>
              <w:sz w:val="28"/>
              <w:szCs w:val="28"/>
            </w:rPr>
          </w:pPr>
          <w:r>
            <w:rPr>
              <w:sz w:val="28"/>
              <w:szCs w:val="28"/>
            </w:rPr>
            <w:t>System Requirements Specification</w:t>
          </w:r>
        </w:p>
      </w:tc>
    </w:tr>
  </w:tbl>
  <w:p w14:paraId="6EE497BE" w14:textId="77777777" w:rsidR="00CE5680" w:rsidRDefault="00CE5680" w:rsidP="00936F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D65A1" w14:textId="77777777" w:rsidR="00CE5680" w:rsidRDefault="00000000">
    <w:pPr>
      <w:pStyle w:val="Header"/>
    </w:pPr>
    <w:r>
      <w:rPr>
        <w:noProof/>
        <w:lang w:val="en-GB" w:eastAsia="en-GB"/>
      </w:rPr>
      <w:pict w14:anchorId="20BA161C">
        <v:shapetype id="_x0000_t202" coordsize="21600,21600" o:spt="202" path="m,l,21600r21600,l21600,xe">
          <v:stroke joinstyle="miter"/>
          <v:path gradientshapeok="t" o:connecttype="rect"/>
        </v:shapetype>
        <v:shape id="_x0000_s1028" type="#_x0000_t202" style="position:absolute;margin-left:-5.4pt;margin-top:-26.4pt;width:481.45pt;height:67.45pt;z-index:4" fillcolor="#003640" stroked="f">
          <v:textbox style="mso-next-textbox:#_x0000_s1028">
            <w:txbxContent>
              <w:p w14:paraId="3B7E262A" w14:textId="77777777" w:rsidR="00CE5680" w:rsidRDefault="00CE5680" w:rsidP="00CB5DBA">
                <w:pPr>
                  <w:pStyle w:val="Title"/>
                </w:pPr>
                <w:r>
                  <w:t>Service Directory</w:t>
                </w:r>
              </w:p>
              <w:p w14:paraId="718AF57E" w14:textId="77777777" w:rsidR="00CE5680" w:rsidRPr="00CB5DBA" w:rsidRDefault="00CE5680" w:rsidP="00CB5DBA">
                <w:pPr>
                  <w:rPr>
                    <w:sz w:val="28"/>
                    <w:szCs w:val="28"/>
                  </w:rPr>
                </w:pPr>
                <w:r>
                  <w:tab/>
                </w:r>
                <w:r>
                  <w:tab/>
                </w:r>
                <w:r>
                  <w:tab/>
                </w:r>
                <w:r>
                  <w:tab/>
                </w:r>
                <w:r>
                  <w:rPr>
                    <w:sz w:val="28"/>
                    <w:szCs w:val="28"/>
                  </w:rPr>
                  <w:t>System Requirements Specification</w:t>
                </w:r>
              </w:p>
            </w:txbxContent>
          </v:textbox>
        </v:shape>
      </w:pict>
    </w:r>
  </w:p>
  <w:p w14:paraId="20609EBE" w14:textId="77777777" w:rsidR="00CE5680" w:rsidRDefault="00CE5680">
    <w:pPr>
      <w:pStyle w:val="Header"/>
    </w:pPr>
  </w:p>
  <w:p w14:paraId="35B69CEA" w14:textId="77777777" w:rsidR="00CE5680" w:rsidRDefault="00CE5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F5CB1A6"/>
    <w:lvl w:ilvl="0">
      <w:start w:val="1"/>
      <w:numFmt w:val="decimal"/>
      <w:pStyle w:val="Heading1"/>
      <w:lvlText w:val="%1"/>
      <w:lvlJc w:val="left"/>
      <w:pPr>
        <w:tabs>
          <w:tab w:val="num" w:pos="0"/>
        </w:tabs>
      </w:pPr>
      <w:rPr>
        <w:rFonts w:cs="Times New Roman" w:hint="default"/>
      </w:rPr>
    </w:lvl>
    <w:lvl w:ilvl="1">
      <w:start w:val="1"/>
      <w:numFmt w:val="decimal"/>
      <w:pStyle w:val="Heading2"/>
      <w:lvlText w:val="%1.%2"/>
      <w:lvlJc w:val="left"/>
      <w:pPr>
        <w:tabs>
          <w:tab w:val="num" w:pos="0"/>
        </w:tabs>
      </w:pPr>
      <w:rPr>
        <w:rFonts w:cs="Times New Roman" w:hint="default"/>
      </w:rPr>
    </w:lvl>
    <w:lvl w:ilvl="2">
      <w:start w:val="1"/>
      <w:numFmt w:val="decimal"/>
      <w:pStyle w:val="Heading3"/>
      <w:lvlText w:val="%1.%2.%3"/>
      <w:lvlJc w:val="left"/>
      <w:pPr>
        <w:tabs>
          <w:tab w:val="num" w:pos="0"/>
        </w:tabs>
      </w:pPr>
      <w:rPr>
        <w:rFonts w:cs="Times New Roman" w:hint="default"/>
      </w:rPr>
    </w:lvl>
    <w:lvl w:ilvl="3">
      <w:start w:val="1"/>
      <w:numFmt w:val="decimal"/>
      <w:lvlText w:val="%1.%2.%3.%4"/>
      <w:lvlJc w:val="left"/>
      <w:pPr>
        <w:tabs>
          <w:tab w:val="num" w:pos="0"/>
        </w:tabs>
      </w:pPr>
      <w:rPr>
        <w:rFonts w:cs="Times New Roman" w:hint="default"/>
      </w:rPr>
    </w:lvl>
    <w:lvl w:ilvl="4">
      <w:start w:val="1"/>
      <w:numFmt w:val="decimal"/>
      <w:pStyle w:val="Heading5"/>
      <w:lvlText w:val="%1.%2.%3.%4.%5"/>
      <w:lvlJc w:val="left"/>
      <w:pPr>
        <w:tabs>
          <w:tab w:val="num" w:pos="0"/>
        </w:tabs>
      </w:pPr>
      <w:rPr>
        <w:rFonts w:cs="Times New Roman" w:hint="default"/>
      </w:rPr>
    </w:lvl>
    <w:lvl w:ilvl="5">
      <w:start w:val="1"/>
      <w:numFmt w:val="decimal"/>
      <w:pStyle w:val="Heading6"/>
      <w:lvlText w:val="%1.%2.%3.%4.%5.%6"/>
      <w:lvlJc w:val="left"/>
      <w:pPr>
        <w:tabs>
          <w:tab w:val="num" w:pos="0"/>
        </w:tabs>
      </w:pPr>
      <w:rPr>
        <w:rFonts w:cs="Times New Roman" w:hint="default"/>
      </w:rPr>
    </w:lvl>
    <w:lvl w:ilvl="6">
      <w:start w:val="1"/>
      <w:numFmt w:val="decimal"/>
      <w:pStyle w:val="Heading7"/>
      <w:lvlText w:val="%1.%2.%3.%4.%5.%6.%7"/>
      <w:lvlJc w:val="left"/>
      <w:pPr>
        <w:tabs>
          <w:tab w:val="num" w:pos="0"/>
        </w:tabs>
      </w:pPr>
      <w:rPr>
        <w:rFonts w:cs="Times New Roman" w:hint="default"/>
      </w:rPr>
    </w:lvl>
    <w:lvl w:ilvl="7">
      <w:start w:val="1"/>
      <w:numFmt w:val="decimal"/>
      <w:pStyle w:val="Heading8"/>
      <w:lvlText w:val="%1.%2.%3.%4.%5.%6.%7.%8"/>
      <w:lvlJc w:val="left"/>
      <w:pPr>
        <w:tabs>
          <w:tab w:val="num" w:pos="0"/>
        </w:tabs>
      </w:pPr>
      <w:rPr>
        <w:rFonts w:cs="Times New Roman" w:hint="default"/>
      </w:rPr>
    </w:lvl>
    <w:lvl w:ilvl="8">
      <w:start w:val="1"/>
      <w:numFmt w:val="decimal"/>
      <w:pStyle w:val="Heading9"/>
      <w:lvlText w:val="%1.%2.%3.%4.%5.%6.%7.%8.%9"/>
      <w:lvlJc w:val="left"/>
      <w:pPr>
        <w:tabs>
          <w:tab w:val="num" w:pos="0"/>
        </w:tabs>
      </w:pPr>
      <w:rPr>
        <w:rFonts w:cs="Times New Roman" w:hint="default"/>
      </w:rPr>
    </w:lvl>
  </w:abstractNum>
  <w:abstractNum w:abstractNumId="1" w15:restartNumberingAfterBreak="0">
    <w:nsid w:val="022042F8"/>
    <w:multiLevelType w:val="hybridMultilevel"/>
    <w:tmpl w:val="8F5E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9470D"/>
    <w:multiLevelType w:val="hybridMultilevel"/>
    <w:tmpl w:val="03E6CF14"/>
    <w:lvl w:ilvl="0" w:tplc="452AF2C0">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DD2A9A"/>
    <w:multiLevelType w:val="hybridMultilevel"/>
    <w:tmpl w:val="54FA8B46"/>
    <w:lvl w:ilvl="0" w:tplc="6DCEDF4E">
      <w:start w:val="1"/>
      <w:numFmt w:val="bullet"/>
      <w:pStyle w:val="BodyTextBullet"/>
      <w:lvlText w:val=""/>
      <w:lvlJc w:val="left"/>
      <w:pPr>
        <w:tabs>
          <w:tab w:val="num" w:pos="1324"/>
        </w:tabs>
        <w:ind w:left="1324"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753919"/>
    <w:multiLevelType w:val="hybridMultilevel"/>
    <w:tmpl w:val="E6E8D2FC"/>
    <w:lvl w:ilvl="0" w:tplc="7578F69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FE3418"/>
    <w:multiLevelType w:val="multilevel"/>
    <w:tmpl w:val="6652B9F0"/>
    <w:lvl w:ilvl="0">
      <w:start w:val="1"/>
      <w:numFmt w:val="decimal"/>
      <w:pStyle w:val="title3"/>
      <w:lvlText w:val="%1."/>
      <w:lvlJc w:val="left"/>
      <w:pPr>
        <w:tabs>
          <w:tab w:val="num" w:pos="720"/>
        </w:tabs>
        <w:ind w:left="720" w:hanging="360"/>
      </w:pPr>
      <w:rPr>
        <w:rFonts w:cs="Times New Roman"/>
      </w:rPr>
    </w:lvl>
    <w:lvl w:ilvl="1">
      <w:start w:val="1"/>
      <w:numFmt w:val="decimal"/>
      <w:pStyle w:val="title2"/>
      <w:lvlText w:val="%1.%2."/>
      <w:lvlJc w:val="left"/>
      <w:pPr>
        <w:tabs>
          <w:tab w:val="num" w:pos="1080"/>
        </w:tabs>
        <w:ind w:left="792" w:hanging="432"/>
      </w:pPr>
      <w:rPr>
        <w:rFonts w:cs="Times New Roman"/>
      </w:rPr>
    </w:lvl>
    <w:lvl w:ilvl="2">
      <w:start w:val="1"/>
      <w:numFmt w:val="decimal"/>
      <w:pStyle w:val="BodyText3"/>
      <w:lvlText w:val="%1.%2.%3."/>
      <w:lvlJc w:val="left"/>
      <w:pPr>
        <w:tabs>
          <w:tab w:val="num" w:pos="1800"/>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6" w15:restartNumberingAfterBreak="0">
    <w:nsid w:val="1BBE0B4E"/>
    <w:multiLevelType w:val="hybridMultilevel"/>
    <w:tmpl w:val="474E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B2A88"/>
    <w:multiLevelType w:val="hybridMultilevel"/>
    <w:tmpl w:val="FC34F2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B33E05"/>
    <w:multiLevelType w:val="hybridMultilevel"/>
    <w:tmpl w:val="237E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3122EB"/>
    <w:multiLevelType w:val="hybridMultilevel"/>
    <w:tmpl w:val="A5009C2C"/>
    <w:lvl w:ilvl="0" w:tplc="452AF2C0">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5F0FAE"/>
    <w:multiLevelType w:val="hybridMultilevel"/>
    <w:tmpl w:val="8B1642C0"/>
    <w:lvl w:ilvl="0" w:tplc="5CDAA896">
      <w:start w:val="7"/>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33F04B19"/>
    <w:multiLevelType w:val="hybridMultilevel"/>
    <w:tmpl w:val="29D67274"/>
    <w:lvl w:ilvl="0" w:tplc="5CDAA896">
      <w:start w:val="7"/>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14" w15:restartNumberingAfterBreak="0">
    <w:nsid w:val="42696DF4"/>
    <w:multiLevelType w:val="hybridMultilevel"/>
    <w:tmpl w:val="D0A031F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78164D7"/>
    <w:multiLevelType w:val="hybridMultilevel"/>
    <w:tmpl w:val="CBEE0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27A3A66">
      <w:start w:val="1"/>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CA4663"/>
    <w:multiLevelType w:val="hybridMultilevel"/>
    <w:tmpl w:val="306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C5639"/>
    <w:multiLevelType w:val="hybridMultilevel"/>
    <w:tmpl w:val="CC8E0C4A"/>
    <w:lvl w:ilvl="0" w:tplc="F90E202E">
      <w:numFmt w:val="bullet"/>
      <w:lvlText w:val="-"/>
      <w:lvlJc w:val="left"/>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B57D1"/>
    <w:multiLevelType w:val="hybridMultilevel"/>
    <w:tmpl w:val="E8F4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380D26"/>
    <w:multiLevelType w:val="hybridMultilevel"/>
    <w:tmpl w:val="3F482E98"/>
    <w:lvl w:ilvl="0" w:tplc="452AF2C0">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AA701F"/>
    <w:multiLevelType w:val="hybridMultilevel"/>
    <w:tmpl w:val="1786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4904D8"/>
    <w:multiLevelType w:val="hybridMultilevel"/>
    <w:tmpl w:val="FEEEB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FE1027"/>
    <w:multiLevelType w:val="hybridMultilevel"/>
    <w:tmpl w:val="99C8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4E0E83"/>
    <w:multiLevelType w:val="singleLevel"/>
    <w:tmpl w:val="2CBED820"/>
    <w:lvl w:ilvl="0">
      <w:start w:val="1"/>
      <w:numFmt w:val="bullet"/>
      <w:pStyle w:val="Listbullettick"/>
      <w:lvlText w:val=""/>
      <w:lvlJc w:val="left"/>
      <w:pPr>
        <w:tabs>
          <w:tab w:val="num" w:pos="360"/>
        </w:tabs>
        <w:ind w:left="360" w:hanging="360"/>
      </w:pPr>
      <w:rPr>
        <w:rFonts w:ascii="Wingdings" w:hAnsi="Wingdings" w:hint="default"/>
        <w:b/>
        <w:i w:val="0"/>
        <w:color w:val="FF0000"/>
      </w:rPr>
    </w:lvl>
  </w:abstractNum>
  <w:abstractNum w:abstractNumId="24" w15:restartNumberingAfterBreak="0">
    <w:nsid w:val="6A830486"/>
    <w:multiLevelType w:val="hybridMultilevel"/>
    <w:tmpl w:val="52A6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6334DB"/>
    <w:multiLevelType w:val="hybridMultilevel"/>
    <w:tmpl w:val="273C8F18"/>
    <w:lvl w:ilvl="0" w:tplc="3A40162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2C6152"/>
    <w:multiLevelType w:val="hybridMultilevel"/>
    <w:tmpl w:val="9274135C"/>
    <w:lvl w:ilvl="0" w:tplc="B6DED7D6">
      <w:start w:val="1"/>
      <w:numFmt w:val="decimal"/>
      <w:pStyle w:val="ListNumbered1"/>
      <w:lvlText w:val="%1."/>
      <w:lvlJc w:val="left"/>
      <w:pPr>
        <w:tabs>
          <w:tab w:val="num" w:pos="397"/>
        </w:tabs>
        <w:ind w:left="964" w:hanging="397"/>
      </w:pPr>
      <w:rPr>
        <w:rFonts w:cs="Times New Roman" w:hint="default"/>
        <w:b w:val="0"/>
        <w:bCs w:val="0"/>
        <w:i w:val="0"/>
        <w:sz w:val="20"/>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73D44DE9"/>
    <w:multiLevelType w:val="hybridMultilevel"/>
    <w:tmpl w:val="56546F7E"/>
    <w:lvl w:ilvl="0" w:tplc="452AF2C0">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787B4C"/>
    <w:multiLevelType w:val="multilevel"/>
    <w:tmpl w:val="71CE8550"/>
    <w:lvl w:ilvl="0">
      <w:start w:val="1"/>
      <w:numFmt w:val="decimal"/>
      <w:pStyle w:val="Title1"/>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num w:numId="1" w16cid:durableId="1076635603">
    <w:abstractNumId w:val="13"/>
  </w:num>
  <w:num w:numId="2" w16cid:durableId="1961761456">
    <w:abstractNumId w:val="28"/>
  </w:num>
  <w:num w:numId="3" w16cid:durableId="157775606">
    <w:abstractNumId w:val="5"/>
  </w:num>
  <w:num w:numId="4" w16cid:durableId="393889763">
    <w:abstractNumId w:val="0"/>
  </w:num>
  <w:num w:numId="5" w16cid:durableId="433019415">
    <w:abstractNumId w:val="11"/>
  </w:num>
  <w:num w:numId="6" w16cid:durableId="1678380902">
    <w:abstractNumId w:val="26"/>
  </w:num>
  <w:num w:numId="7" w16cid:durableId="1546218541">
    <w:abstractNumId w:val="3"/>
  </w:num>
  <w:num w:numId="8" w16cid:durableId="1266422061">
    <w:abstractNumId w:val="23"/>
  </w:num>
  <w:num w:numId="9" w16cid:durableId="637298416">
    <w:abstractNumId w:val="4"/>
  </w:num>
  <w:num w:numId="10" w16cid:durableId="1692491393">
    <w:abstractNumId w:val="6"/>
  </w:num>
  <w:num w:numId="11" w16cid:durableId="1198737583">
    <w:abstractNumId w:val="15"/>
  </w:num>
  <w:num w:numId="12" w16cid:durableId="357237746">
    <w:abstractNumId w:val="20"/>
  </w:num>
  <w:num w:numId="13" w16cid:durableId="55789206">
    <w:abstractNumId w:val="18"/>
  </w:num>
  <w:num w:numId="14" w16cid:durableId="507981321">
    <w:abstractNumId w:val="24"/>
  </w:num>
  <w:num w:numId="15" w16cid:durableId="1322807107">
    <w:abstractNumId w:val="21"/>
  </w:num>
  <w:num w:numId="16" w16cid:durableId="759447165">
    <w:abstractNumId w:val="8"/>
  </w:num>
  <w:num w:numId="17" w16cid:durableId="293564810">
    <w:abstractNumId w:val="14"/>
  </w:num>
  <w:num w:numId="18" w16cid:durableId="198669492">
    <w:abstractNumId w:val="16"/>
  </w:num>
  <w:num w:numId="19" w16cid:durableId="2016372251">
    <w:abstractNumId w:val="12"/>
  </w:num>
  <w:num w:numId="20" w16cid:durableId="1947349778">
    <w:abstractNumId w:val="10"/>
  </w:num>
  <w:num w:numId="21" w16cid:durableId="1812092572">
    <w:abstractNumId w:val="22"/>
  </w:num>
  <w:num w:numId="22" w16cid:durableId="1923299158">
    <w:abstractNumId w:val="7"/>
  </w:num>
  <w:num w:numId="23" w16cid:durableId="372390223">
    <w:abstractNumId w:val="1"/>
  </w:num>
  <w:num w:numId="24" w16cid:durableId="1254775442">
    <w:abstractNumId w:val="25"/>
  </w:num>
  <w:num w:numId="25" w16cid:durableId="1483307491">
    <w:abstractNumId w:val="19"/>
  </w:num>
  <w:num w:numId="26" w16cid:durableId="1746494984">
    <w:abstractNumId w:val="2"/>
  </w:num>
  <w:num w:numId="27" w16cid:durableId="1454863373">
    <w:abstractNumId w:val="27"/>
  </w:num>
  <w:num w:numId="28" w16cid:durableId="1241603742">
    <w:abstractNumId w:val="9"/>
  </w:num>
  <w:num w:numId="29" w16cid:durableId="394355359">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708" w:allStyles="0" w:customStyles="0" w:latentStyles="0" w:stylesInUse="1" w:headingStyles="0" w:numberingStyles="0" w:tableStyles="0" w:directFormattingOnRuns="1" w:directFormattingOnParagraphs="1" w:directFormattingOnNumbering="1" w:directFormattingOnTables="0" w:clearFormatting="1" w:top3HeadingStyles="0" w:visibleStyles="0" w:alternateStyleNames="0"/>
  <w:doNotTrackMoves/>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RAAPRV1" w:val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
    <w:docVar w:name="ERAAPRV2" w:val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
    <w:docVar w:name="ERAAPRV3" w:val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
    <w:docVar w:name="ERASIGCOUNT" w:val="3"/>
  </w:docVars>
  <w:rsids>
    <w:rsidRoot w:val="006B795F"/>
    <w:rsid w:val="00000378"/>
    <w:rsid w:val="00000F35"/>
    <w:rsid w:val="00002A6A"/>
    <w:rsid w:val="0000367C"/>
    <w:rsid w:val="00003792"/>
    <w:rsid w:val="00004FD8"/>
    <w:rsid w:val="00006CB1"/>
    <w:rsid w:val="000079E2"/>
    <w:rsid w:val="00007AB0"/>
    <w:rsid w:val="00011640"/>
    <w:rsid w:val="00011DF2"/>
    <w:rsid w:val="000144AE"/>
    <w:rsid w:val="00023E5E"/>
    <w:rsid w:val="000252D2"/>
    <w:rsid w:val="00026526"/>
    <w:rsid w:val="00027198"/>
    <w:rsid w:val="00030D05"/>
    <w:rsid w:val="00032A5A"/>
    <w:rsid w:val="00033C4C"/>
    <w:rsid w:val="000340D5"/>
    <w:rsid w:val="00037966"/>
    <w:rsid w:val="000427E1"/>
    <w:rsid w:val="000429B3"/>
    <w:rsid w:val="00043813"/>
    <w:rsid w:val="00045625"/>
    <w:rsid w:val="000461F5"/>
    <w:rsid w:val="00046D4C"/>
    <w:rsid w:val="00047148"/>
    <w:rsid w:val="00053398"/>
    <w:rsid w:val="00053909"/>
    <w:rsid w:val="000546F1"/>
    <w:rsid w:val="00055373"/>
    <w:rsid w:val="00056D6B"/>
    <w:rsid w:val="00057503"/>
    <w:rsid w:val="0006087F"/>
    <w:rsid w:val="00063AF5"/>
    <w:rsid w:val="00063E8B"/>
    <w:rsid w:val="00064208"/>
    <w:rsid w:val="00064A69"/>
    <w:rsid w:val="0006561E"/>
    <w:rsid w:val="000661EA"/>
    <w:rsid w:val="00067DBA"/>
    <w:rsid w:val="00071866"/>
    <w:rsid w:val="00072230"/>
    <w:rsid w:val="0007225C"/>
    <w:rsid w:val="0007282D"/>
    <w:rsid w:val="000732CD"/>
    <w:rsid w:val="0007428A"/>
    <w:rsid w:val="000746ED"/>
    <w:rsid w:val="000759A5"/>
    <w:rsid w:val="00076302"/>
    <w:rsid w:val="00077140"/>
    <w:rsid w:val="00081E84"/>
    <w:rsid w:val="00082256"/>
    <w:rsid w:val="00083769"/>
    <w:rsid w:val="000854E0"/>
    <w:rsid w:val="00085AD1"/>
    <w:rsid w:val="00091E6F"/>
    <w:rsid w:val="0009330C"/>
    <w:rsid w:val="00093B2B"/>
    <w:rsid w:val="00095E10"/>
    <w:rsid w:val="000968A3"/>
    <w:rsid w:val="000974BB"/>
    <w:rsid w:val="00097FD0"/>
    <w:rsid w:val="000A3644"/>
    <w:rsid w:val="000A433C"/>
    <w:rsid w:val="000A4D6C"/>
    <w:rsid w:val="000A505C"/>
    <w:rsid w:val="000A60C6"/>
    <w:rsid w:val="000A6852"/>
    <w:rsid w:val="000B00F8"/>
    <w:rsid w:val="000B06E3"/>
    <w:rsid w:val="000B114E"/>
    <w:rsid w:val="000B1E17"/>
    <w:rsid w:val="000B2A60"/>
    <w:rsid w:val="000B406B"/>
    <w:rsid w:val="000B498B"/>
    <w:rsid w:val="000B52DE"/>
    <w:rsid w:val="000C1D71"/>
    <w:rsid w:val="000C25E3"/>
    <w:rsid w:val="000C2B7D"/>
    <w:rsid w:val="000C3574"/>
    <w:rsid w:val="000C6889"/>
    <w:rsid w:val="000C738B"/>
    <w:rsid w:val="000D127A"/>
    <w:rsid w:val="000D1ED2"/>
    <w:rsid w:val="000D52A6"/>
    <w:rsid w:val="000D5ACA"/>
    <w:rsid w:val="000D629A"/>
    <w:rsid w:val="000D6C31"/>
    <w:rsid w:val="000D6C3A"/>
    <w:rsid w:val="000D7A6C"/>
    <w:rsid w:val="000E0CC3"/>
    <w:rsid w:val="000E1877"/>
    <w:rsid w:val="000E1B74"/>
    <w:rsid w:val="000E1F0D"/>
    <w:rsid w:val="000E2103"/>
    <w:rsid w:val="000E2713"/>
    <w:rsid w:val="000E4039"/>
    <w:rsid w:val="000F002B"/>
    <w:rsid w:val="000F025C"/>
    <w:rsid w:val="000F1B42"/>
    <w:rsid w:val="000F28E3"/>
    <w:rsid w:val="000F2914"/>
    <w:rsid w:val="000F31D4"/>
    <w:rsid w:val="000F4908"/>
    <w:rsid w:val="000F6ACD"/>
    <w:rsid w:val="000F7E69"/>
    <w:rsid w:val="001007D4"/>
    <w:rsid w:val="0010305E"/>
    <w:rsid w:val="0010429A"/>
    <w:rsid w:val="00105653"/>
    <w:rsid w:val="001066C3"/>
    <w:rsid w:val="00107407"/>
    <w:rsid w:val="00107C7F"/>
    <w:rsid w:val="001100DF"/>
    <w:rsid w:val="00110DEB"/>
    <w:rsid w:val="00114199"/>
    <w:rsid w:val="00115130"/>
    <w:rsid w:val="001160D5"/>
    <w:rsid w:val="0011740A"/>
    <w:rsid w:val="0012082C"/>
    <w:rsid w:val="00121840"/>
    <w:rsid w:val="0012313C"/>
    <w:rsid w:val="0012359F"/>
    <w:rsid w:val="00126483"/>
    <w:rsid w:val="00126620"/>
    <w:rsid w:val="00126F27"/>
    <w:rsid w:val="00130EAA"/>
    <w:rsid w:val="00132985"/>
    <w:rsid w:val="00132CB1"/>
    <w:rsid w:val="00137180"/>
    <w:rsid w:val="00140E46"/>
    <w:rsid w:val="00141088"/>
    <w:rsid w:val="00142594"/>
    <w:rsid w:val="0014524E"/>
    <w:rsid w:val="001475C9"/>
    <w:rsid w:val="00150AAE"/>
    <w:rsid w:val="0015222C"/>
    <w:rsid w:val="00153366"/>
    <w:rsid w:val="0015478B"/>
    <w:rsid w:val="00154F27"/>
    <w:rsid w:val="00156477"/>
    <w:rsid w:val="00157F1B"/>
    <w:rsid w:val="0016323E"/>
    <w:rsid w:val="00164C1B"/>
    <w:rsid w:val="00164E93"/>
    <w:rsid w:val="0016726D"/>
    <w:rsid w:val="00167F2E"/>
    <w:rsid w:val="00171F84"/>
    <w:rsid w:val="00174891"/>
    <w:rsid w:val="00174FD8"/>
    <w:rsid w:val="00175092"/>
    <w:rsid w:val="00176546"/>
    <w:rsid w:val="00176E06"/>
    <w:rsid w:val="00177814"/>
    <w:rsid w:val="001815F8"/>
    <w:rsid w:val="00182BF6"/>
    <w:rsid w:val="00182E16"/>
    <w:rsid w:val="001835B5"/>
    <w:rsid w:val="001852D6"/>
    <w:rsid w:val="00187498"/>
    <w:rsid w:val="0019077A"/>
    <w:rsid w:val="00193448"/>
    <w:rsid w:val="00195BCC"/>
    <w:rsid w:val="00196480"/>
    <w:rsid w:val="001A1761"/>
    <w:rsid w:val="001A1791"/>
    <w:rsid w:val="001A1EE8"/>
    <w:rsid w:val="001A30C6"/>
    <w:rsid w:val="001A6044"/>
    <w:rsid w:val="001B084A"/>
    <w:rsid w:val="001B1DB1"/>
    <w:rsid w:val="001B2777"/>
    <w:rsid w:val="001B299D"/>
    <w:rsid w:val="001B2DEB"/>
    <w:rsid w:val="001B3418"/>
    <w:rsid w:val="001B39CB"/>
    <w:rsid w:val="001B4445"/>
    <w:rsid w:val="001B4699"/>
    <w:rsid w:val="001B50FC"/>
    <w:rsid w:val="001C2ECD"/>
    <w:rsid w:val="001C3ED8"/>
    <w:rsid w:val="001C55DD"/>
    <w:rsid w:val="001C57C3"/>
    <w:rsid w:val="001C6645"/>
    <w:rsid w:val="001C786F"/>
    <w:rsid w:val="001D0166"/>
    <w:rsid w:val="001D3612"/>
    <w:rsid w:val="001D4357"/>
    <w:rsid w:val="001D5711"/>
    <w:rsid w:val="001D5822"/>
    <w:rsid w:val="001D5B5A"/>
    <w:rsid w:val="001D5D9E"/>
    <w:rsid w:val="001D5DE5"/>
    <w:rsid w:val="001D6917"/>
    <w:rsid w:val="001D6BA2"/>
    <w:rsid w:val="001E057F"/>
    <w:rsid w:val="001E2ABA"/>
    <w:rsid w:val="001E2CDE"/>
    <w:rsid w:val="001E4961"/>
    <w:rsid w:val="001E5709"/>
    <w:rsid w:val="001F10C9"/>
    <w:rsid w:val="001F1A0D"/>
    <w:rsid w:val="001F2094"/>
    <w:rsid w:val="001F2246"/>
    <w:rsid w:val="001F34DB"/>
    <w:rsid w:val="001F37DC"/>
    <w:rsid w:val="001F4F73"/>
    <w:rsid w:val="001F58A7"/>
    <w:rsid w:val="002021E2"/>
    <w:rsid w:val="00203482"/>
    <w:rsid w:val="002047F9"/>
    <w:rsid w:val="00204E96"/>
    <w:rsid w:val="002056FB"/>
    <w:rsid w:val="00205A73"/>
    <w:rsid w:val="002062B3"/>
    <w:rsid w:val="002074BC"/>
    <w:rsid w:val="00207902"/>
    <w:rsid w:val="0021051A"/>
    <w:rsid w:val="00212B2F"/>
    <w:rsid w:val="00212C31"/>
    <w:rsid w:val="00215282"/>
    <w:rsid w:val="002154A0"/>
    <w:rsid w:val="00215A86"/>
    <w:rsid w:val="002169CB"/>
    <w:rsid w:val="00220B2E"/>
    <w:rsid w:val="0022238D"/>
    <w:rsid w:val="00222BFA"/>
    <w:rsid w:val="00222F5E"/>
    <w:rsid w:val="00223A94"/>
    <w:rsid w:val="0023034A"/>
    <w:rsid w:val="00231573"/>
    <w:rsid w:val="00231C40"/>
    <w:rsid w:val="002333D5"/>
    <w:rsid w:val="002361D1"/>
    <w:rsid w:val="0023723B"/>
    <w:rsid w:val="002405CE"/>
    <w:rsid w:val="002420B6"/>
    <w:rsid w:val="00245180"/>
    <w:rsid w:val="0024582C"/>
    <w:rsid w:val="00247940"/>
    <w:rsid w:val="002543CB"/>
    <w:rsid w:val="00255812"/>
    <w:rsid w:val="0026151C"/>
    <w:rsid w:val="00262CA9"/>
    <w:rsid w:val="00262CD0"/>
    <w:rsid w:val="002637B9"/>
    <w:rsid w:val="00264DF3"/>
    <w:rsid w:val="002775AE"/>
    <w:rsid w:val="002800D4"/>
    <w:rsid w:val="00283824"/>
    <w:rsid w:val="00286CAE"/>
    <w:rsid w:val="00290005"/>
    <w:rsid w:val="00296347"/>
    <w:rsid w:val="002A0F87"/>
    <w:rsid w:val="002A155D"/>
    <w:rsid w:val="002A2483"/>
    <w:rsid w:val="002A330F"/>
    <w:rsid w:val="002A3B69"/>
    <w:rsid w:val="002A47DF"/>
    <w:rsid w:val="002A6C38"/>
    <w:rsid w:val="002B0D98"/>
    <w:rsid w:val="002B4551"/>
    <w:rsid w:val="002B5733"/>
    <w:rsid w:val="002B618D"/>
    <w:rsid w:val="002B621B"/>
    <w:rsid w:val="002C0826"/>
    <w:rsid w:val="002C0B2E"/>
    <w:rsid w:val="002C1B07"/>
    <w:rsid w:val="002C27FC"/>
    <w:rsid w:val="002C2A39"/>
    <w:rsid w:val="002C328C"/>
    <w:rsid w:val="002C3C29"/>
    <w:rsid w:val="002C3D5A"/>
    <w:rsid w:val="002C3F85"/>
    <w:rsid w:val="002C3F95"/>
    <w:rsid w:val="002C4CBD"/>
    <w:rsid w:val="002C549C"/>
    <w:rsid w:val="002C622D"/>
    <w:rsid w:val="002C6F18"/>
    <w:rsid w:val="002C78FD"/>
    <w:rsid w:val="002C7B6D"/>
    <w:rsid w:val="002C7C14"/>
    <w:rsid w:val="002C7E16"/>
    <w:rsid w:val="002D1429"/>
    <w:rsid w:val="002D1E7F"/>
    <w:rsid w:val="002D2A8B"/>
    <w:rsid w:val="002D3A3F"/>
    <w:rsid w:val="002D5EE2"/>
    <w:rsid w:val="002D62C3"/>
    <w:rsid w:val="002E3180"/>
    <w:rsid w:val="002E3734"/>
    <w:rsid w:val="002E4AD7"/>
    <w:rsid w:val="002E5AD6"/>
    <w:rsid w:val="002F5364"/>
    <w:rsid w:val="002F5C42"/>
    <w:rsid w:val="002F6E78"/>
    <w:rsid w:val="002F71AB"/>
    <w:rsid w:val="003001D4"/>
    <w:rsid w:val="00303FAB"/>
    <w:rsid w:val="0030420C"/>
    <w:rsid w:val="00304420"/>
    <w:rsid w:val="00304778"/>
    <w:rsid w:val="00305E5C"/>
    <w:rsid w:val="00306246"/>
    <w:rsid w:val="00306322"/>
    <w:rsid w:val="00312635"/>
    <w:rsid w:val="0031517D"/>
    <w:rsid w:val="00321391"/>
    <w:rsid w:val="00323284"/>
    <w:rsid w:val="00323C4A"/>
    <w:rsid w:val="00324481"/>
    <w:rsid w:val="003250CE"/>
    <w:rsid w:val="00325282"/>
    <w:rsid w:val="00326E6F"/>
    <w:rsid w:val="003276ED"/>
    <w:rsid w:val="00335B36"/>
    <w:rsid w:val="003410D5"/>
    <w:rsid w:val="00342A6F"/>
    <w:rsid w:val="00343FD7"/>
    <w:rsid w:val="00344323"/>
    <w:rsid w:val="00346AB0"/>
    <w:rsid w:val="00347004"/>
    <w:rsid w:val="00350703"/>
    <w:rsid w:val="00350A1C"/>
    <w:rsid w:val="0035307A"/>
    <w:rsid w:val="00353B21"/>
    <w:rsid w:val="00357413"/>
    <w:rsid w:val="003612D0"/>
    <w:rsid w:val="00362C15"/>
    <w:rsid w:val="003633EC"/>
    <w:rsid w:val="00363405"/>
    <w:rsid w:val="00363847"/>
    <w:rsid w:val="00364466"/>
    <w:rsid w:val="003646B5"/>
    <w:rsid w:val="0036598A"/>
    <w:rsid w:val="00367831"/>
    <w:rsid w:val="003679F2"/>
    <w:rsid w:val="00371D1C"/>
    <w:rsid w:val="00373580"/>
    <w:rsid w:val="0037454C"/>
    <w:rsid w:val="00374C30"/>
    <w:rsid w:val="0037572D"/>
    <w:rsid w:val="0037614E"/>
    <w:rsid w:val="00377A04"/>
    <w:rsid w:val="00381F43"/>
    <w:rsid w:val="0038249F"/>
    <w:rsid w:val="00382C44"/>
    <w:rsid w:val="00384197"/>
    <w:rsid w:val="003849D2"/>
    <w:rsid w:val="003862B6"/>
    <w:rsid w:val="00387587"/>
    <w:rsid w:val="003878F6"/>
    <w:rsid w:val="003927E7"/>
    <w:rsid w:val="00394A51"/>
    <w:rsid w:val="00394F38"/>
    <w:rsid w:val="0039500F"/>
    <w:rsid w:val="003A10D7"/>
    <w:rsid w:val="003A23D0"/>
    <w:rsid w:val="003A2835"/>
    <w:rsid w:val="003A7142"/>
    <w:rsid w:val="003A7304"/>
    <w:rsid w:val="003B0E87"/>
    <w:rsid w:val="003B2538"/>
    <w:rsid w:val="003B28B0"/>
    <w:rsid w:val="003B3484"/>
    <w:rsid w:val="003B3BB4"/>
    <w:rsid w:val="003B3DD8"/>
    <w:rsid w:val="003B5652"/>
    <w:rsid w:val="003C0029"/>
    <w:rsid w:val="003C2809"/>
    <w:rsid w:val="003C2E49"/>
    <w:rsid w:val="003C2E98"/>
    <w:rsid w:val="003C3B63"/>
    <w:rsid w:val="003C4664"/>
    <w:rsid w:val="003C5439"/>
    <w:rsid w:val="003C55DB"/>
    <w:rsid w:val="003C575D"/>
    <w:rsid w:val="003C664F"/>
    <w:rsid w:val="003C6ABD"/>
    <w:rsid w:val="003C7ACE"/>
    <w:rsid w:val="003D0D3A"/>
    <w:rsid w:val="003D2687"/>
    <w:rsid w:val="003D2E47"/>
    <w:rsid w:val="003D47AC"/>
    <w:rsid w:val="003D57B4"/>
    <w:rsid w:val="003D63E8"/>
    <w:rsid w:val="003D6E63"/>
    <w:rsid w:val="003E10BD"/>
    <w:rsid w:val="003E1D38"/>
    <w:rsid w:val="003E382A"/>
    <w:rsid w:val="003E3DC8"/>
    <w:rsid w:val="003E3E61"/>
    <w:rsid w:val="003E496C"/>
    <w:rsid w:val="003E4D86"/>
    <w:rsid w:val="003E5B9F"/>
    <w:rsid w:val="003E5E31"/>
    <w:rsid w:val="003E679E"/>
    <w:rsid w:val="003E701C"/>
    <w:rsid w:val="003E7F35"/>
    <w:rsid w:val="003F182F"/>
    <w:rsid w:val="003F1982"/>
    <w:rsid w:val="003F2A4B"/>
    <w:rsid w:val="003F448B"/>
    <w:rsid w:val="003F67DD"/>
    <w:rsid w:val="003F6C80"/>
    <w:rsid w:val="003F7677"/>
    <w:rsid w:val="00400C47"/>
    <w:rsid w:val="00401204"/>
    <w:rsid w:val="00404C13"/>
    <w:rsid w:val="00406727"/>
    <w:rsid w:val="00412B26"/>
    <w:rsid w:val="00416272"/>
    <w:rsid w:val="00416377"/>
    <w:rsid w:val="00416D46"/>
    <w:rsid w:val="004209E0"/>
    <w:rsid w:val="00420F03"/>
    <w:rsid w:val="0042591B"/>
    <w:rsid w:val="00427CA4"/>
    <w:rsid w:val="004304EA"/>
    <w:rsid w:val="004317A3"/>
    <w:rsid w:val="00432F35"/>
    <w:rsid w:val="004336C0"/>
    <w:rsid w:val="00434999"/>
    <w:rsid w:val="00434DAC"/>
    <w:rsid w:val="004351C1"/>
    <w:rsid w:val="0043638A"/>
    <w:rsid w:val="00440741"/>
    <w:rsid w:val="0044306E"/>
    <w:rsid w:val="00444179"/>
    <w:rsid w:val="0044490A"/>
    <w:rsid w:val="00445631"/>
    <w:rsid w:val="004462B9"/>
    <w:rsid w:val="00446632"/>
    <w:rsid w:val="00446687"/>
    <w:rsid w:val="00446E14"/>
    <w:rsid w:val="00447154"/>
    <w:rsid w:val="0045210E"/>
    <w:rsid w:val="00452976"/>
    <w:rsid w:val="00452EC9"/>
    <w:rsid w:val="004548A4"/>
    <w:rsid w:val="00456225"/>
    <w:rsid w:val="0046179B"/>
    <w:rsid w:val="00470443"/>
    <w:rsid w:val="00472244"/>
    <w:rsid w:val="00476530"/>
    <w:rsid w:val="00476A27"/>
    <w:rsid w:val="004803A7"/>
    <w:rsid w:val="004811E6"/>
    <w:rsid w:val="004840AA"/>
    <w:rsid w:val="00485AE3"/>
    <w:rsid w:val="004904D4"/>
    <w:rsid w:val="0049368B"/>
    <w:rsid w:val="00494319"/>
    <w:rsid w:val="00494461"/>
    <w:rsid w:val="00495F85"/>
    <w:rsid w:val="004968DE"/>
    <w:rsid w:val="004974A2"/>
    <w:rsid w:val="004A286B"/>
    <w:rsid w:val="004A2C59"/>
    <w:rsid w:val="004A39A9"/>
    <w:rsid w:val="004A59DE"/>
    <w:rsid w:val="004A66A9"/>
    <w:rsid w:val="004B3E6E"/>
    <w:rsid w:val="004B3EB2"/>
    <w:rsid w:val="004B57AF"/>
    <w:rsid w:val="004B6372"/>
    <w:rsid w:val="004B70C4"/>
    <w:rsid w:val="004C2AD4"/>
    <w:rsid w:val="004C611A"/>
    <w:rsid w:val="004D14A5"/>
    <w:rsid w:val="004D1F11"/>
    <w:rsid w:val="004D3987"/>
    <w:rsid w:val="004D4C2F"/>
    <w:rsid w:val="004D6BB9"/>
    <w:rsid w:val="004D7268"/>
    <w:rsid w:val="004E2815"/>
    <w:rsid w:val="004E5474"/>
    <w:rsid w:val="004E61CB"/>
    <w:rsid w:val="004E7761"/>
    <w:rsid w:val="004F0EC6"/>
    <w:rsid w:val="004F28EE"/>
    <w:rsid w:val="004F3907"/>
    <w:rsid w:val="004F40A8"/>
    <w:rsid w:val="004F41FA"/>
    <w:rsid w:val="004F71E2"/>
    <w:rsid w:val="00500ADE"/>
    <w:rsid w:val="00504881"/>
    <w:rsid w:val="0050531C"/>
    <w:rsid w:val="005056A5"/>
    <w:rsid w:val="00505AC3"/>
    <w:rsid w:val="005066D7"/>
    <w:rsid w:val="00510006"/>
    <w:rsid w:val="00510B2F"/>
    <w:rsid w:val="00510E69"/>
    <w:rsid w:val="00511567"/>
    <w:rsid w:val="005142E3"/>
    <w:rsid w:val="00516C42"/>
    <w:rsid w:val="00517164"/>
    <w:rsid w:val="0052005B"/>
    <w:rsid w:val="00521C02"/>
    <w:rsid w:val="00522A63"/>
    <w:rsid w:val="00522A83"/>
    <w:rsid w:val="00523CF8"/>
    <w:rsid w:val="00524237"/>
    <w:rsid w:val="00527635"/>
    <w:rsid w:val="00527C49"/>
    <w:rsid w:val="005348DB"/>
    <w:rsid w:val="00534B2E"/>
    <w:rsid w:val="0053594D"/>
    <w:rsid w:val="00536689"/>
    <w:rsid w:val="00536E9E"/>
    <w:rsid w:val="00537854"/>
    <w:rsid w:val="005411F9"/>
    <w:rsid w:val="0054180B"/>
    <w:rsid w:val="00543DFF"/>
    <w:rsid w:val="00546BEF"/>
    <w:rsid w:val="00553783"/>
    <w:rsid w:val="00555B9D"/>
    <w:rsid w:val="00555E9A"/>
    <w:rsid w:val="00556D8F"/>
    <w:rsid w:val="00556FF3"/>
    <w:rsid w:val="00561321"/>
    <w:rsid w:val="0056457A"/>
    <w:rsid w:val="00565656"/>
    <w:rsid w:val="00567151"/>
    <w:rsid w:val="00572ADB"/>
    <w:rsid w:val="0057377D"/>
    <w:rsid w:val="00573BD2"/>
    <w:rsid w:val="00574382"/>
    <w:rsid w:val="00574977"/>
    <w:rsid w:val="005749BF"/>
    <w:rsid w:val="00574B3F"/>
    <w:rsid w:val="00574F5E"/>
    <w:rsid w:val="00575B11"/>
    <w:rsid w:val="0057635F"/>
    <w:rsid w:val="0058019C"/>
    <w:rsid w:val="00582DB8"/>
    <w:rsid w:val="00582E3F"/>
    <w:rsid w:val="0058315D"/>
    <w:rsid w:val="005851BD"/>
    <w:rsid w:val="00585DC2"/>
    <w:rsid w:val="00586E39"/>
    <w:rsid w:val="00587BC8"/>
    <w:rsid w:val="0059020E"/>
    <w:rsid w:val="0059355E"/>
    <w:rsid w:val="0059452A"/>
    <w:rsid w:val="005A0564"/>
    <w:rsid w:val="005A4A31"/>
    <w:rsid w:val="005A4BE3"/>
    <w:rsid w:val="005A5B3A"/>
    <w:rsid w:val="005A7B2D"/>
    <w:rsid w:val="005B0634"/>
    <w:rsid w:val="005B06E1"/>
    <w:rsid w:val="005B0E38"/>
    <w:rsid w:val="005B1BE4"/>
    <w:rsid w:val="005B2792"/>
    <w:rsid w:val="005B50F9"/>
    <w:rsid w:val="005B63F2"/>
    <w:rsid w:val="005C0A78"/>
    <w:rsid w:val="005C0AF9"/>
    <w:rsid w:val="005C2C59"/>
    <w:rsid w:val="005C2DF0"/>
    <w:rsid w:val="005C4115"/>
    <w:rsid w:val="005C6223"/>
    <w:rsid w:val="005D11A9"/>
    <w:rsid w:val="005D23C3"/>
    <w:rsid w:val="005D4E36"/>
    <w:rsid w:val="005E12F8"/>
    <w:rsid w:val="005E4091"/>
    <w:rsid w:val="005E54C1"/>
    <w:rsid w:val="005F112E"/>
    <w:rsid w:val="005F2E31"/>
    <w:rsid w:val="005F5FAD"/>
    <w:rsid w:val="0060137E"/>
    <w:rsid w:val="0060270B"/>
    <w:rsid w:val="0060309F"/>
    <w:rsid w:val="00603578"/>
    <w:rsid w:val="006049DF"/>
    <w:rsid w:val="0060699B"/>
    <w:rsid w:val="00610F2D"/>
    <w:rsid w:val="006117EB"/>
    <w:rsid w:val="00611BD7"/>
    <w:rsid w:val="00611CA8"/>
    <w:rsid w:val="00611F38"/>
    <w:rsid w:val="006129DC"/>
    <w:rsid w:val="0061440C"/>
    <w:rsid w:val="00614F1F"/>
    <w:rsid w:val="00615962"/>
    <w:rsid w:val="00616BA6"/>
    <w:rsid w:val="00622960"/>
    <w:rsid w:val="0062318D"/>
    <w:rsid w:val="00623928"/>
    <w:rsid w:val="00624FE9"/>
    <w:rsid w:val="00630511"/>
    <w:rsid w:val="0063095D"/>
    <w:rsid w:val="006327B9"/>
    <w:rsid w:val="00633A0C"/>
    <w:rsid w:val="00633EE3"/>
    <w:rsid w:val="0063691C"/>
    <w:rsid w:val="00640E89"/>
    <w:rsid w:val="00641B09"/>
    <w:rsid w:val="00643570"/>
    <w:rsid w:val="00643A57"/>
    <w:rsid w:val="00645AA6"/>
    <w:rsid w:val="00646A2E"/>
    <w:rsid w:val="006475D2"/>
    <w:rsid w:val="00650515"/>
    <w:rsid w:val="006542A5"/>
    <w:rsid w:val="00656863"/>
    <w:rsid w:val="00656CE7"/>
    <w:rsid w:val="00657357"/>
    <w:rsid w:val="00657D17"/>
    <w:rsid w:val="006601CF"/>
    <w:rsid w:val="006610B2"/>
    <w:rsid w:val="006639DB"/>
    <w:rsid w:val="00664581"/>
    <w:rsid w:val="00665378"/>
    <w:rsid w:val="00666BBC"/>
    <w:rsid w:val="00667625"/>
    <w:rsid w:val="006712F2"/>
    <w:rsid w:val="0067182B"/>
    <w:rsid w:val="00671C00"/>
    <w:rsid w:val="00673DF3"/>
    <w:rsid w:val="00673EDE"/>
    <w:rsid w:val="00674648"/>
    <w:rsid w:val="00674D9A"/>
    <w:rsid w:val="00675218"/>
    <w:rsid w:val="006807D8"/>
    <w:rsid w:val="00680AA8"/>
    <w:rsid w:val="0068277C"/>
    <w:rsid w:val="00683234"/>
    <w:rsid w:val="00683E11"/>
    <w:rsid w:val="006843E7"/>
    <w:rsid w:val="00685664"/>
    <w:rsid w:val="00686663"/>
    <w:rsid w:val="00687833"/>
    <w:rsid w:val="0069042F"/>
    <w:rsid w:val="00694268"/>
    <w:rsid w:val="006955A4"/>
    <w:rsid w:val="00696091"/>
    <w:rsid w:val="00697055"/>
    <w:rsid w:val="00697D1A"/>
    <w:rsid w:val="006A0BA0"/>
    <w:rsid w:val="006A1CCF"/>
    <w:rsid w:val="006A2969"/>
    <w:rsid w:val="006A2EEF"/>
    <w:rsid w:val="006A4EA8"/>
    <w:rsid w:val="006A5A6C"/>
    <w:rsid w:val="006A5CA5"/>
    <w:rsid w:val="006A71C6"/>
    <w:rsid w:val="006A7938"/>
    <w:rsid w:val="006A7FD4"/>
    <w:rsid w:val="006B2C33"/>
    <w:rsid w:val="006B4007"/>
    <w:rsid w:val="006B57A6"/>
    <w:rsid w:val="006B698D"/>
    <w:rsid w:val="006B795F"/>
    <w:rsid w:val="006C27E7"/>
    <w:rsid w:val="006C2C82"/>
    <w:rsid w:val="006C750B"/>
    <w:rsid w:val="006D04E9"/>
    <w:rsid w:val="006D193A"/>
    <w:rsid w:val="006D1DDE"/>
    <w:rsid w:val="006D3AE2"/>
    <w:rsid w:val="006D77C9"/>
    <w:rsid w:val="006E49B0"/>
    <w:rsid w:val="006E6F01"/>
    <w:rsid w:val="006F4573"/>
    <w:rsid w:val="006F522D"/>
    <w:rsid w:val="006F5EB5"/>
    <w:rsid w:val="006F6B12"/>
    <w:rsid w:val="006F6B44"/>
    <w:rsid w:val="006F78D4"/>
    <w:rsid w:val="007050E1"/>
    <w:rsid w:val="007078FB"/>
    <w:rsid w:val="0071433C"/>
    <w:rsid w:val="00714D89"/>
    <w:rsid w:val="0071597A"/>
    <w:rsid w:val="00720B6E"/>
    <w:rsid w:val="00722A6B"/>
    <w:rsid w:val="00727260"/>
    <w:rsid w:val="00732393"/>
    <w:rsid w:val="00733A1D"/>
    <w:rsid w:val="00735403"/>
    <w:rsid w:val="00740A97"/>
    <w:rsid w:val="00741952"/>
    <w:rsid w:val="0074331D"/>
    <w:rsid w:val="00743674"/>
    <w:rsid w:val="007460BA"/>
    <w:rsid w:val="00751817"/>
    <w:rsid w:val="00752533"/>
    <w:rsid w:val="00755B9E"/>
    <w:rsid w:val="0075673D"/>
    <w:rsid w:val="00761432"/>
    <w:rsid w:val="0076335C"/>
    <w:rsid w:val="00767523"/>
    <w:rsid w:val="00767FEB"/>
    <w:rsid w:val="0077110B"/>
    <w:rsid w:val="00772577"/>
    <w:rsid w:val="00773A33"/>
    <w:rsid w:val="0077531F"/>
    <w:rsid w:val="00776E59"/>
    <w:rsid w:val="00777DD0"/>
    <w:rsid w:val="00783664"/>
    <w:rsid w:val="00783F49"/>
    <w:rsid w:val="00790B92"/>
    <w:rsid w:val="00791102"/>
    <w:rsid w:val="00792156"/>
    <w:rsid w:val="00793450"/>
    <w:rsid w:val="00793549"/>
    <w:rsid w:val="00793BC6"/>
    <w:rsid w:val="007943A8"/>
    <w:rsid w:val="007956BE"/>
    <w:rsid w:val="00795D6D"/>
    <w:rsid w:val="00796C70"/>
    <w:rsid w:val="007A273F"/>
    <w:rsid w:val="007A2DF4"/>
    <w:rsid w:val="007A417C"/>
    <w:rsid w:val="007A60DF"/>
    <w:rsid w:val="007A68D4"/>
    <w:rsid w:val="007B053F"/>
    <w:rsid w:val="007B1E28"/>
    <w:rsid w:val="007B26EA"/>
    <w:rsid w:val="007B29EF"/>
    <w:rsid w:val="007B2DB0"/>
    <w:rsid w:val="007B76BD"/>
    <w:rsid w:val="007C06DE"/>
    <w:rsid w:val="007C0C94"/>
    <w:rsid w:val="007C2366"/>
    <w:rsid w:val="007C3998"/>
    <w:rsid w:val="007C419C"/>
    <w:rsid w:val="007C4643"/>
    <w:rsid w:val="007C55EE"/>
    <w:rsid w:val="007D0E01"/>
    <w:rsid w:val="007D3458"/>
    <w:rsid w:val="007D400C"/>
    <w:rsid w:val="007D45EF"/>
    <w:rsid w:val="007D5807"/>
    <w:rsid w:val="007D653D"/>
    <w:rsid w:val="007D77BA"/>
    <w:rsid w:val="007E090B"/>
    <w:rsid w:val="007E0B95"/>
    <w:rsid w:val="007E3F54"/>
    <w:rsid w:val="007E6110"/>
    <w:rsid w:val="007E6900"/>
    <w:rsid w:val="007E7D1C"/>
    <w:rsid w:val="007F01BD"/>
    <w:rsid w:val="007F3008"/>
    <w:rsid w:val="007F42F7"/>
    <w:rsid w:val="007F51A5"/>
    <w:rsid w:val="007F5A84"/>
    <w:rsid w:val="007F6B6C"/>
    <w:rsid w:val="007F7B47"/>
    <w:rsid w:val="007F7F3A"/>
    <w:rsid w:val="00802204"/>
    <w:rsid w:val="00804354"/>
    <w:rsid w:val="00804E46"/>
    <w:rsid w:val="00806C62"/>
    <w:rsid w:val="00807901"/>
    <w:rsid w:val="0081084E"/>
    <w:rsid w:val="00812B42"/>
    <w:rsid w:val="00812E4A"/>
    <w:rsid w:val="008131B6"/>
    <w:rsid w:val="008148D9"/>
    <w:rsid w:val="008167A2"/>
    <w:rsid w:val="00816FFC"/>
    <w:rsid w:val="0081784D"/>
    <w:rsid w:val="00817A76"/>
    <w:rsid w:val="00820EEF"/>
    <w:rsid w:val="0082209E"/>
    <w:rsid w:val="00822663"/>
    <w:rsid w:val="008230A8"/>
    <w:rsid w:val="0082406A"/>
    <w:rsid w:val="0082711B"/>
    <w:rsid w:val="00830509"/>
    <w:rsid w:val="008311EE"/>
    <w:rsid w:val="00831B1E"/>
    <w:rsid w:val="00831D68"/>
    <w:rsid w:val="00836AF6"/>
    <w:rsid w:val="00844888"/>
    <w:rsid w:val="00844C6A"/>
    <w:rsid w:val="00844CF5"/>
    <w:rsid w:val="00844D5D"/>
    <w:rsid w:val="00844D81"/>
    <w:rsid w:val="00845A4E"/>
    <w:rsid w:val="00847FF2"/>
    <w:rsid w:val="0085049E"/>
    <w:rsid w:val="00851238"/>
    <w:rsid w:val="0085146E"/>
    <w:rsid w:val="00851BB9"/>
    <w:rsid w:val="0085359E"/>
    <w:rsid w:val="00855DB1"/>
    <w:rsid w:val="00861AD2"/>
    <w:rsid w:val="008620CA"/>
    <w:rsid w:val="008635C2"/>
    <w:rsid w:val="008648A5"/>
    <w:rsid w:val="008709B3"/>
    <w:rsid w:val="008747F0"/>
    <w:rsid w:val="00874AC3"/>
    <w:rsid w:val="00875408"/>
    <w:rsid w:val="008801E3"/>
    <w:rsid w:val="00881D96"/>
    <w:rsid w:val="0088338B"/>
    <w:rsid w:val="0088454E"/>
    <w:rsid w:val="008866A8"/>
    <w:rsid w:val="008909D6"/>
    <w:rsid w:val="00891756"/>
    <w:rsid w:val="00892B01"/>
    <w:rsid w:val="00893D2E"/>
    <w:rsid w:val="0089428E"/>
    <w:rsid w:val="00894BBA"/>
    <w:rsid w:val="008958A6"/>
    <w:rsid w:val="00897577"/>
    <w:rsid w:val="008A3A73"/>
    <w:rsid w:val="008A4234"/>
    <w:rsid w:val="008B083A"/>
    <w:rsid w:val="008B1747"/>
    <w:rsid w:val="008B3612"/>
    <w:rsid w:val="008B7881"/>
    <w:rsid w:val="008B7B3F"/>
    <w:rsid w:val="008B7BAB"/>
    <w:rsid w:val="008C0793"/>
    <w:rsid w:val="008C126A"/>
    <w:rsid w:val="008C284D"/>
    <w:rsid w:val="008C3279"/>
    <w:rsid w:val="008C59AE"/>
    <w:rsid w:val="008D020D"/>
    <w:rsid w:val="008D1A3B"/>
    <w:rsid w:val="008D44B2"/>
    <w:rsid w:val="008E19B6"/>
    <w:rsid w:val="008E23C7"/>
    <w:rsid w:val="008E2458"/>
    <w:rsid w:val="008E3595"/>
    <w:rsid w:val="008F1ECC"/>
    <w:rsid w:val="008F209D"/>
    <w:rsid w:val="008F3FDF"/>
    <w:rsid w:val="008F616D"/>
    <w:rsid w:val="008F63BE"/>
    <w:rsid w:val="009000E6"/>
    <w:rsid w:val="009018F1"/>
    <w:rsid w:val="00905379"/>
    <w:rsid w:val="00905B55"/>
    <w:rsid w:val="0090760D"/>
    <w:rsid w:val="00910E19"/>
    <w:rsid w:val="00915A21"/>
    <w:rsid w:val="00915F63"/>
    <w:rsid w:val="00917EC4"/>
    <w:rsid w:val="0092041C"/>
    <w:rsid w:val="00921A90"/>
    <w:rsid w:val="00921B3A"/>
    <w:rsid w:val="00921B6A"/>
    <w:rsid w:val="00921ED3"/>
    <w:rsid w:val="00922052"/>
    <w:rsid w:val="00924200"/>
    <w:rsid w:val="00924A94"/>
    <w:rsid w:val="00924FFD"/>
    <w:rsid w:val="0092539B"/>
    <w:rsid w:val="0092551B"/>
    <w:rsid w:val="009271A4"/>
    <w:rsid w:val="00930428"/>
    <w:rsid w:val="0093090E"/>
    <w:rsid w:val="00930F24"/>
    <w:rsid w:val="00931AD1"/>
    <w:rsid w:val="00931DDE"/>
    <w:rsid w:val="0093378B"/>
    <w:rsid w:val="0093425A"/>
    <w:rsid w:val="00934E0C"/>
    <w:rsid w:val="00935D01"/>
    <w:rsid w:val="0093661C"/>
    <w:rsid w:val="00936FB6"/>
    <w:rsid w:val="00937627"/>
    <w:rsid w:val="009428EE"/>
    <w:rsid w:val="0094300A"/>
    <w:rsid w:val="00944470"/>
    <w:rsid w:val="0094454F"/>
    <w:rsid w:val="00944DA2"/>
    <w:rsid w:val="009462E7"/>
    <w:rsid w:val="00946BD2"/>
    <w:rsid w:val="0095022C"/>
    <w:rsid w:val="00950D82"/>
    <w:rsid w:val="009513C3"/>
    <w:rsid w:val="009516F0"/>
    <w:rsid w:val="00951FB3"/>
    <w:rsid w:val="00952548"/>
    <w:rsid w:val="009527AD"/>
    <w:rsid w:val="00953971"/>
    <w:rsid w:val="00954144"/>
    <w:rsid w:val="00955192"/>
    <w:rsid w:val="00957768"/>
    <w:rsid w:val="00957F58"/>
    <w:rsid w:val="00962BB6"/>
    <w:rsid w:val="00963EE1"/>
    <w:rsid w:val="00965B33"/>
    <w:rsid w:val="0096644F"/>
    <w:rsid w:val="00970647"/>
    <w:rsid w:val="00972065"/>
    <w:rsid w:val="00972E5A"/>
    <w:rsid w:val="00975032"/>
    <w:rsid w:val="009755EB"/>
    <w:rsid w:val="00975BD8"/>
    <w:rsid w:val="009774A0"/>
    <w:rsid w:val="00977692"/>
    <w:rsid w:val="00981961"/>
    <w:rsid w:val="00982127"/>
    <w:rsid w:val="0098221E"/>
    <w:rsid w:val="009837C8"/>
    <w:rsid w:val="00984C00"/>
    <w:rsid w:val="00984CBD"/>
    <w:rsid w:val="00984DA8"/>
    <w:rsid w:val="00985EAD"/>
    <w:rsid w:val="009875C1"/>
    <w:rsid w:val="00990EAF"/>
    <w:rsid w:val="00991CAC"/>
    <w:rsid w:val="00992923"/>
    <w:rsid w:val="009935F1"/>
    <w:rsid w:val="009947E1"/>
    <w:rsid w:val="00996481"/>
    <w:rsid w:val="009A0745"/>
    <w:rsid w:val="009A07E6"/>
    <w:rsid w:val="009A351D"/>
    <w:rsid w:val="009A3650"/>
    <w:rsid w:val="009A455C"/>
    <w:rsid w:val="009A4814"/>
    <w:rsid w:val="009A49D8"/>
    <w:rsid w:val="009A700E"/>
    <w:rsid w:val="009A711E"/>
    <w:rsid w:val="009B2812"/>
    <w:rsid w:val="009B31A1"/>
    <w:rsid w:val="009B47C7"/>
    <w:rsid w:val="009C1407"/>
    <w:rsid w:val="009C221D"/>
    <w:rsid w:val="009C3940"/>
    <w:rsid w:val="009C47A7"/>
    <w:rsid w:val="009C559F"/>
    <w:rsid w:val="009C5EDE"/>
    <w:rsid w:val="009D2CFB"/>
    <w:rsid w:val="009D3933"/>
    <w:rsid w:val="009D44DC"/>
    <w:rsid w:val="009D596D"/>
    <w:rsid w:val="009D6457"/>
    <w:rsid w:val="009D784A"/>
    <w:rsid w:val="009E00AA"/>
    <w:rsid w:val="009E1F53"/>
    <w:rsid w:val="009E2809"/>
    <w:rsid w:val="009E28D5"/>
    <w:rsid w:val="009E3F91"/>
    <w:rsid w:val="009E5C64"/>
    <w:rsid w:val="009E5F03"/>
    <w:rsid w:val="009E6429"/>
    <w:rsid w:val="009E676A"/>
    <w:rsid w:val="009E78CA"/>
    <w:rsid w:val="009F0581"/>
    <w:rsid w:val="009F1FE1"/>
    <w:rsid w:val="009F3AB7"/>
    <w:rsid w:val="009F625C"/>
    <w:rsid w:val="009F79AC"/>
    <w:rsid w:val="00A01D37"/>
    <w:rsid w:val="00A01DCD"/>
    <w:rsid w:val="00A0212F"/>
    <w:rsid w:val="00A0274D"/>
    <w:rsid w:val="00A0322B"/>
    <w:rsid w:val="00A10D06"/>
    <w:rsid w:val="00A120CE"/>
    <w:rsid w:val="00A137A2"/>
    <w:rsid w:val="00A14BB7"/>
    <w:rsid w:val="00A14E96"/>
    <w:rsid w:val="00A15CDE"/>
    <w:rsid w:val="00A16732"/>
    <w:rsid w:val="00A2067B"/>
    <w:rsid w:val="00A22683"/>
    <w:rsid w:val="00A23EB4"/>
    <w:rsid w:val="00A25D4C"/>
    <w:rsid w:val="00A25DF2"/>
    <w:rsid w:val="00A27BE6"/>
    <w:rsid w:val="00A27EE2"/>
    <w:rsid w:val="00A30460"/>
    <w:rsid w:val="00A30B2B"/>
    <w:rsid w:val="00A33F94"/>
    <w:rsid w:val="00A3771B"/>
    <w:rsid w:val="00A4139E"/>
    <w:rsid w:val="00A41C5D"/>
    <w:rsid w:val="00A42554"/>
    <w:rsid w:val="00A42751"/>
    <w:rsid w:val="00A42FAA"/>
    <w:rsid w:val="00A44914"/>
    <w:rsid w:val="00A5019E"/>
    <w:rsid w:val="00A52560"/>
    <w:rsid w:val="00A53B1D"/>
    <w:rsid w:val="00A53E2E"/>
    <w:rsid w:val="00A54C0F"/>
    <w:rsid w:val="00A55DCB"/>
    <w:rsid w:val="00A57DEE"/>
    <w:rsid w:val="00A606A9"/>
    <w:rsid w:val="00A636D7"/>
    <w:rsid w:val="00A63E5B"/>
    <w:rsid w:val="00A6512A"/>
    <w:rsid w:val="00A6575A"/>
    <w:rsid w:val="00A65BC0"/>
    <w:rsid w:val="00A661ED"/>
    <w:rsid w:val="00A66930"/>
    <w:rsid w:val="00A67361"/>
    <w:rsid w:val="00A67AF2"/>
    <w:rsid w:val="00A67D15"/>
    <w:rsid w:val="00A70068"/>
    <w:rsid w:val="00A70099"/>
    <w:rsid w:val="00A72B82"/>
    <w:rsid w:val="00A755C1"/>
    <w:rsid w:val="00A75B22"/>
    <w:rsid w:val="00A75B2C"/>
    <w:rsid w:val="00A762F9"/>
    <w:rsid w:val="00A767A0"/>
    <w:rsid w:val="00A803E3"/>
    <w:rsid w:val="00A81FA4"/>
    <w:rsid w:val="00A84594"/>
    <w:rsid w:val="00A85008"/>
    <w:rsid w:val="00A85BF6"/>
    <w:rsid w:val="00A85D21"/>
    <w:rsid w:val="00A875AE"/>
    <w:rsid w:val="00A879E6"/>
    <w:rsid w:val="00A90090"/>
    <w:rsid w:val="00A908A0"/>
    <w:rsid w:val="00A909E3"/>
    <w:rsid w:val="00A912D4"/>
    <w:rsid w:val="00A944D1"/>
    <w:rsid w:val="00A973B6"/>
    <w:rsid w:val="00AA0179"/>
    <w:rsid w:val="00AA0621"/>
    <w:rsid w:val="00AA1D66"/>
    <w:rsid w:val="00AA3569"/>
    <w:rsid w:val="00AA6268"/>
    <w:rsid w:val="00AA6B4D"/>
    <w:rsid w:val="00AA6D2F"/>
    <w:rsid w:val="00AB0923"/>
    <w:rsid w:val="00AB38F6"/>
    <w:rsid w:val="00AB3A66"/>
    <w:rsid w:val="00AB4A7A"/>
    <w:rsid w:val="00AC0C12"/>
    <w:rsid w:val="00AC0C57"/>
    <w:rsid w:val="00AC0D56"/>
    <w:rsid w:val="00AC11EF"/>
    <w:rsid w:val="00AC1AEF"/>
    <w:rsid w:val="00AC39A5"/>
    <w:rsid w:val="00AC4148"/>
    <w:rsid w:val="00AC46E0"/>
    <w:rsid w:val="00AC5082"/>
    <w:rsid w:val="00AD0218"/>
    <w:rsid w:val="00AD1686"/>
    <w:rsid w:val="00AD2810"/>
    <w:rsid w:val="00AD33AB"/>
    <w:rsid w:val="00AE142E"/>
    <w:rsid w:val="00AE5212"/>
    <w:rsid w:val="00AF0370"/>
    <w:rsid w:val="00AF0E76"/>
    <w:rsid w:val="00AF2818"/>
    <w:rsid w:val="00AF46EF"/>
    <w:rsid w:val="00AF5749"/>
    <w:rsid w:val="00AF57FB"/>
    <w:rsid w:val="00AF6619"/>
    <w:rsid w:val="00AF6BED"/>
    <w:rsid w:val="00AF7521"/>
    <w:rsid w:val="00AF7745"/>
    <w:rsid w:val="00B010A9"/>
    <w:rsid w:val="00B03B39"/>
    <w:rsid w:val="00B058A8"/>
    <w:rsid w:val="00B06B49"/>
    <w:rsid w:val="00B10492"/>
    <w:rsid w:val="00B121FB"/>
    <w:rsid w:val="00B12CAF"/>
    <w:rsid w:val="00B12CF9"/>
    <w:rsid w:val="00B13502"/>
    <w:rsid w:val="00B13835"/>
    <w:rsid w:val="00B13D0E"/>
    <w:rsid w:val="00B15646"/>
    <w:rsid w:val="00B15DE3"/>
    <w:rsid w:val="00B179A2"/>
    <w:rsid w:val="00B21390"/>
    <w:rsid w:val="00B221BD"/>
    <w:rsid w:val="00B22696"/>
    <w:rsid w:val="00B23F5B"/>
    <w:rsid w:val="00B2418D"/>
    <w:rsid w:val="00B24B89"/>
    <w:rsid w:val="00B27338"/>
    <w:rsid w:val="00B2760B"/>
    <w:rsid w:val="00B3052E"/>
    <w:rsid w:val="00B30723"/>
    <w:rsid w:val="00B3162D"/>
    <w:rsid w:val="00B316A3"/>
    <w:rsid w:val="00B3244F"/>
    <w:rsid w:val="00B3542F"/>
    <w:rsid w:val="00B35BFA"/>
    <w:rsid w:val="00B3708C"/>
    <w:rsid w:val="00B4112B"/>
    <w:rsid w:val="00B4508C"/>
    <w:rsid w:val="00B50FD3"/>
    <w:rsid w:val="00B51582"/>
    <w:rsid w:val="00B516A6"/>
    <w:rsid w:val="00B52FBA"/>
    <w:rsid w:val="00B54394"/>
    <w:rsid w:val="00B54CDF"/>
    <w:rsid w:val="00B574EC"/>
    <w:rsid w:val="00B601CA"/>
    <w:rsid w:val="00B62692"/>
    <w:rsid w:val="00B6368E"/>
    <w:rsid w:val="00B65F3D"/>
    <w:rsid w:val="00B667D8"/>
    <w:rsid w:val="00B67D7C"/>
    <w:rsid w:val="00B70B4E"/>
    <w:rsid w:val="00B7115D"/>
    <w:rsid w:val="00B7376B"/>
    <w:rsid w:val="00B73FA6"/>
    <w:rsid w:val="00B7476E"/>
    <w:rsid w:val="00B75ED0"/>
    <w:rsid w:val="00B807E8"/>
    <w:rsid w:val="00B8150A"/>
    <w:rsid w:val="00B81A2E"/>
    <w:rsid w:val="00B85424"/>
    <w:rsid w:val="00B856DF"/>
    <w:rsid w:val="00B85C51"/>
    <w:rsid w:val="00B900EE"/>
    <w:rsid w:val="00B91E16"/>
    <w:rsid w:val="00B92306"/>
    <w:rsid w:val="00B93133"/>
    <w:rsid w:val="00B94AE5"/>
    <w:rsid w:val="00B94FB5"/>
    <w:rsid w:val="00B9625C"/>
    <w:rsid w:val="00BA07E5"/>
    <w:rsid w:val="00BA1755"/>
    <w:rsid w:val="00BA1901"/>
    <w:rsid w:val="00BA3F59"/>
    <w:rsid w:val="00BA7C51"/>
    <w:rsid w:val="00BB2340"/>
    <w:rsid w:val="00BB293A"/>
    <w:rsid w:val="00BB31F2"/>
    <w:rsid w:val="00BB43A5"/>
    <w:rsid w:val="00BB6B1B"/>
    <w:rsid w:val="00BB6E9C"/>
    <w:rsid w:val="00BB7446"/>
    <w:rsid w:val="00BB7E21"/>
    <w:rsid w:val="00BB7F9E"/>
    <w:rsid w:val="00BC025B"/>
    <w:rsid w:val="00BC096D"/>
    <w:rsid w:val="00BC11D4"/>
    <w:rsid w:val="00BC3B75"/>
    <w:rsid w:val="00BC413F"/>
    <w:rsid w:val="00BC5177"/>
    <w:rsid w:val="00BC6426"/>
    <w:rsid w:val="00BC64A0"/>
    <w:rsid w:val="00BC64A1"/>
    <w:rsid w:val="00BC6B7B"/>
    <w:rsid w:val="00BD20CC"/>
    <w:rsid w:val="00BD3A63"/>
    <w:rsid w:val="00BD3F11"/>
    <w:rsid w:val="00BD4FF8"/>
    <w:rsid w:val="00BD577C"/>
    <w:rsid w:val="00BD6B0D"/>
    <w:rsid w:val="00BE060A"/>
    <w:rsid w:val="00BE124F"/>
    <w:rsid w:val="00BE30DD"/>
    <w:rsid w:val="00BE4060"/>
    <w:rsid w:val="00BE4D56"/>
    <w:rsid w:val="00BE4E13"/>
    <w:rsid w:val="00BE6488"/>
    <w:rsid w:val="00BF002B"/>
    <w:rsid w:val="00BF23AB"/>
    <w:rsid w:val="00BF261A"/>
    <w:rsid w:val="00BF32ED"/>
    <w:rsid w:val="00BF3FFC"/>
    <w:rsid w:val="00BF518A"/>
    <w:rsid w:val="00BF5628"/>
    <w:rsid w:val="00C00002"/>
    <w:rsid w:val="00C0165C"/>
    <w:rsid w:val="00C01C66"/>
    <w:rsid w:val="00C03161"/>
    <w:rsid w:val="00C048C5"/>
    <w:rsid w:val="00C054E9"/>
    <w:rsid w:val="00C11EEC"/>
    <w:rsid w:val="00C13787"/>
    <w:rsid w:val="00C1438A"/>
    <w:rsid w:val="00C1477F"/>
    <w:rsid w:val="00C14E41"/>
    <w:rsid w:val="00C17706"/>
    <w:rsid w:val="00C206C4"/>
    <w:rsid w:val="00C214F5"/>
    <w:rsid w:val="00C21506"/>
    <w:rsid w:val="00C22157"/>
    <w:rsid w:val="00C22759"/>
    <w:rsid w:val="00C227D5"/>
    <w:rsid w:val="00C2395F"/>
    <w:rsid w:val="00C24668"/>
    <w:rsid w:val="00C25BDF"/>
    <w:rsid w:val="00C264D2"/>
    <w:rsid w:val="00C268BC"/>
    <w:rsid w:val="00C26AAA"/>
    <w:rsid w:val="00C304C4"/>
    <w:rsid w:val="00C31C32"/>
    <w:rsid w:val="00C35914"/>
    <w:rsid w:val="00C364B3"/>
    <w:rsid w:val="00C36E3F"/>
    <w:rsid w:val="00C3785D"/>
    <w:rsid w:val="00C37AB3"/>
    <w:rsid w:val="00C41CBC"/>
    <w:rsid w:val="00C438B5"/>
    <w:rsid w:val="00C438ED"/>
    <w:rsid w:val="00C50FAF"/>
    <w:rsid w:val="00C51208"/>
    <w:rsid w:val="00C519F2"/>
    <w:rsid w:val="00C53712"/>
    <w:rsid w:val="00C54149"/>
    <w:rsid w:val="00C60CAF"/>
    <w:rsid w:val="00C62431"/>
    <w:rsid w:val="00C63355"/>
    <w:rsid w:val="00C64FE4"/>
    <w:rsid w:val="00C65297"/>
    <w:rsid w:val="00C657D2"/>
    <w:rsid w:val="00C6670C"/>
    <w:rsid w:val="00C703AA"/>
    <w:rsid w:val="00C7148A"/>
    <w:rsid w:val="00C71E39"/>
    <w:rsid w:val="00C72473"/>
    <w:rsid w:val="00C73033"/>
    <w:rsid w:val="00C7419D"/>
    <w:rsid w:val="00C744F9"/>
    <w:rsid w:val="00C74C02"/>
    <w:rsid w:val="00C76522"/>
    <w:rsid w:val="00C81CDA"/>
    <w:rsid w:val="00C82249"/>
    <w:rsid w:val="00C830EE"/>
    <w:rsid w:val="00C845AB"/>
    <w:rsid w:val="00C8733C"/>
    <w:rsid w:val="00C901B4"/>
    <w:rsid w:val="00C90B97"/>
    <w:rsid w:val="00C916B3"/>
    <w:rsid w:val="00C95B68"/>
    <w:rsid w:val="00C96021"/>
    <w:rsid w:val="00C965FF"/>
    <w:rsid w:val="00CA1354"/>
    <w:rsid w:val="00CA1487"/>
    <w:rsid w:val="00CA182C"/>
    <w:rsid w:val="00CA1895"/>
    <w:rsid w:val="00CA1EF4"/>
    <w:rsid w:val="00CA4BA1"/>
    <w:rsid w:val="00CA61F2"/>
    <w:rsid w:val="00CA6205"/>
    <w:rsid w:val="00CA645E"/>
    <w:rsid w:val="00CB31A1"/>
    <w:rsid w:val="00CB31C1"/>
    <w:rsid w:val="00CB38D8"/>
    <w:rsid w:val="00CB555A"/>
    <w:rsid w:val="00CB557E"/>
    <w:rsid w:val="00CB55F5"/>
    <w:rsid w:val="00CB5DBA"/>
    <w:rsid w:val="00CC0040"/>
    <w:rsid w:val="00CC0077"/>
    <w:rsid w:val="00CC0ACA"/>
    <w:rsid w:val="00CC1F12"/>
    <w:rsid w:val="00CC3337"/>
    <w:rsid w:val="00CC4969"/>
    <w:rsid w:val="00CC51FD"/>
    <w:rsid w:val="00CD480C"/>
    <w:rsid w:val="00CD4F18"/>
    <w:rsid w:val="00CD4FE7"/>
    <w:rsid w:val="00CD6020"/>
    <w:rsid w:val="00CE0BF2"/>
    <w:rsid w:val="00CE1803"/>
    <w:rsid w:val="00CE1CF5"/>
    <w:rsid w:val="00CE3131"/>
    <w:rsid w:val="00CE5680"/>
    <w:rsid w:val="00CE5883"/>
    <w:rsid w:val="00CE64DD"/>
    <w:rsid w:val="00CE7A83"/>
    <w:rsid w:val="00CF2179"/>
    <w:rsid w:val="00CF3709"/>
    <w:rsid w:val="00CF4CF5"/>
    <w:rsid w:val="00CF6853"/>
    <w:rsid w:val="00CF78D6"/>
    <w:rsid w:val="00D0062E"/>
    <w:rsid w:val="00D00EA2"/>
    <w:rsid w:val="00D00FF3"/>
    <w:rsid w:val="00D016D2"/>
    <w:rsid w:val="00D01A04"/>
    <w:rsid w:val="00D03364"/>
    <w:rsid w:val="00D0605A"/>
    <w:rsid w:val="00D070BA"/>
    <w:rsid w:val="00D10E05"/>
    <w:rsid w:val="00D11673"/>
    <w:rsid w:val="00D2042E"/>
    <w:rsid w:val="00D20F3B"/>
    <w:rsid w:val="00D220AB"/>
    <w:rsid w:val="00D22681"/>
    <w:rsid w:val="00D23FC4"/>
    <w:rsid w:val="00D240B0"/>
    <w:rsid w:val="00D2712C"/>
    <w:rsid w:val="00D27698"/>
    <w:rsid w:val="00D27D37"/>
    <w:rsid w:val="00D300B1"/>
    <w:rsid w:val="00D32CE2"/>
    <w:rsid w:val="00D3458C"/>
    <w:rsid w:val="00D3538E"/>
    <w:rsid w:val="00D35DEE"/>
    <w:rsid w:val="00D3725A"/>
    <w:rsid w:val="00D4060D"/>
    <w:rsid w:val="00D412A0"/>
    <w:rsid w:val="00D42AD0"/>
    <w:rsid w:val="00D4496D"/>
    <w:rsid w:val="00D46D7E"/>
    <w:rsid w:val="00D54BF7"/>
    <w:rsid w:val="00D55712"/>
    <w:rsid w:val="00D570E7"/>
    <w:rsid w:val="00D62CF1"/>
    <w:rsid w:val="00D63A4B"/>
    <w:rsid w:val="00D66873"/>
    <w:rsid w:val="00D71295"/>
    <w:rsid w:val="00D714DE"/>
    <w:rsid w:val="00D72973"/>
    <w:rsid w:val="00D76D89"/>
    <w:rsid w:val="00D76EF0"/>
    <w:rsid w:val="00D82F22"/>
    <w:rsid w:val="00D85663"/>
    <w:rsid w:val="00D87D30"/>
    <w:rsid w:val="00D922A3"/>
    <w:rsid w:val="00D92A65"/>
    <w:rsid w:val="00D93209"/>
    <w:rsid w:val="00D93FB3"/>
    <w:rsid w:val="00D9431E"/>
    <w:rsid w:val="00D96DB8"/>
    <w:rsid w:val="00DA057E"/>
    <w:rsid w:val="00DA14C0"/>
    <w:rsid w:val="00DA16E1"/>
    <w:rsid w:val="00DA1BFD"/>
    <w:rsid w:val="00DA6147"/>
    <w:rsid w:val="00DB0C28"/>
    <w:rsid w:val="00DB350E"/>
    <w:rsid w:val="00DB375C"/>
    <w:rsid w:val="00DB3A31"/>
    <w:rsid w:val="00DB51BE"/>
    <w:rsid w:val="00DB70B3"/>
    <w:rsid w:val="00DB78D1"/>
    <w:rsid w:val="00DB7BA6"/>
    <w:rsid w:val="00DC1A94"/>
    <w:rsid w:val="00DC1D3F"/>
    <w:rsid w:val="00DC1DA7"/>
    <w:rsid w:val="00DC3413"/>
    <w:rsid w:val="00DC476A"/>
    <w:rsid w:val="00DD004C"/>
    <w:rsid w:val="00DD10DA"/>
    <w:rsid w:val="00DD1172"/>
    <w:rsid w:val="00DD509D"/>
    <w:rsid w:val="00DD5429"/>
    <w:rsid w:val="00DD54FA"/>
    <w:rsid w:val="00DD6745"/>
    <w:rsid w:val="00DD76D3"/>
    <w:rsid w:val="00DD793F"/>
    <w:rsid w:val="00DE1EA8"/>
    <w:rsid w:val="00DE2C09"/>
    <w:rsid w:val="00DE5094"/>
    <w:rsid w:val="00DE5357"/>
    <w:rsid w:val="00DE708C"/>
    <w:rsid w:val="00DF04BF"/>
    <w:rsid w:val="00DF0677"/>
    <w:rsid w:val="00DF26A6"/>
    <w:rsid w:val="00DF30F7"/>
    <w:rsid w:val="00DF4556"/>
    <w:rsid w:val="00DF477F"/>
    <w:rsid w:val="00DF70AD"/>
    <w:rsid w:val="00DF72B6"/>
    <w:rsid w:val="00E00F75"/>
    <w:rsid w:val="00E0132A"/>
    <w:rsid w:val="00E02248"/>
    <w:rsid w:val="00E030E4"/>
    <w:rsid w:val="00E0384A"/>
    <w:rsid w:val="00E03A0A"/>
    <w:rsid w:val="00E04F6A"/>
    <w:rsid w:val="00E050DF"/>
    <w:rsid w:val="00E067C5"/>
    <w:rsid w:val="00E1070C"/>
    <w:rsid w:val="00E10F6E"/>
    <w:rsid w:val="00E120A7"/>
    <w:rsid w:val="00E13598"/>
    <w:rsid w:val="00E1493E"/>
    <w:rsid w:val="00E154FE"/>
    <w:rsid w:val="00E1574D"/>
    <w:rsid w:val="00E158F7"/>
    <w:rsid w:val="00E15D9C"/>
    <w:rsid w:val="00E17B26"/>
    <w:rsid w:val="00E21667"/>
    <w:rsid w:val="00E219A5"/>
    <w:rsid w:val="00E236B6"/>
    <w:rsid w:val="00E238FC"/>
    <w:rsid w:val="00E26C18"/>
    <w:rsid w:val="00E27358"/>
    <w:rsid w:val="00E27A52"/>
    <w:rsid w:val="00E27A9E"/>
    <w:rsid w:val="00E27D87"/>
    <w:rsid w:val="00E30459"/>
    <w:rsid w:val="00E3063A"/>
    <w:rsid w:val="00E31C1E"/>
    <w:rsid w:val="00E330B8"/>
    <w:rsid w:val="00E3372D"/>
    <w:rsid w:val="00E3471A"/>
    <w:rsid w:val="00E348BD"/>
    <w:rsid w:val="00E34934"/>
    <w:rsid w:val="00E36CCD"/>
    <w:rsid w:val="00E37A72"/>
    <w:rsid w:val="00E37B38"/>
    <w:rsid w:val="00E37CF6"/>
    <w:rsid w:val="00E37DFC"/>
    <w:rsid w:val="00E43042"/>
    <w:rsid w:val="00E461D1"/>
    <w:rsid w:val="00E46A05"/>
    <w:rsid w:val="00E50207"/>
    <w:rsid w:val="00E5029F"/>
    <w:rsid w:val="00E50DBE"/>
    <w:rsid w:val="00E518E8"/>
    <w:rsid w:val="00E5219C"/>
    <w:rsid w:val="00E524FC"/>
    <w:rsid w:val="00E52A17"/>
    <w:rsid w:val="00E53AA1"/>
    <w:rsid w:val="00E53D10"/>
    <w:rsid w:val="00E544C7"/>
    <w:rsid w:val="00E55384"/>
    <w:rsid w:val="00E567C4"/>
    <w:rsid w:val="00E57B4B"/>
    <w:rsid w:val="00E60345"/>
    <w:rsid w:val="00E6271D"/>
    <w:rsid w:val="00E62F7E"/>
    <w:rsid w:val="00E64650"/>
    <w:rsid w:val="00E64AB3"/>
    <w:rsid w:val="00E65A65"/>
    <w:rsid w:val="00E705A9"/>
    <w:rsid w:val="00E73360"/>
    <w:rsid w:val="00E74DC4"/>
    <w:rsid w:val="00E74DD1"/>
    <w:rsid w:val="00E7773A"/>
    <w:rsid w:val="00E778FF"/>
    <w:rsid w:val="00E80805"/>
    <w:rsid w:val="00E80AA2"/>
    <w:rsid w:val="00E80AD1"/>
    <w:rsid w:val="00E83C30"/>
    <w:rsid w:val="00E84203"/>
    <w:rsid w:val="00E84868"/>
    <w:rsid w:val="00E87E22"/>
    <w:rsid w:val="00E87F61"/>
    <w:rsid w:val="00E91C17"/>
    <w:rsid w:val="00E936DE"/>
    <w:rsid w:val="00E943ED"/>
    <w:rsid w:val="00E9577C"/>
    <w:rsid w:val="00E96964"/>
    <w:rsid w:val="00E96E42"/>
    <w:rsid w:val="00E978CE"/>
    <w:rsid w:val="00EA13EA"/>
    <w:rsid w:val="00EA3615"/>
    <w:rsid w:val="00EA38CE"/>
    <w:rsid w:val="00EA578F"/>
    <w:rsid w:val="00EA59E0"/>
    <w:rsid w:val="00EA627A"/>
    <w:rsid w:val="00EB0A46"/>
    <w:rsid w:val="00EB31FB"/>
    <w:rsid w:val="00EB5032"/>
    <w:rsid w:val="00EC0178"/>
    <w:rsid w:val="00EC0F4B"/>
    <w:rsid w:val="00EC0FE7"/>
    <w:rsid w:val="00EC1B1B"/>
    <w:rsid w:val="00EC74FE"/>
    <w:rsid w:val="00EC77F5"/>
    <w:rsid w:val="00ED1652"/>
    <w:rsid w:val="00ED197C"/>
    <w:rsid w:val="00ED38ED"/>
    <w:rsid w:val="00ED3CB5"/>
    <w:rsid w:val="00ED458E"/>
    <w:rsid w:val="00ED4A28"/>
    <w:rsid w:val="00ED52AC"/>
    <w:rsid w:val="00ED5455"/>
    <w:rsid w:val="00ED69C0"/>
    <w:rsid w:val="00ED7444"/>
    <w:rsid w:val="00EE0B95"/>
    <w:rsid w:val="00EE368E"/>
    <w:rsid w:val="00EE52CA"/>
    <w:rsid w:val="00EE5E43"/>
    <w:rsid w:val="00EE6EC6"/>
    <w:rsid w:val="00EE7BD4"/>
    <w:rsid w:val="00EF6F1E"/>
    <w:rsid w:val="00F00BC2"/>
    <w:rsid w:val="00F01074"/>
    <w:rsid w:val="00F039D0"/>
    <w:rsid w:val="00F03DF4"/>
    <w:rsid w:val="00F03E37"/>
    <w:rsid w:val="00F047B6"/>
    <w:rsid w:val="00F04E29"/>
    <w:rsid w:val="00F10B45"/>
    <w:rsid w:val="00F11AB5"/>
    <w:rsid w:val="00F158A2"/>
    <w:rsid w:val="00F1614C"/>
    <w:rsid w:val="00F1624B"/>
    <w:rsid w:val="00F17BF7"/>
    <w:rsid w:val="00F20588"/>
    <w:rsid w:val="00F21045"/>
    <w:rsid w:val="00F2110D"/>
    <w:rsid w:val="00F21549"/>
    <w:rsid w:val="00F23736"/>
    <w:rsid w:val="00F23D35"/>
    <w:rsid w:val="00F25980"/>
    <w:rsid w:val="00F277E6"/>
    <w:rsid w:val="00F30061"/>
    <w:rsid w:val="00F305D0"/>
    <w:rsid w:val="00F312D4"/>
    <w:rsid w:val="00F31F91"/>
    <w:rsid w:val="00F364DE"/>
    <w:rsid w:val="00F40284"/>
    <w:rsid w:val="00F449C9"/>
    <w:rsid w:val="00F46420"/>
    <w:rsid w:val="00F46C10"/>
    <w:rsid w:val="00F5183C"/>
    <w:rsid w:val="00F53223"/>
    <w:rsid w:val="00F53930"/>
    <w:rsid w:val="00F55236"/>
    <w:rsid w:val="00F56B35"/>
    <w:rsid w:val="00F61CB0"/>
    <w:rsid w:val="00F65A12"/>
    <w:rsid w:val="00F672F1"/>
    <w:rsid w:val="00F67A58"/>
    <w:rsid w:val="00F7076E"/>
    <w:rsid w:val="00F70BFD"/>
    <w:rsid w:val="00F719EF"/>
    <w:rsid w:val="00F73F08"/>
    <w:rsid w:val="00F7644F"/>
    <w:rsid w:val="00F765B9"/>
    <w:rsid w:val="00F76D31"/>
    <w:rsid w:val="00F76E37"/>
    <w:rsid w:val="00F77799"/>
    <w:rsid w:val="00F8070D"/>
    <w:rsid w:val="00F83870"/>
    <w:rsid w:val="00F8441B"/>
    <w:rsid w:val="00F85017"/>
    <w:rsid w:val="00F87F4E"/>
    <w:rsid w:val="00F90F40"/>
    <w:rsid w:val="00F919B5"/>
    <w:rsid w:val="00F91BD5"/>
    <w:rsid w:val="00F91CD6"/>
    <w:rsid w:val="00F9236D"/>
    <w:rsid w:val="00F94A3C"/>
    <w:rsid w:val="00F965FB"/>
    <w:rsid w:val="00F96F66"/>
    <w:rsid w:val="00F97866"/>
    <w:rsid w:val="00F978C9"/>
    <w:rsid w:val="00FA028F"/>
    <w:rsid w:val="00FA092F"/>
    <w:rsid w:val="00FA1641"/>
    <w:rsid w:val="00FA28BD"/>
    <w:rsid w:val="00FA3593"/>
    <w:rsid w:val="00FA3AA5"/>
    <w:rsid w:val="00FA5AE8"/>
    <w:rsid w:val="00FA5D65"/>
    <w:rsid w:val="00FA64A4"/>
    <w:rsid w:val="00FA6B6A"/>
    <w:rsid w:val="00FA6C77"/>
    <w:rsid w:val="00FA790F"/>
    <w:rsid w:val="00FA7AEF"/>
    <w:rsid w:val="00FB1424"/>
    <w:rsid w:val="00FB2856"/>
    <w:rsid w:val="00FC25FA"/>
    <w:rsid w:val="00FC428D"/>
    <w:rsid w:val="00FC4567"/>
    <w:rsid w:val="00FC520E"/>
    <w:rsid w:val="00FD1B80"/>
    <w:rsid w:val="00FD4FC6"/>
    <w:rsid w:val="00FD5675"/>
    <w:rsid w:val="00FD5798"/>
    <w:rsid w:val="00FD7227"/>
    <w:rsid w:val="00FE0025"/>
    <w:rsid w:val="00FE1245"/>
    <w:rsid w:val="00FE19C5"/>
    <w:rsid w:val="00FE25EA"/>
    <w:rsid w:val="00FE3978"/>
    <w:rsid w:val="00FE539B"/>
    <w:rsid w:val="00FE58C7"/>
    <w:rsid w:val="00FE6029"/>
    <w:rsid w:val="00FE67C1"/>
    <w:rsid w:val="00FF0E6C"/>
    <w:rsid w:val="00FF2062"/>
    <w:rsid w:val="00FF3883"/>
    <w:rsid w:val="00FF3DA9"/>
    <w:rsid w:val="00FF4BDD"/>
    <w:rsid w:val="00FF4E69"/>
    <w:rsid w:val="00FF5932"/>
    <w:rsid w:val="00FF5A01"/>
    <w:rsid w:val="00FF65EB"/>
    <w:rsid w:val="00FF7146"/>
    <w:rsid w:val="00FF7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E7492"/>
  <w15:chartTrackingRefBased/>
  <w15:docId w15:val="{C2BD33C6-C572-4B9C-9D2B-8563D398C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59F"/>
    <w:rPr>
      <w:rFonts w:ascii="Arial" w:hAnsi="Arial"/>
    </w:rPr>
  </w:style>
  <w:style w:type="paragraph" w:styleId="Heading1">
    <w:name w:val="heading 1"/>
    <w:basedOn w:val="Normal"/>
    <w:next w:val="Normal"/>
    <w:link w:val="Heading1Char1"/>
    <w:autoRedefine/>
    <w:uiPriority w:val="99"/>
    <w:qFormat/>
    <w:rsid w:val="00346AB0"/>
    <w:pPr>
      <w:keepNext/>
      <w:numPr>
        <w:numId w:val="4"/>
      </w:numPr>
      <w:tabs>
        <w:tab w:val="clear" w:pos="0"/>
        <w:tab w:val="num" w:pos="454"/>
      </w:tabs>
      <w:spacing w:before="120" w:after="60" w:line="320" w:lineRule="exact"/>
      <w:ind w:left="360" w:hanging="360"/>
      <w:jc w:val="both"/>
      <w:outlineLvl w:val="0"/>
    </w:pPr>
    <w:rPr>
      <w:b/>
      <w:sz w:val="24"/>
    </w:rPr>
  </w:style>
  <w:style w:type="paragraph" w:styleId="Heading2">
    <w:name w:val="heading 2"/>
    <w:basedOn w:val="Heading1"/>
    <w:next w:val="Normal"/>
    <w:link w:val="Heading2Char1"/>
    <w:autoRedefine/>
    <w:uiPriority w:val="99"/>
    <w:qFormat/>
    <w:rsid w:val="00C73033"/>
    <w:pPr>
      <w:numPr>
        <w:ilvl w:val="1"/>
      </w:numPr>
      <w:tabs>
        <w:tab w:val="clear" w:pos="0"/>
        <w:tab w:val="left" w:pos="567"/>
      </w:tabs>
      <w:ind w:left="141" w:hanging="147"/>
      <w:outlineLvl w:val="1"/>
    </w:pPr>
    <w:rPr>
      <w:sz w:val="22"/>
    </w:rPr>
  </w:style>
  <w:style w:type="paragraph" w:styleId="Heading3">
    <w:name w:val="heading 3"/>
    <w:basedOn w:val="Heading1"/>
    <w:next w:val="Normal"/>
    <w:link w:val="Heading3Char1"/>
    <w:autoRedefine/>
    <w:uiPriority w:val="99"/>
    <w:qFormat/>
    <w:rsid w:val="00962BB6"/>
    <w:pPr>
      <w:numPr>
        <w:ilvl w:val="2"/>
      </w:numPr>
      <w:tabs>
        <w:tab w:val="left" w:pos="720"/>
      </w:tabs>
      <w:outlineLvl w:val="2"/>
    </w:pPr>
    <w:rPr>
      <w:sz w:val="20"/>
    </w:rPr>
  </w:style>
  <w:style w:type="paragraph" w:styleId="Heading4">
    <w:name w:val="heading 4"/>
    <w:basedOn w:val="Heading1"/>
    <w:next w:val="Normal"/>
    <w:link w:val="Heading4Char1"/>
    <w:autoRedefine/>
    <w:uiPriority w:val="99"/>
    <w:qFormat/>
    <w:rsid w:val="003A7142"/>
    <w:pPr>
      <w:numPr>
        <w:numId w:val="0"/>
      </w:numPr>
      <w:tabs>
        <w:tab w:val="left" w:pos="284"/>
      </w:tabs>
      <w:outlineLvl w:val="3"/>
    </w:pPr>
    <w:rPr>
      <w:sz w:val="18"/>
    </w:rPr>
  </w:style>
  <w:style w:type="paragraph" w:styleId="Heading5">
    <w:name w:val="heading 5"/>
    <w:basedOn w:val="Heading1"/>
    <w:next w:val="Normal"/>
    <w:link w:val="Heading5Char1"/>
    <w:uiPriority w:val="99"/>
    <w:qFormat/>
    <w:rsid w:val="009D784A"/>
    <w:pPr>
      <w:numPr>
        <w:ilvl w:val="4"/>
      </w:numPr>
      <w:tabs>
        <w:tab w:val="left" w:pos="1440"/>
      </w:tabs>
      <w:spacing w:line="240" w:lineRule="atLeast"/>
      <w:outlineLvl w:val="4"/>
    </w:pPr>
    <w:rPr>
      <w:b w:val="0"/>
      <w:sz w:val="20"/>
    </w:rPr>
  </w:style>
  <w:style w:type="paragraph" w:styleId="Heading6">
    <w:name w:val="heading 6"/>
    <w:basedOn w:val="Normal"/>
    <w:next w:val="Normal"/>
    <w:link w:val="Heading6Char1"/>
    <w:uiPriority w:val="99"/>
    <w:qFormat/>
    <w:rsid w:val="00286CAE"/>
    <w:pPr>
      <w:widowControl w:val="0"/>
      <w:numPr>
        <w:ilvl w:val="5"/>
        <w:numId w:val="4"/>
      </w:numPr>
      <w:spacing w:before="240" w:after="60" w:line="240" w:lineRule="atLeast"/>
      <w:outlineLvl w:val="5"/>
    </w:pPr>
    <w:rPr>
      <w:i/>
      <w:sz w:val="22"/>
    </w:rPr>
  </w:style>
  <w:style w:type="paragraph" w:styleId="Heading7">
    <w:name w:val="heading 7"/>
    <w:basedOn w:val="Normal"/>
    <w:next w:val="Normal"/>
    <w:link w:val="Heading7Char1"/>
    <w:uiPriority w:val="99"/>
    <w:qFormat/>
    <w:rsid w:val="00286CAE"/>
    <w:pPr>
      <w:widowControl w:val="0"/>
      <w:numPr>
        <w:ilvl w:val="6"/>
        <w:numId w:val="4"/>
      </w:numPr>
      <w:spacing w:before="240" w:after="60" w:line="240" w:lineRule="atLeast"/>
      <w:outlineLvl w:val="6"/>
    </w:pPr>
  </w:style>
  <w:style w:type="paragraph" w:styleId="Heading8">
    <w:name w:val="heading 8"/>
    <w:basedOn w:val="Normal"/>
    <w:next w:val="Normal"/>
    <w:link w:val="Heading8Char1"/>
    <w:uiPriority w:val="99"/>
    <w:qFormat/>
    <w:rsid w:val="00286CAE"/>
    <w:pPr>
      <w:widowControl w:val="0"/>
      <w:numPr>
        <w:ilvl w:val="7"/>
        <w:numId w:val="4"/>
      </w:numPr>
      <w:spacing w:before="240" w:after="60" w:line="240" w:lineRule="atLeast"/>
      <w:outlineLvl w:val="7"/>
    </w:pPr>
    <w:rPr>
      <w:i/>
    </w:rPr>
  </w:style>
  <w:style w:type="paragraph" w:styleId="Heading9">
    <w:name w:val="heading 9"/>
    <w:basedOn w:val="Normal"/>
    <w:next w:val="Normal"/>
    <w:link w:val="Heading9Char1"/>
    <w:uiPriority w:val="99"/>
    <w:qFormat/>
    <w:rsid w:val="00286CAE"/>
    <w:pPr>
      <w:widowControl w:val="0"/>
      <w:numPr>
        <w:ilvl w:val="8"/>
        <w:numId w:val="4"/>
      </w:numPr>
      <w:spacing w:before="240" w:after="60" w:line="240" w:lineRule="atLeast"/>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uiPriority w:val="99"/>
    <w:locked/>
    <w:rsid w:val="0056457A"/>
    <w:rPr>
      <w:rFonts w:ascii="Cambria" w:hAnsi="Cambria" w:cs="Times New Roman"/>
      <w:b/>
      <w:bCs/>
      <w:kern w:val="32"/>
      <w:sz w:val="32"/>
      <w:szCs w:val="32"/>
      <w:lang w:val="en-US" w:eastAsia="en-US"/>
    </w:rPr>
  </w:style>
  <w:style w:type="character" w:customStyle="1" w:styleId="Heading2Char">
    <w:name w:val="Heading 2 Char"/>
    <w:uiPriority w:val="99"/>
    <w:semiHidden/>
    <w:locked/>
    <w:rsid w:val="0056457A"/>
    <w:rPr>
      <w:rFonts w:ascii="Cambria" w:hAnsi="Cambria" w:cs="Times New Roman"/>
      <w:b/>
      <w:bCs/>
      <w:i/>
      <w:iCs/>
      <w:sz w:val="28"/>
      <w:szCs w:val="28"/>
      <w:lang w:val="en-US" w:eastAsia="en-US"/>
    </w:rPr>
  </w:style>
  <w:style w:type="character" w:customStyle="1" w:styleId="Heading3Char">
    <w:name w:val="Heading 3 Char"/>
    <w:uiPriority w:val="99"/>
    <w:semiHidden/>
    <w:locked/>
    <w:rsid w:val="0056457A"/>
    <w:rPr>
      <w:rFonts w:ascii="Cambria" w:hAnsi="Cambria" w:cs="Times New Roman"/>
      <w:b/>
      <w:bCs/>
      <w:sz w:val="26"/>
      <w:szCs w:val="26"/>
      <w:lang w:val="en-US" w:eastAsia="en-US"/>
    </w:rPr>
  </w:style>
  <w:style w:type="character" w:customStyle="1" w:styleId="Heading4Char">
    <w:name w:val="Heading 4 Char"/>
    <w:uiPriority w:val="99"/>
    <w:semiHidden/>
    <w:locked/>
    <w:rsid w:val="0056457A"/>
    <w:rPr>
      <w:rFonts w:ascii="Calibri" w:hAnsi="Calibri" w:cs="Times New Roman"/>
      <w:b/>
      <w:bCs/>
      <w:sz w:val="28"/>
      <w:szCs w:val="28"/>
      <w:lang w:val="en-US" w:eastAsia="en-US"/>
    </w:rPr>
  </w:style>
  <w:style w:type="character" w:customStyle="1" w:styleId="Heading5Char">
    <w:name w:val="Heading 5 Char"/>
    <w:uiPriority w:val="99"/>
    <w:semiHidden/>
    <w:locked/>
    <w:rsid w:val="0056457A"/>
    <w:rPr>
      <w:rFonts w:ascii="Calibri" w:hAnsi="Calibri" w:cs="Times New Roman"/>
      <w:b/>
      <w:bCs/>
      <w:i/>
      <w:iCs/>
      <w:sz w:val="26"/>
      <w:szCs w:val="26"/>
      <w:lang w:val="en-US" w:eastAsia="en-US"/>
    </w:rPr>
  </w:style>
  <w:style w:type="character" w:customStyle="1" w:styleId="Heading6Char">
    <w:name w:val="Heading 6 Char"/>
    <w:uiPriority w:val="99"/>
    <w:semiHidden/>
    <w:locked/>
    <w:rsid w:val="0056457A"/>
    <w:rPr>
      <w:rFonts w:ascii="Calibri" w:hAnsi="Calibri" w:cs="Times New Roman"/>
      <w:b/>
      <w:bCs/>
      <w:lang w:val="en-US" w:eastAsia="en-US"/>
    </w:rPr>
  </w:style>
  <w:style w:type="character" w:customStyle="1" w:styleId="Heading7Char">
    <w:name w:val="Heading 7 Char"/>
    <w:uiPriority w:val="99"/>
    <w:semiHidden/>
    <w:locked/>
    <w:rsid w:val="0056457A"/>
    <w:rPr>
      <w:rFonts w:ascii="Calibri" w:hAnsi="Calibri" w:cs="Times New Roman"/>
      <w:sz w:val="24"/>
      <w:szCs w:val="24"/>
      <w:lang w:val="en-US" w:eastAsia="en-US"/>
    </w:rPr>
  </w:style>
  <w:style w:type="character" w:customStyle="1" w:styleId="Heading8Char">
    <w:name w:val="Heading 8 Char"/>
    <w:uiPriority w:val="99"/>
    <w:semiHidden/>
    <w:locked/>
    <w:rsid w:val="0056457A"/>
    <w:rPr>
      <w:rFonts w:ascii="Calibri" w:hAnsi="Calibri" w:cs="Times New Roman"/>
      <w:i/>
      <w:iCs/>
      <w:sz w:val="24"/>
      <w:szCs w:val="24"/>
      <w:lang w:val="en-US" w:eastAsia="en-US"/>
    </w:rPr>
  </w:style>
  <w:style w:type="character" w:customStyle="1" w:styleId="Heading9Char">
    <w:name w:val="Heading 9 Char"/>
    <w:uiPriority w:val="99"/>
    <w:semiHidden/>
    <w:locked/>
    <w:rsid w:val="0056457A"/>
    <w:rPr>
      <w:rFonts w:ascii="Cambria" w:hAnsi="Cambria" w:cs="Times New Roman"/>
      <w:lang w:val="en-US" w:eastAsia="en-US"/>
    </w:rPr>
  </w:style>
  <w:style w:type="character" w:customStyle="1" w:styleId="Heading1Char1">
    <w:name w:val="Heading 1 Char1"/>
    <w:link w:val="Heading1"/>
    <w:uiPriority w:val="99"/>
    <w:locked/>
    <w:rsid w:val="00346AB0"/>
    <w:rPr>
      <w:rFonts w:ascii="Arial" w:hAnsi="Arial"/>
      <w:b/>
      <w:sz w:val="24"/>
    </w:rPr>
  </w:style>
  <w:style w:type="character" w:customStyle="1" w:styleId="Heading2Char1">
    <w:name w:val="Heading 2 Char1"/>
    <w:link w:val="Heading2"/>
    <w:uiPriority w:val="99"/>
    <w:locked/>
    <w:rsid w:val="00C73033"/>
    <w:rPr>
      <w:rFonts w:ascii="Arial" w:hAnsi="Arial"/>
      <w:b/>
      <w:sz w:val="22"/>
    </w:rPr>
  </w:style>
  <w:style w:type="character" w:customStyle="1" w:styleId="Heading3Char1">
    <w:name w:val="Heading 3 Char1"/>
    <w:link w:val="Heading3"/>
    <w:uiPriority w:val="99"/>
    <w:locked/>
    <w:rsid w:val="00962BB6"/>
    <w:rPr>
      <w:rFonts w:ascii="Arial" w:hAnsi="Arial"/>
      <w:b/>
    </w:rPr>
  </w:style>
  <w:style w:type="character" w:customStyle="1" w:styleId="Heading4Char1">
    <w:name w:val="Heading 4 Char1"/>
    <w:link w:val="Heading4"/>
    <w:uiPriority w:val="99"/>
    <w:locked/>
    <w:rsid w:val="003A7142"/>
    <w:rPr>
      <w:rFonts w:ascii="Arial" w:hAnsi="Arial"/>
      <w:b/>
      <w:color w:val="FF0000"/>
      <w:sz w:val="18"/>
      <w:lang w:val="en-US" w:eastAsia="en-US"/>
    </w:rPr>
  </w:style>
  <w:style w:type="character" w:customStyle="1" w:styleId="Heading5Char1">
    <w:name w:val="Heading 5 Char1"/>
    <w:link w:val="Heading5"/>
    <w:uiPriority w:val="99"/>
    <w:locked/>
    <w:rsid w:val="009D784A"/>
    <w:rPr>
      <w:rFonts w:ascii="Arial" w:hAnsi="Arial"/>
    </w:rPr>
  </w:style>
  <w:style w:type="character" w:customStyle="1" w:styleId="Heading6Char1">
    <w:name w:val="Heading 6 Char1"/>
    <w:link w:val="Heading6"/>
    <w:uiPriority w:val="99"/>
    <w:locked/>
    <w:rsid w:val="007B29EF"/>
    <w:rPr>
      <w:rFonts w:ascii="Arial" w:hAnsi="Arial"/>
      <w:i/>
      <w:sz w:val="22"/>
    </w:rPr>
  </w:style>
  <w:style w:type="character" w:customStyle="1" w:styleId="Heading7Char1">
    <w:name w:val="Heading 7 Char1"/>
    <w:link w:val="Heading7"/>
    <w:uiPriority w:val="99"/>
    <w:locked/>
    <w:rsid w:val="007B29EF"/>
    <w:rPr>
      <w:rFonts w:ascii="Arial" w:hAnsi="Arial"/>
    </w:rPr>
  </w:style>
  <w:style w:type="character" w:customStyle="1" w:styleId="Heading8Char1">
    <w:name w:val="Heading 8 Char1"/>
    <w:link w:val="Heading8"/>
    <w:uiPriority w:val="99"/>
    <w:locked/>
    <w:rsid w:val="007B29EF"/>
    <w:rPr>
      <w:rFonts w:ascii="Arial" w:hAnsi="Arial"/>
      <w:i/>
    </w:rPr>
  </w:style>
  <w:style w:type="character" w:customStyle="1" w:styleId="Heading9Char1">
    <w:name w:val="Heading 9 Char1"/>
    <w:link w:val="Heading9"/>
    <w:uiPriority w:val="99"/>
    <w:locked/>
    <w:rsid w:val="007B29EF"/>
    <w:rPr>
      <w:rFonts w:ascii="Arial" w:hAnsi="Arial"/>
      <w:b/>
      <w:i/>
      <w:sz w:val="18"/>
    </w:rPr>
  </w:style>
  <w:style w:type="paragraph" w:customStyle="1" w:styleId="Style4">
    <w:name w:val="Style4"/>
    <w:basedOn w:val="BodyText2"/>
    <w:uiPriority w:val="99"/>
    <w:rsid w:val="00286CAE"/>
    <w:pPr>
      <w:spacing w:before="60" w:after="60" w:line="240" w:lineRule="auto"/>
      <w:jc w:val="both"/>
    </w:pPr>
    <w:rPr>
      <w:rFonts w:ascii="Tahoma" w:hAnsi="Tahoma"/>
    </w:rPr>
  </w:style>
  <w:style w:type="paragraph" w:styleId="BodyText2">
    <w:name w:val="Body Text 2"/>
    <w:basedOn w:val="Normal"/>
    <w:link w:val="BodyText2Char1"/>
    <w:uiPriority w:val="99"/>
    <w:rsid w:val="00286CAE"/>
    <w:pPr>
      <w:numPr>
        <w:numId w:val="1"/>
      </w:numPr>
      <w:spacing w:after="120" w:line="480" w:lineRule="auto"/>
    </w:pPr>
  </w:style>
  <w:style w:type="character" w:customStyle="1" w:styleId="BodyText2Char">
    <w:name w:val="Body Text 2 Char"/>
    <w:uiPriority w:val="99"/>
    <w:semiHidden/>
    <w:locked/>
    <w:rsid w:val="0056457A"/>
    <w:rPr>
      <w:rFonts w:ascii="Arial" w:hAnsi="Arial" w:cs="Times New Roman"/>
      <w:sz w:val="20"/>
      <w:szCs w:val="20"/>
      <w:lang w:val="en-US" w:eastAsia="en-US"/>
    </w:rPr>
  </w:style>
  <w:style w:type="character" w:customStyle="1" w:styleId="BodyText2Char1">
    <w:name w:val="Body Text 2 Char1"/>
    <w:link w:val="BodyText2"/>
    <w:uiPriority w:val="99"/>
    <w:locked/>
    <w:rsid w:val="007B29EF"/>
    <w:rPr>
      <w:rFonts w:ascii="Arial" w:hAnsi="Arial"/>
    </w:rPr>
  </w:style>
  <w:style w:type="paragraph" w:styleId="Header">
    <w:name w:val="header"/>
    <w:basedOn w:val="Normal"/>
    <w:link w:val="HeaderChar1"/>
    <w:uiPriority w:val="99"/>
    <w:rsid w:val="00286CAE"/>
    <w:pPr>
      <w:tabs>
        <w:tab w:val="center" w:pos="4153"/>
        <w:tab w:val="right" w:pos="8306"/>
      </w:tabs>
    </w:pPr>
  </w:style>
  <w:style w:type="character" w:customStyle="1" w:styleId="HeaderChar">
    <w:name w:val="Header Char"/>
    <w:uiPriority w:val="99"/>
    <w:semiHidden/>
    <w:locked/>
    <w:rsid w:val="0056457A"/>
    <w:rPr>
      <w:rFonts w:ascii="Arial" w:hAnsi="Arial" w:cs="Times New Roman"/>
      <w:sz w:val="20"/>
      <w:szCs w:val="20"/>
      <w:lang w:val="en-US" w:eastAsia="en-US"/>
    </w:rPr>
  </w:style>
  <w:style w:type="character" w:customStyle="1" w:styleId="HeaderChar1">
    <w:name w:val="Header Char1"/>
    <w:link w:val="Header"/>
    <w:uiPriority w:val="99"/>
    <w:semiHidden/>
    <w:locked/>
    <w:rsid w:val="007B29EF"/>
    <w:rPr>
      <w:rFonts w:ascii="Arial" w:hAnsi="Arial" w:cs="Times New Roman"/>
      <w:sz w:val="20"/>
      <w:szCs w:val="20"/>
      <w:lang w:val="en-US" w:eastAsia="en-US"/>
    </w:rPr>
  </w:style>
  <w:style w:type="paragraph" w:styleId="Footer">
    <w:name w:val="footer"/>
    <w:basedOn w:val="Normal"/>
    <w:link w:val="FooterChar1"/>
    <w:uiPriority w:val="99"/>
    <w:rsid w:val="00286CAE"/>
    <w:pPr>
      <w:tabs>
        <w:tab w:val="center" w:pos="4153"/>
        <w:tab w:val="right" w:pos="8306"/>
      </w:tabs>
    </w:pPr>
  </w:style>
  <w:style w:type="character" w:customStyle="1" w:styleId="FooterChar">
    <w:name w:val="Footer Char"/>
    <w:uiPriority w:val="99"/>
    <w:semiHidden/>
    <w:locked/>
    <w:rsid w:val="0056457A"/>
    <w:rPr>
      <w:rFonts w:ascii="Arial" w:hAnsi="Arial" w:cs="Times New Roman"/>
      <w:sz w:val="20"/>
      <w:szCs w:val="20"/>
      <w:lang w:val="en-US" w:eastAsia="en-US"/>
    </w:rPr>
  </w:style>
  <w:style w:type="character" w:customStyle="1" w:styleId="FooterChar1">
    <w:name w:val="Footer Char1"/>
    <w:link w:val="Footer"/>
    <w:uiPriority w:val="99"/>
    <w:semiHidden/>
    <w:locked/>
    <w:rsid w:val="007B29EF"/>
    <w:rPr>
      <w:rFonts w:ascii="Arial" w:hAnsi="Arial" w:cs="Times New Roman"/>
      <w:sz w:val="20"/>
      <w:szCs w:val="20"/>
      <w:lang w:val="en-US" w:eastAsia="en-US"/>
    </w:rPr>
  </w:style>
  <w:style w:type="character" w:styleId="PageNumber">
    <w:name w:val="page number"/>
    <w:uiPriority w:val="99"/>
    <w:rsid w:val="00286CAE"/>
    <w:rPr>
      <w:rFonts w:cs="Times New Roman"/>
    </w:rPr>
  </w:style>
  <w:style w:type="paragraph" w:customStyle="1" w:styleId="Title1">
    <w:name w:val="Title 1"/>
    <w:basedOn w:val="Normal"/>
    <w:next w:val="BodyText1"/>
    <w:uiPriority w:val="99"/>
    <w:rsid w:val="00286CAE"/>
    <w:pPr>
      <w:keepNext/>
      <w:keepLines/>
      <w:numPr>
        <w:numId w:val="2"/>
      </w:numPr>
      <w:pBdr>
        <w:bottom w:val="single" w:sz="4" w:space="1" w:color="auto"/>
      </w:pBdr>
      <w:spacing w:before="120" w:after="120"/>
      <w:outlineLvl w:val="0"/>
    </w:pPr>
    <w:rPr>
      <w:b/>
      <w:sz w:val="28"/>
      <w:u w:val="single"/>
    </w:rPr>
  </w:style>
  <w:style w:type="paragraph" w:customStyle="1" w:styleId="BodyText1">
    <w:name w:val="Body Text 1"/>
    <w:basedOn w:val="title3"/>
    <w:uiPriority w:val="99"/>
    <w:rsid w:val="00286CAE"/>
    <w:pPr>
      <w:keepNext w:val="0"/>
      <w:keepLines w:val="0"/>
      <w:numPr>
        <w:numId w:val="0"/>
      </w:numPr>
      <w:ind w:left="360"/>
      <w:outlineLvl w:val="9"/>
    </w:pPr>
    <w:rPr>
      <w:b w:val="0"/>
    </w:rPr>
  </w:style>
  <w:style w:type="paragraph" w:customStyle="1" w:styleId="title3">
    <w:name w:val="title 3"/>
    <w:basedOn w:val="title2"/>
    <w:next w:val="BodyText3"/>
    <w:uiPriority w:val="99"/>
    <w:rsid w:val="00286CAE"/>
    <w:pPr>
      <w:numPr>
        <w:ilvl w:val="0"/>
      </w:numPr>
      <w:jc w:val="both"/>
      <w:outlineLvl w:val="2"/>
    </w:pPr>
    <w:rPr>
      <w:sz w:val="20"/>
      <w:u w:val="none"/>
    </w:rPr>
  </w:style>
  <w:style w:type="paragraph" w:customStyle="1" w:styleId="title2">
    <w:name w:val="title 2"/>
    <w:basedOn w:val="Normal"/>
    <w:next w:val="BodyText2"/>
    <w:uiPriority w:val="99"/>
    <w:rsid w:val="00286CAE"/>
    <w:pPr>
      <w:keepNext/>
      <w:keepLines/>
      <w:numPr>
        <w:ilvl w:val="1"/>
        <w:numId w:val="3"/>
      </w:numPr>
      <w:spacing w:before="60" w:after="60"/>
      <w:outlineLvl w:val="1"/>
    </w:pPr>
    <w:rPr>
      <w:b/>
      <w:sz w:val="22"/>
      <w:u w:val="single"/>
    </w:rPr>
  </w:style>
  <w:style w:type="paragraph" w:styleId="BodyText3">
    <w:name w:val="Body Text 3"/>
    <w:basedOn w:val="Normal"/>
    <w:link w:val="BodyText3Char1"/>
    <w:uiPriority w:val="99"/>
    <w:rsid w:val="00286CAE"/>
    <w:pPr>
      <w:numPr>
        <w:ilvl w:val="2"/>
        <w:numId w:val="3"/>
      </w:numPr>
      <w:spacing w:before="60" w:after="60"/>
      <w:jc w:val="both"/>
    </w:pPr>
  </w:style>
  <w:style w:type="character" w:customStyle="1" w:styleId="BodyText3Char">
    <w:name w:val="Body Text 3 Char"/>
    <w:uiPriority w:val="99"/>
    <w:semiHidden/>
    <w:locked/>
    <w:rsid w:val="0056457A"/>
    <w:rPr>
      <w:rFonts w:ascii="Arial" w:hAnsi="Arial" w:cs="Times New Roman"/>
      <w:sz w:val="16"/>
      <w:szCs w:val="16"/>
      <w:lang w:val="en-US" w:eastAsia="en-US"/>
    </w:rPr>
  </w:style>
  <w:style w:type="character" w:customStyle="1" w:styleId="BodyText3Char1">
    <w:name w:val="Body Text 3 Char1"/>
    <w:link w:val="BodyText3"/>
    <w:uiPriority w:val="99"/>
    <w:locked/>
    <w:rsid w:val="007B29EF"/>
    <w:rPr>
      <w:rFonts w:ascii="Arial" w:hAnsi="Arial"/>
    </w:rPr>
  </w:style>
  <w:style w:type="character" w:styleId="Strong">
    <w:name w:val="Strong"/>
    <w:uiPriority w:val="99"/>
    <w:qFormat/>
    <w:rsid w:val="00286CAE"/>
    <w:rPr>
      <w:rFonts w:cs="Times New Roman"/>
      <w:b/>
      <w:bCs/>
    </w:rPr>
  </w:style>
  <w:style w:type="paragraph" w:styleId="BodyText">
    <w:name w:val="Body Text"/>
    <w:basedOn w:val="Normal"/>
    <w:link w:val="BodyTextChar1"/>
    <w:uiPriority w:val="99"/>
    <w:rsid w:val="00286CAE"/>
    <w:pPr>
      <w:jc w:val="center"/>
    </w:pPr>
  </w:style>
  <w:style w:type="character" w:customStyle="1" w:styleId="BodyTextChar">
    <w:name w:val="Body Text Char"/>
    <w:uiPriority w:val="99"/>
    <w:semiHidden/>
    <w:locked/>
    <w:rsid w:val="0056457A"/>
    <w:rPr>
      <w:rFonts w:ascii="Arial" w:hAnsi="Arial" w:cs="Times New Roman"/>
      <w:sz w:val="20"/>
      <w:szCs w:val="20"/>
      <w:lang w:val="en-US" w:eastAsia="en-US"/>
    </w:rPr>
  </w:style>
  <w:style w:type="character" w:customStyle="1" w:styleId="BodyTextChar1">
    <w:name w:val="Body Text Char1"/>
    <w:link w:val="BodyText"/>
    <w:uiPriority w:val="99"/>
    <w:semiHidden/>
    <w:locked/>
    <w:rsid w:val="007B29EF"/>
    <w:rPr>
      <w:rFonts w:ascii="Arial" w:hAnsi="Arial" w:cs="Times New Roman"/>
      <w:sz w:val="20"/>
      <w:szCs w:val="20"/>
      <w:lang w:val="en-US" w:eastAsia="en-US"/>
    </w:rPr>
  </w:style>
  <w:style w:type="paragraph" w:styleId="BodyTextIndent">
    <w:name w:val="Body Text Indent"/>
    <w:basedOn w:val="Normal"/>
    <w:link w:val="BodyTextIndentChar1"/>
    <w:uiPriority w:val="99"/>
    <w:rsid w:val="00286CAE"/>
    <w:pPr>
      <w:spacing w:before="60" w:after="60"/>
      <w:ind w:left="1080"/>
      <w:jc w:val="both"/>
    </w:pPr>
  </w:style>
  <w:style w:type="character" w:customStyle="1" w:styleId="BodyTextIndentChar">
    <w:name w:val="Body Text Indent Char"/>
    <w:uiPriority w:val="99"/>
    <w:semiHidden/>
    <w:locked/>
    <w:rsid w:val="0056457A"/>
    <w:rPr>
      <w:rFonts w:ascii="Arial" w:hAnsi="Arial" w:cs="Times New Roman"/>
      <w:sz w:val="20"/>
      <w:szCs w:val="20"/>
      <w:lang w:val="en-US" w:eastAsia="en-US"/>
    </w:rPr>
  </w:style>
  <w:style w:type="character" w:customStyle="1" w:styleId="BodyTextIndentChar1">
    <w:name w:val="Body Text Indent Char1"/>
    <w:link w:val="BodyTextIndent"/>
    <w:uiPriority w:val="99"/>
    <w:semiHidden/>
    <w:locked/>
    <w:rsid w:val="007B29EF"/>
    <w:rPr>
      <w:rFonts w:ascii="Arial" w:hAnsi="Arial" w:cs="Times New Roman"/>
      <w:sz w:val="20"/>
      <w:szCs w:val="20"/>
      <w:lang w:val="en-US" w:eastAsia="en-US"/>
    </w:rPr>
  </w:style>
  <w:style w:type="paragraph" w:styleId="TOC3">
    <w:name w:val="toc 3"/>
    <w:basedOn w:val="Normal"/>
    <w:next w:val="Normal"/>
    <w:autoRedefine/>
    <w:uiPriority w:val="39"/>
    <w:rsid w:val="008E2458"/>
    <w:pPr>
      <w:widowControl w:val="0"/>
      <w:tabs>
        <w:tab w:val="left" w:pos="624"/>
        <w:tab w:val="right" w:leader="dot" w:pos="9360"/>
      </w:tabs>
      <w:spacing w:line="240" w:lineRule="atLeast"/>
    </w:pPr>
    <w:rPr>
      <w:rFonts w:cs="Tahoma"/>
    </w:rPr>
  </w:style>
  <w:style w:type="paragraph" w:customStyle="1" w:styleId="ThnVnban1">
    <w:name w:val="Thân Văn bản1"/>
    <w:uiPriority w:val="99"/>
    <w:rsid w:val="00286CAE"/>
    <w:pPr>
      <w:keepLines/>
      <w:spacing w:after="120" w:line="220" w:lineRule="atLeast"/>
    </w:pPr>
    <w:rPr>
      <w:lang w:val="en-GB"/>
    </w:rPr>
  </w:style>
  <w:style w:type="paragraph" w:customStyle="1" w:styleId="InfoBlue">
    <w:name w:val="InfoBlue"/>
    <w:basedOn w:val="Normal"/>
    <w:next w:val="BodyText"/>
    <w:autoRedefine/>
    <w:uiPriority w:val="99"/>
    <w:rsid w:val="00286CAE"/>
    <w:pPr>
      <w:widowControl w:val="0"/>
      <w:spacing w:after="120" w:line="240" w:lineRule="atLeast"/>
    </w:pPr>
    <w:rPr>
      <w:rFonts w:cs="Tahoma"/>
      <w:iCs/>
    </w:rPr>
  </w:style>
  <w:style w:type="paragraph" w:styleId="Title">
    <w:name w:val="Title"/>
    <w:basedOn w:val="Normal"/>
    <w:next w:val="Normal"/>
    <w:link w:val="TitleChar1"/>
    <w:uiPriority w:val="99"/>
    <w:qFormat/>
    <w:rsid w:val="00286CAE"/>
    <w:pPr>
      <w:widowControl w:val="0"/>
      <w:jc w:val="center"/>
    </w:pPr>
    <w:rPr>
      <w:b/>
      <w:sz w:val="36"/>
    </w:rPr>
  </w:style>
  <w:style w:type="character" w:customStyle="1" w:styleId="TitleChar">
    <w:name w:val="Title Char"/>
    <w:uiPriority w:val="99"/>
    <w:locked/>
    <w:rsid w:val="0056457A"/>
    <w:rPr>
      <w:rFonts w:ascii="Cambria" w:hAnsi="Cambria" w:cs="Times New Roman"/>
      <w:b/>
      <w:bCs/>
      <w:kern w:val="28"/>
      <w:sz w:val="32"/>
      <w:szCs w:val="32"/>
      <w:lang w:val="en-US" w:eastAsia="en-US"/>
    </w:rPr>
  </w:style>
  <w:style w:type="character" w:customStyle="1" w:styleId="TitleChar1">
    <w:name w:val="Title Char1"/>
    <w:link w:val="Title"/>
    <w:uiPriority w:val="99"/>
    <w:locked/>
    <w:rsid w:val="007B29EF"/>
    <w:rPr>
      <w:rFonts w:ascii="Cambria" w:hAnsi="Cambria" w:cs="Times New Roman"/>
      <w:b/>
      <w:bCs/>
      <w:kern w:val="28"/>
      <w:sz w:val="32"/>
      <w:szCs w:val="32"/>
      <w:lang w:val="en-US" w:eastAsia="en-US"/>
    </w:rPr>
  </w:style>
  <w:style w:type="paragraph" w:styleId="TOC2">
    <w:name w:val="toc 2"/>
    <w:basedOn w:val="Normal"/>
    <w:next w:val="Normal"/>
    <w:autoRedefine/>
    <w:uiPriority w:val="39"/>
    <w:rsid w:val="00156477"/>
    <w:pPr>
      <w:widowControl w:val="0"/>
      <w:tabs>
        <w:tab w:val="left" w:pos="624"/>
        <w:tab w:val="right" w:leader="dot" w:pos="9360"/>
      </w:tabs>
      <w:spacing w:after="120" w:line="320" w:lineRule="atLeast"/>
      <w:ind w:right="720"/>
    </w:pPr>
    <w:rPr>
      <w:rFonts w:cs="Tahoma"/>
      <w:b/>
      <w:noProof/>
    </w:rPr>
  </w:style>
  <w:style w:type="paragraph" w:styleId="DocumentMap">
    <w:name w:val="Document Map"/>
    <w:basedOn w:val="Normal"/>
    <w:link w:val="DocumentMapChar1"/>
    <w:uiPriority w:val="99"/>
    <w:semiHidden/>
    <w:rsid w:val="00286CAE"/>
    <w:pPr>
      <w:widowControl w:val="0"/>
      <w:shd w:val="clear" w:color="auto" w:fill="000080"/>
      <w:spacing w:line="240" w:lineRule="atLeast"/>
    </w:pPr>
  </w:style>
  <w:style w:type="character" w:customStyle="1" w:styleId="DocumentMapChar">
    <w:name w:val="Document Map Char"/>
    <w:uiPriority w:val="99"/>
    <w:semiHidden/>
    <w:locked/>
    <w:rsid w:val="0056457A"/>
    <w:rPr>
      <w:rFonts w:cs="Times New Roman"/>
      <w:sz w:val="2"/>
      <w:lang w:val="en-US" w:eastAsia="en-US"/>
    </w:rPr>
  </w:style>
  <w:style w:type="character" w:customStyle="1" w:styleId="DocumentMapChar1">
    <w:name w:val="Document Map Char1"/>
    <w:link w:val="DocumentMap"/>
    <w:uiPriority w:val="99"/>
    <w:semiHidden/>
    <w:locked/>
    <w:rsid w:val="007B29EF"/>
    <w:rPr>
      <w:rFonts w:cs="Times New Roman"/>
      <w:sz w:val="2"/>
      <w:lang w:val="en-US" w:eastAsia="en-US"/>
    </w:rPr>
  </w:style>
  <w:style w:type="paragraph" w:styleId="TOC1">
    <w:name w:val="toc 1"/>
    <w:basedOn w:val="Normal"/>
    <w:next w:val="Normal"/>
    <w:autoRedefine/>
    <w:uiPriority w:val="39"/>
    <w:rsid w:val="00A01DCD"/>
    <w:pPr>
      <w:tabs>
        <w:tab w:val="left" w:pos="624"/>
        <w:tab w:val="right" w:leader="dot" w:pos="9360"/>
      </w:tabs>
      <w:spacing w:line="320" w:lineRule="atLeast"/>
    </w:pPr>
    <w:rPr>
      <w:rFonts w:cs="Tahoma"/>
      <w:b/>
      <w:noProof/>
      <w:sz w:val="24"/>
      <w:szCs w:val="28"/>
    </w:rPr>
  </w:style>
  <w:style w:type="paragraph" w:styleId="TOC4">
    <w:name w:val="toc 4"/>
    <w:basedOn w:val="Normal"/>
    <w:next w:val="Normal"/>
    <w:autoRedefine/>
    <w:uiPriority w:val="39"/>
    <w:rsid w:val="00286CAE"/>
    <w:pPr>
      <w:ind w:left="600"/>
    </w:pPr>
  </w:style>
  <w:style w:type="paragraph" w:styleId="TOC5">
    <w:name w:val="toc 5"/>
    <w:basedOn w:val="Normal"/>
    <w:next w:val="Normal"/>
    <w:autoRedefine/>
    <w:uiPriority w:val="39"/>
    <w:rsid w:val="00286CAE"/>
    <w:pPr>
      <w:ind w:left="800"/>
    </w:pPr>
  </w:style>
  <w:style w:type="paragraph" w:styleId="TOC6">
    <w:name w:val="toc 6"/>
    <w:basedOn w:val="Normal"/>
    <w:next w:val="Normal"/>
    <w:autoRedefine/>
    <w:uiPriority w:val="39"/>
    <w:rsid w:val="00286CAE"/>
    <w:pPr>
      <w:ind w:left="1000"/>
    </w:pPr>
  </w:style>
  <w:style w:type="paragraph" w:styleId="TOC7">
    <w:name w:val="toc 7"/>
    <w:basedOn w:val="Normal"/>
    <w:next w:val="Normal"/>
    <w:autoRedefine/>
    <w:uiPriority w:val="39"/>
    <w:rsid w:val="00286CAE"/>
    <w:pPr>
      <w:ind w:left="1200"/>
    </w:pPr>
  </w:style>
  <w:style w:type="paragraph" w:styleId="TOC8">
    <w:name w:val="toc 8"/>
    <w:basedOn w:val="Normal"/>
    <w:next w:val="Normal"/>
    <w:autoRedefine/>
    <w:uiPriority w:val="39"/>
    <w:rsid w:val="00286CAE"/>
    <w:pPr>
      <w:ind w:left="1400"/>
    </w:pPr>
  </w:style>
  <w:style w:type="paragraph" w:styleId="TOC9">
    <w:name w:val="toc 9"/>
    <w:basedOn w:val="Normal"/>
    <w:next w:val="Normal"/>
    <w:autoRedefine/>
    <w:uiPriority w:val="39"/>
    <w:rsid w:val="00286CAE"/>
    <w:pPr>
      <w:ind w:left="1600"/>
    </w:pPr>
  </w:style>
  <w:style w:type="character" w:styleId="Hyperlink">
    <w:name w:val="Hyperlink"/>
    <w:uiPriority w:val="99"/>
    <w:rsid w:val="00286CAE"/>
    <w:rPr>
      <w:rFonts w:cs="Times New Roman"/>
      <w:color w:val="0000FF"/>
      <w:u w:val="single"/>
    </w:rPr>
  </w:style>
  <w:style w:type="character" w:customStyle="1" w:styleId="bodytextChar0">
    <w:name w:val="body text Char"/>
    <w:uiPriority w:val="99"/>
    <w:rsid w:val="00286CAE"/>
    <w:rPr>
      <w:rFonts w:cs="Times New Roman"/>
      <w:lang w:val="en-GB" w:eastAsia="en-US" w:bidi="ar-SA"/>
    </w:rPr>
  </w:style>
  <w:style w:type="paragraph" w:customStyle="1" w:styleId="BodyText1Char">
    <w:name w:val="Body Text 1 Char"/>
    <w:basedOn w:val="title3"/>
    <w:link w:val="BodyText1CharChar"/>
    <w:uiPriority w:val="99"/>
    <w:rsid w:val="00286CAE"/>
    <w:pPr>
      <w:keepNext w:val="0"/>
      <w:keepLines w:val="0"/>
      <w:numPr>
        <w:numId w:val="0"/>
      </w:numPr>
      <w:ind w:left="360"/>
      <w:outlineLvl w:val="9"/>
    </w:pPr>
    <w:rPr>
      <w:sz w:val="22"/>
      <w:u w:val="single"/>
    </w:rPr>
  </w:style>
  <w:style w:type="character" w:customStyle="1" w:styleId="BodyText1CharChar">
    <w:name w:val="Body Text 1 Char Char"/>
    <w:link w:val="BodyText1Char"/>
    <w:uiPriority w:val="99"/>
    <w:locked/>
    <w:rsid w:val="00286CAE"/>
    <w:rPr>
      <w:rFonts w:ascii="Tahoma" w:hAnsi="Tahoma" w:cs="Times New Roman"/>
      <w:b/>
      <w:sz w:val="22"/>
      <w:u w:val="single"/>
      <w:lang w:val="en-US" w:eastAsia="en-US" w:bidi="ar-SA"/>
    </w:rPr>
  </w:style>
  <w:style w:type="paragraph" w:styleId="BalloonText">
    <w:name w:val="Balloon Text"/>
    <w:basedOn w:val="Normal"/>
    <w:link w:val="BalloonTextChar1"/>
    <w:uiPriority w:val="99"/>
    <w:semiHidden/>
    <w:rsid w:val="00286CAE"/>
    <w:rPr>
      <w:rFonts w:cs="Tahoma"/>
      <w:sz w:val="16"/>
      <w:szCs w:val="16"/>
    </w:rPr>
  </w:style>
  <w:style w:type="character" w:customStyle="1" w:styleId="BalloonTextChar">
    <w:name w:val="Balloon Text Char"/>
    <w:uiPriority w:val="99"/>
    <w:semiHidden/>
    <w:locked/>
    <w:rsid w:val="0056457A"/>
    <w:rPr>
      <w:rFonts w:cs="Times New Roman"/>
      <w:sz w:val="2"/>
      <w:lang w:val="en-US" w:eastAsia="en-US"/>
    </w:rPr>
  </w:style>
  <w:style w:type="character" w:customStyle="1" w:styleId="BalloonTextChar1">
    <w:name w:val="Balloon Text Char1"/>
    <w:link w:val="BalloonText"/>
    <w:uiPriority w:val="99"/>
    <w:semiHidden/>
    <w:locked/>
    <w:rsid w:val="007B29EF"/>
    <w:rPr>
      <w:rFonts w:cs="Times New Roman"/>
      <w:sz w:val="2"/>
      <w:lang w:val="en-US" w:eastAsia="en-US"/>
    </w:rPr>
  </w:style>
  <w:style w:type="character" w:customStyle="1" w:styleId="StyleBodyText1Char1ItalicBlueUnderlineCharCharCharCharChar">
    <w:name w:val="Style Body Text 1 Char1 + Italic Blue Underline Char Char Char Char Char"/>
    <w:link w:val="StyleBodyText1Char1ItalicBlueUnderlineCharCharCharChar"/>
    <w:uiPriority w:val="99"/>
    <w:locked/>
    <w:rsid w:val="00286CAE"/>
    <w:rPr>
      <w:rFonts w:ascii="Tahoma" w:hAnsi="Tahoma" w:cs="Times New Roman"/>
      <w:i/>
      <w:iCs/>
      <w:color w:val="0000FF"/>
      <w:u w:val="single"/>
      <w:lang w:val="en-US" w:eastAsia="en-US" w:bidi="ar-SA"/>
    </w:rPr>
  </w:style>
  <w:style w:type="paragraph" w:customStyle="1" w:styleId="StyleBodyText1Char1ItalicBlueUnderlineCharCharCharChar">
    <w:name w:val="Style Body Text 1 Char1 + Italic Blue Underline Char Char Char Char"/>
    <w:basedOn w:val="Normal"/>
    <w:link w:val="StyleBodyText1Char1ItalicBlueUnderlineCharCharCharCharChar"/>
    <w:autoRedefine/>
    <w:uiPriority w:val="99"/>
    <w:rsid w:val="00286CAE"/>
    <w:pPr>
      <w:spacing w:before="60" w:after="60"/>
      <w:ind w:left="360"/>
      <w:jc w:val="both"/>
    </w:pPr>
    <w:rPr>
      <w:i/>
      <w:iCs/>
      <w:color w:val="0000FF"/>
      <w:u w:val="single"/>
    </w:rPr>
  </w:style>
  <w:style w:type="paragraph" w:customStyle="1" w:styleId="StyleBodyText1Char1ItalicBlueUnderlineCharCharChar">
    <w:name w:val="Style Body Text 1 Char1 + Italic Blue Underline Char Char Char"/>
    <w:basedOn w:val="Normal"/>
    <w:link w:val="StyleBodyText1Char1ItalicBlueUnderlineCharCharCharChar1"/>
    <w:autoRedefine/>
    <w:uiPriority w:val="99"/>
    <w:rsid w:val="00286CAE"/>
    <w:pPr>
      <w:spacing w:before="60" w:after="60"/>
      <w:ind w:left="360"/>
      <w:jc w:val="both"/>
    </w:pPr>
    <w:rPr>
      <w:i/>
      <w:iCs/>
      <w:color w:val="0000FF"/>
      <w:u w:val="single"/>
    </w:rPr>
  </w:style>
  <w:style w:type="character" w:customStyle="1" w:styleId="StyleBodyText1Char1ItalicBlueUnderlineCharCharCharChar1">
    <w:name w:val="Style Body Text 1 Char1 + Italic Blue Underline Char Char Char Char1"/>
    <w:link w:val="StyleBodyText1Char1ItalicBlueUnderlineCharCharChar"/>
    <w:uiPriority w:val="99"/>
    <w:locked/>
    <w:rsid w:val="00286CAE"/>
    <w:rPr>
      <w:rFonts w:ascii="Tahoma" w:hAnsi="Tahoma" w:cs="Times New Roman"/>
      <w:i/>
      <w:iCs/>
      <w:color w:val="0000FF"/>
      <w:u w:val="single"/>
      <w:lang w:val="en-US" w:eastAsia="en-US" w:bidi="ar-SA"/>
    </w:rPr>
  </w:style>
  <w:style w:type="character" w:styleId="FollowedHyperlink">
    <w:name w:val="FollowedHyperlink"/>
    <w:uiPriority w:val="99"/>
    <w:locked/>
    <w:rsid w:val="00347004"/>
    <w:rPr>
      <w:rFonts w:cs="Times New Roman"/>
      <w:color w:val="800080"/>
      <w:u w:val="single"/>
    </w:rPr>
  </w:style>
  <w:style w:type="table" w:styleId="TableGrid">
    <w:name w:val="Table Grid"/>
    <w:basedOn w:val="TableNormal"/>
    <w:uiPriority w:val="59"/>
    <w:locked/>
    <w:rsid w:val="0056715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F7521"/>
    <w:pPr>
      <w:ind w:left="720"/>
      <w:contextualSpacing/>
    </w:pPr>
  </w:style>
  <w:style w:type="paragraph" w:customStyle="1" w:styleId="ListNumbered1">
    <w:name w:val="List_Numbered_1"/>
    <w:basedOn w:val="Normal"/>
    <w:uiPriority w:val="99"/>
    <w:rsid w:val="00E52A17"/>
    <w:pPr>
      <w:keepLines/>
      <w:numPr>
        <w:numId w:val="6"/>
      </w:numPr>
      <w:tabs>
        <w:tab w:val="left" w:pos="964"/>
      </w:tabs>
      <w:spacing w:after="60"/>
    </w:pPr>
    <w:rPr>
      <w:sz w:val="22"/>
      <w:lang w:val="en-GB"/>
    </w:rPr>
  </w:style>
  <w:style w:type="paragraph" w:customStyle="1" w:styleId="BodyTextRed">
    <w:name w:val="Body Text + Red"/>
    <w:basedOn w:val="BodyText"/>
    <w:link w:val="BodyTextRedCharChar"/>
    <w:uiPriority w:val="99"/>
    <w:rsid w:val="00E52A17"/>
    <w:pPr>
      <w:spacing w:before="100" w:beforeAutospacing="1" w:after="100" w:afterAutospacing="1"/>
      <w:jc w:val="left"/>
    </w:pPr>
    <w:rPr>
      <w:color w:val="FF0000"/>
      <w:sz w:val="22"/>
      <w:szCs w:val="24"/>
      <w:lang w:val="en-GB"/>
    </w:rPr>
  </w:style>
  <w:style w:type="character" w:customStyle="1" w:styleId="BodyTextRedCharChar">
    <w:name w:val="Body Text + Red Char Char"/>
    <w:link w:val="BodyTextRed"/>
    <w:uiPriority w:val="99"/>
    <w:locked/>
    <w:rsid w:val="00E52A17"/>
    <w:rPr>
      <w:rFonts w:ascii="Arial" w:hAnsi="Arial" w:cs="Times New Roman"/>
      <w:color w:val="FF0000"/>
      <w:sz w:val="24"/>
      <w:szCs w:val="24"/>
      <w:lang w:val="en-GB" w:eastAsia="en-US" w:bidi="ar-SA"/>
    </w:rPr>
  </w:style>
  <w:style w:type="paragraph" w:customStyle="1" w:styleId="BodyTextBullet">
    <w:name w:val="Body Text Bullet"/>
    <w:basedOn w:val="BodyText"/>
    <w:uiPriority w:val="99"/>
    <w:rsid w:val="00E52A17"/>
    <w:pPr>
      <w:numPr>
        <w:numId w:val="7"/>
      </w:numPr>
      <w:spacing w:before="100" w:beforeAutospacing="1" w:after="100" w:afterAutospacing="1"/>
      <w:jc w:val="left"/>
    </w:pPr>
    <w:rPr>
      <w:color w:val="FF0000"/>
      <w:sz w:val="22"/>
      <w:szCs w:val="24"/>
      <w:lang w:val="en-GB"/>
    </w:rPr>
  </w:style>
  <w:style w:type="paragraph" w:customStyle="1" w:styleId="TableColumnHeadings">
    <w:name w:val="Table Column Headings"/>
    <w:basedOn w:val="Normal"/>
    <w:uiPriority w:val="99"/>
    <w:rsid w:val="00630511"/>
    <w:pPr>
      <w:spacing w:before="60" w:after="40"/>
      <w:ind w:left="113" w:right="113"/>
    </w:pPr>
    <w:rPr>
      <w:b/>
      <w:spacing w:val="-5"/>
      <w:sz w:val="22"/>
      <w:lang w:val="en-GB"/>
    </w:rPr>
  </w:style>
  <w:style w:type="paragraph" w:customStyle="1" w:styleId="TableContents">
    <w:name w:val="Table Contents"/>
    <w:basedOn w:val="Normal"/>
    <w:uiPriority w:val="99"/>
    <w:rsid w:val="00630511"/>
    <w:pPr>
      <w:widowControl w:val="0"/>
      <w:suppressLineNumbers/>
      <w:suppressAutoHyphens/>
      <w:spacing w:before="120" w:after="120"/>
      <w:ind w:left="113" w:right="113"/>
    </w:pPr>
    <w:rPr>
      <w:color w:val="000000"/>
      <w:sz w:val="22"/>
      <w:lang w:val="en-GB"/>
    </w:rPr>
  </w:style>
  <w:style w:type="paragraph" w:customStyle="1" w:styleId="Listbullettick">
    <w:name w:val="List bullet tick"/>
    <w:basedOn w:val="ListBullet"/>
    <w:next w:val="Normal"/>
    <w:uiPriority w:val="99"/>
    <w:rsid w:val="00630511"/>
    <w:pPr>
      <w:numPr>
        <w:numId w:val="8"/>
      </w:numPr>
      <w:spacing w:before="60" w:after="40"/>
      <w:ind w:right="113"/>
    </w:pPr>
    <w:rPr>
      <w:sz w:val="22"/>
      <w:lang w:val="en-GB"/>
    </w:rPr>
  </w:style>
  <w:style w:type="paragraph" w:styleId="ListBullet">
    <w:name w:val="List Bullet"/>
    <w:basedOn w:val="Normal"/>
    <w:uiPriority w:val="99"/>
    <w:locked/>
    <w:rsid w:val="00630511"/>
    <w:pPr>
      <w:tabs>
        <w:tab w:val="num" w:pos="397"/>
      </w:tabs>
      <w:ind w:left="360" w:hanging="360"/>
    </w:pPr>
  </w:style>
  <w:style w:type="character" w:styleId="CommentReference">
    <w:name w:val="annotation reference"/>
    <w:uiPriority w:val="99"/>
    <w:semiHidden/>
    <w:rsid w:val="00C74C02"/>
    <w:rPr>
      <w:rFonts w:cs="Times New Roman"/>
      <w:sz w:val="16"/>
      <w:szCs w:val="16"/>
    </w:rPr>
  </w:style>
  <w:style w:type="paragraph" w:customStyle="1" w:styleId="Appendix">
    <w:name w:val="Appendix"/>
    <w:basedOn w:val="Heading1"/>
    <w:uiPriority w:val="99"/>
    <w:rsid w:val="00C74C02"/>
    <w:pPr>
      <w:keepNext w:val="0"/>
      <w:pageBreakBefore/>
      <w:tabs>
        <w:tab w:val="left" w:pos="567"/>
      </w:tabs>
      <w:spacing w:before="100" w:beforeAutospacing="1" w:after="100" w:line="240" w:lineRule="auto"/>
      <w:outlineLvl w:val="9"/>
    </w:pPr>
    <w:rPr>
      <w:sz w:val="32"/>
      <w:lang w:val="en-GB"/>
    </w:rPr>
  </w:style>
  <w:style w:type="paragraph" w:customStyle="1" w:styleId="Heading2intro">
    <w:name w:val="Heading 2 intro"/>
    <w:basedOn w:val="Normal"/>
    <w:next w:val="Normal"/>
    <w:uiPriority w:val="99"/>
    <w:rsid w:val="009000E6"/>
    <w:pPr>
      <w:spacing w:before="100" w:beforeAutospacing="1" w:after="100" w:afterAutospacing="1"/>
    </w:pPr>
    <w:rPr>
      <w:b/>
      <w:sz w:val="22"/>
      <w:szCs w:val="24"/>
      <w:lang w:val="en-GB"/>
    </w:rPr>
  </w:style>
  <w:style w:type="paragraph" w:customStyle="1" w:styleId="StyleTablecolumnheadings9pt">
    <w:name w:val="Style Table column headings + 9 pt"/>
    <w:basedOn w:val="TableColumnHeadings"/>
    <w:uiPriority w:val="99"/>
    <w:rsid w:val="009000E6"/>
    <w:pPr>
      <w:keepNext/>
    </w:pPr>
    <w:rPr>
      <w:bCs/>
      <w:sz w:val="18"/>
    </w:rPr>
  </w:style>
  <w:style w:type="paragraph" w:styleId="Caption">
    <w:name w:val="caption"/>
    <w:basedOn w:val="Normal"/>
    <w:next w:val="Normal"/>
    <w:uiPriority w:val="99"/>
    <w:qFormat/>
    <w:locked/>
    <w:rsid w:val="007E6110"/>
    <w:rPr>
      <w:b/>
      <w:bCs/>
    </w:rPr>
  </w:style>
  <w:style w:type="paragraph" w:customStyle="1" w:styleId="Table-Text">
    <w:name w:val="Table - Text"/>
    <w:basedOn w:val="Normal"/>
    <w:uiPriority w:val="99"/>
    <w:rsid w:val="003276ED"/>
    <w:pPr>
      <w:spacing w:before="60" w:after="60"/>
    </w:pPr>
    <w:rPr>
      <w:rFonts w:ascii="Times New Roman" w:hAnsi="Times New Roman"/>
    </w:rPr>
  </w:style>
  <w:style w:type="paragraph" w:customStyle="1" w:styleId="Table-ColHead">
    <w:name w:val="Table - Col. Head"/>
    <w:basedOn w:val="Normal"/>
    <w:uiPriority w:val="99"/>
    <w:rsid w:val="003276ED"/>
    <w:pPr>
      <w:keepNext/>
      <w:suppressAutoHyphens/>
      <w:spacing w:before="60" w:after="60"/>
    </w:pPr>
    <w:rPr>
      <w:b/>
    </w:rPr>
  </w:style>
  <w:style w:type="paragraph" w:customStyle="1" w:styleId="infoblue0">
    <w:name w:val="infoblue"/>
    <w:basedOn w:val="Normal"/>
    <w:uiPriority w:val="99"/>
    <w:rsid w:val="003276ED"/>
    <w:pPr>
      <w:spacing w:after="120" w:line="240" w:lineRule="atLeast"/>
      <w:ind w:left="720"/>
    </w:pPr>
    <w:rPr>
      <w:rFonts w:ascii="Times New Roman" w:hAnsi="Times New Roman"/>
      <w:i/>
      <w:iCs/>
      <w:color w:val="0000FF"/>
      <w:lang w:val="en-GB" w:eastAsia="en-GB"/>
    </w:rPr>
  </w:style>
  <w:style w:type="paragraph" w:styleId="NormalWeb">
    <w:name w:val="Normal (Web)"/>
    <w:basedOn w:val="Normal"/>
    <w:uiPriority w:val="99"/>
    <w:locked/>
    <w:rsid w:val="003276ED"/>
    <w:pPr>
      <w:spacing w:before="100" w:beforeAutospacing="1" w:after="100" w:afterAutospacing="1"/>
    </w:pPr>
    <w:rPr>
      <w:rFonts w:ascii="Times New Roman" w:hAnsi="Times New Roman"/>
      <w:sz w:val="24"/>
      <w:szCs w:val="24"/>
      <w:lang w:val="en-GB" w:eastAsia="en-GB"/>
    </w:rPr>
  </w:style>
  <w:style w:type="paragraph" w:styleId="CommentText">
    <w:name w:val="annotation text"/>
    <w:basedOn w:val="Normal"/>
    <w:link w:val="CommentTextChar"/>
    <w:uiPriority w:val="99"/>
    <w:semiHidden/>
    <w:locked/>
    <w:rsid w:val="00505AC3"/>
  </w:style>
  <w:style w:type="character" w:customStyle="1" w:styleId="CommentTextChar">
    <w:name w:val="Comment Text Char"/>
    <w:link w:val="CommentText"/>
    <w:uiPriority w:val="99"/>
    <w:semiHidden/>
    <w:locked/>
    <w:rsid w:val="0056457A"/>
    <w:rPr>
      <w:rFonts w:ascii="Arial" w:hAnsi="Arial" w:cs="Times New Roman"/>
      <w:sz w:val="20"/>
      <w:szCs w:val="20"/>
      <w:lang w:val="en-US" w:eastAsia="en-US"/>
    </w:rPr>
  </w:style>
  <w:style w:type="paragraph" w:styleId="CommentSubject">
    <w:name w:val="annotation subject"/>
    <w:basedOn w:val="CommentText"/>
    <w:next w:val="CommentText"/>
    <w:link w:val="CommentSubjectChar"/>
    <w:uiPriority w:val="99"/>
    <w:semiHidden/>
    <w:locked/>
    <w:rsid w:val="00505AC3"/>
    <w:rPr>
      <w:b/>
      <w:bCs/>
    </w:rPr>
  </w:style>
  <w:style w:type="character" w:customStyle="1" w:styleId="CommentSubjectChar">
    <w:name w:val="Comment Subject Char"/>
    <w:link w:val="CommentSubject"/>
    <w:uiPriority w:val="99"/>
    <w:semiHidden/>
    <w:locked/>
    <w:rsid w:val="0056457A"/>
    <w:rPr>
      <w:rFonts w:ascii="Arial" w:hAnsi="Arial" w:cs="Times New Roman"/>
      <w:b/>
      <w:bCs/>
      <w:sz w:val="20"/>
      <w:szCs w:val="20"/>
      <w:lang w:val="en-US" w:eastAsia="en-US"/>
    </w:rPr>
  </w:style>
  <w:style w:type="numbering" w:customStyle="1" w:styleId="StyleBulleted">
    <w:name w:val="Style Bulleted"/>
    <w:rsid w:val="002221D3"/>
    <w:pPr>
      <w:numPr>
        <w:numId w:val="5"/>
      </w:numPr>
    </w:pPr>
  </w:style>
  <w:style w:type="character" w:styleId="UnresolvedMention">
    <w:name w:val="Unresolved Mention"/>
    <w:uiPriority w:val="99"/>
    <w:semiHidden/>
    <w:unhideWhenUsed/>
    <w:rsid w:val="006B57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148169">
      <w:bodyDiv w:val="1"/>
      <w:marLeft w:val="0"/>
      <w:marRight w:val="0"/>
      <w:marTop w:val="0"/>
      <w:marBottom w:val="0"/>
      <w:divBdr>
        <w:top w:val="none" w:sz="0" w:space="0" w:color="auto"/>
        <w:left w:val="none" w:sz="0" w:space="0" w:color="auto"/>
        <w:bottom w:val="none" w:sz="0" w:space="0" w:color="auto"/>
        <w:right w:val="none" w:sz="0" w:space="0" w:color="auto"/>
      </w:divBdr>
    </w:div>
    <w:div w:id="1301349539">
      <w:bodyDiv w:val="1"/>
      <w:marLeft w:val="0"/>
      <w:marRight w:val="0"/>
      <w:marTop w:val="0"/>
      <w:marBottom w:val="0"/>
      <w:divBdr>
        <w:top w:val="none" w:sz="0" w:space="0" w:color="auto"/>
        <w:left w:val="none" w:sz="0" w:space="0" w:color="auto"/>
        <w:bottom w:val="none" w:sz="0" w:space="0" w:color="auto"/>
        <w:right w:val="none" w:sz="0" w:space="0" w:color="auto"/>
      </w:divBdr>
    </w:div>
    <w:div w:id="1781804284">
      <w:marLeft w:val="0"/>
      <w:marRight w:val="0"/>
      <w:marTop w:val="0"/>
      <w:marBottom w:val="0"/>
      <w:divBdr>
        <w:top w:val="none" w:sz="0" w:space="0" w:color="auto"/>
        <w:left w:val="none" w:sz="0" w:space="0" w:color="auto"/>
        <w:bottom w:val="none" w:sz="0" w:space="0" w:color="auto"/>
        <w:right w:val="none" w:sz="0" w:space="0" w:color="auto"/>
      </w:divBdr>
    </w:div>
    <w:div w:id="1781804285">
      <w:marLeft w:val="0"/>
      <w:marRight w:val="0"/>
      <w:marTop w:val="0"/>
      <w:marBottom w:val="0"/>
      <w:divBdr>
        <w:top w:val="none" w:sz="0" w:space="0" w:color="auto"/>
        <w:left w:val="none" w:sz="0" w:space="0" w:color="auto"/>
        <w:bottom w:val="none" w:sz="0" w:space="0" w:color="auto"/>
        <w:right w:val="none" w:sz="0" w:space="0" w:color="auto"/>
      </w:divBdr>
    </w:div>
    <w:div w:id="1781804292">
      <w:marLeft w:val="0"/>
      <w:marRight w:val="0"/>
      <w:marTop w:val="0"/>
      <w:marBottom w:val="0"/>
      <w:divBdr>
        <w:top w:val="none" w:sz="0" w:space="0" w:color="auto"/>
        <w:left w:val="none" w:sz="0" w:space="0" w:color="auto"/>
        <w:bottom w:val="none" w:sz="0" w:space="0" w:color="auto"/>
        <w:right w:val="none" w:sz="0" w:space="0" w:color="auto"/>
      </w:divBdr>
      <w:divsChild>
        <w:div w:id="1781804289">
          <w:marLeft w:val="0"/>
          <w:marRight w:val="0"/>
          <w:marTop w:val="0"/>
          <w:marBottom w:val="0"/>
          <w:divBdr>
            <w:top w:val="none" w:sz="0" w:space="0" w:color="auto"/>
            <w:left w:val="none" w:sz="0" w:space="0" w:color="auto"/>
            <w:bottom w:val="none" w:sz="0" w:space="0" w:color="auto"/>
            <w:right w:val="none" w:sz="0" w:space="0" w:color="auto"/>
          </w:divBdr>
          <w:divsChild>
            <w:div w:id="1781804286">
              <w:marLeft w:val="0"/>
              <w:marRight w:val="0"/>
              <w:marTop w:val="0"/>
              <w:marBottom w:val="0"/>
              <w:divBdr>
                <w:top w:val="none" w:sz="0" w:space="0" w:color="auto"/>
                <w:left w:val="none" w:sz="0" w:space="0" w:color="auto"/>
                <w:bottom w:val="none" w:sz="0" w:space="0" w:color="auto"/>
                <w:right w:val="none" w:sz="0" w:space="0" w:color="auto"/>
              </w:divBdr>
            </w:div>
            <w:div w:id="1781804287">
              <w:marLeft w:val="0"/>
              <w:marRight w:val="0"/>
              <w:marTop w:val="0"/>
              <w:marBottom w:val="0"/>
              <w:divBdr>
                <w:top w:val="none" w:sz="0" w:space="0" w:color="auto"/>
                <w:left w:val="none" w:sz="0" w:space="0" w:color="auto"/>
                <w:bottom w:val="none" w:sz="0" w:space="0" w:color="auto"/>
                <w:right w:val="none" w:sz="0" w:space="0" w:color="auto"/>
              </w:divBdr>
            </w:div>
            <w:div w:id="1781804293">
              <w:marLeft w:val="0"/>
              <w:marRight w:val="0"/>
              <w:marTop w:val="0"/>
              <w:marBottom w:val="0"/>
              <w:divBdr>
                <w:top w:val="none" w:sz="0" w:space="0" w:color="auto"/>
                <w:left w:val="none" w:sz="0" w:space="0" w:color="auto"/>
                <w:bottom w:val="none" w:sz="0" w:space="0" w:color="auto"/>
                <w:right w:val="none" w:sz="0" w:space="0" w:color="auto"/>
              </w:divBdr>
            </w:div>
            <w:div w:id="1781804294">
              <w:marLeft w:val="0"/>
              <w:marRight w:val="0"/>
              <w:marTop w:val="0"/>
              <w:marBottom w:val="0"/>
              <w:divBdr>
                <w:top w:val="none" w:sz="0" w:space="0" w:color="auto"/>
                <w:left w:val="none" w:sz="0" w:space="0" w:color="auto"/>
                <w:bottom w:val="none" w:sz="0" w:space="0" w:color="auto"/>
                <w:right w:val="none" w:sz="0" w:space="0" w:color="auto"/>
              </w:divBdr>
            </w:div>
            <w:div w:id="178180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4296">
      <w:marLeft w:val="0"/>
      <w:marRight w:val="0"/>
      <w:marTop w:val="0"/>
      <w:marBottom w:val="0"/>
      <w:divBdr>
        <w:top w:val="none" w:sz="0" w:space="0" w:color="auto"/>
        <w:left w:val="none" w:sz="0" w:space="0" w:color="auto"/>
        <w:bottom w:val="none" w:sz="0" w:space="0" w:color="auto"/>
        <w:right w:val="none" w:sz="0" w:space="0" w:color="auto"/>
      </w:divBdr>
      <w:divsChild>
        <w:div w:id="1781804290">
          <w:marLeft w:val="0"/>
          <w:marRight w:val="0"/>
          <w:marTop w:val="0"/>
          <w:marBottom w:val="0"/>
          <w:divBdr>
            <w:top w:val="none" w:sz="0" w:space="0" w:color="auto"/>
            <w:left w:val="none" w:sz="0" w:space="0" w:color="auto"/>
            <w:bottom w:val="none" w:sz="0" w:space="0" w:color="auto"/>
            <w:right w:val="none" w:sz="0" w:space="0" w:color="auto"/>
          </w:divBdr>
          <w:divsChild>
            <w:div w:id="1781804288">
              <w:marLeft w:val="0"/>
              <w:marRight w:val="0"/>
              <w:marTop w:val="0"/>
              <w:marBottom w:val="0"/>
              <w:divBdr>
                <w:top w:val="none" w:sz="0" w:space="0" w:color="auto"/>
                <w:left w:val="none" w:sz="0" w:space="0" w:color="auto"/>
                <w:bottom w:val="none" w:sz="0" w:space="0" w:color="auto"/>
                <w:right w:val="none" w:sz="0" w:space="0" w:color="auto"/>
              </w:divBdr>
            </w:div>
            <w:div w:id="1781804291">
              <w:marLeft w:val="0"/>
              <w:marRight w:val="0"/>
              <w:marTop w:val="0"/>
              <w:marBottom w:val="0"/>
              <w:divBdr>
                <w:top w:val="none" w:sz="0" w:space="0" w:color="auto"/>
                <w:left w:val="none" w:sz="0" w:space="0" w:color="auto"/>
                <w:bottom w:val="none" w:sz="0" w:space="0" w:color="auto"/>
                <w:right w:val="none" w:sz="0" w:space="0" w:color="auto"/>
              </w:divBdr>
            </w:div>
            <w:div w:id="1781804295">
              <w:marLeft w:val="0"/>
              <w:marRight w:val="0"/>
              <w:marTop w:val="0"/>
              <w:marBottom w:val="0"/>
              <w:divBdr>
                <w:top w:val="none" w:sz="0" w:space="0" w:color="auto"/>
                <w:left w:val="none" w:sz="0" w:space="0" w:color="auto"/>
                <w:bottom w:val="none" w:sz="0" w:space="0" w:color="auto"/>
                <w:right w:val="none" w:sz="0" w:space="0" w:color="auto"/>
              </w:divBdr>
            </w:div>
            <w:div w:id="1781804298">
              <w:marLeft w:val="0"/>
              <w:marRight w:val="0"/>
              <w:marTop w:val="0"/>
              <w:marBottom w:val="0"/>
              <w:divBdr>
                <w:top w:val="none" w:sz="0" w:space="0" w:color="auto"/>
                <w:left w:val="none" w:sz="0" w:space="0" w:color="auto"/>
                <w:bottom w:val="none" w:sz="0" w:space="0" w:color="auto"/>
                <w:right w:val="none" w:sz="0" w:space="0" w:color="auto"/>
              </w:divBdr>
            </w:div>
            <w:div w:id="17818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4300">
      <w:marLeft w:val="0"/>
      <w:marRight w:val="0"/>
      <w:marTop w:val="0"/>
      <w:marBottom w:val="0"/>
      <w:divBdr>
        <w:top w:val="none" w:sz="0" w:space="0" w:color="auto"/>
        <w:left w:val="none" w:sz="0" w:space="0" w:color="auto"/>
        <w:bottom w:val="none" w:sz="0" w:space="0" w:color="auto"/>
        <w:right w:val="none" w:sz="0" w:space="0" w:color="auto"/>
      </w:divBdr>
    </w:div>
    <w:div w:id="1781804301">
      <w:marLeft w:val="0"/>
      <w:marRight w:val="0"/>
      <w:marTop w:val="0"/>
      <w:marBottom w:val="0"/>
      <w:divBdr>
        <w:top w:val="none" w:sz="0" w:space="0" w:color="auto"/>
        <w:left w:val="none" w:sz="0" w:space="0" w:color="auto"/>
        <w:bottom w:val="none" w:sz="0" w:space="0" w:color="auto"/>
        <w:right w:val="none" w:sz="0" w:space="0" w:color="auto"/>
      </w:divBdr>
    </w:div>
    <w:div w:id="1781804302">
      <w:marLeft w:val="0"/>
      <w:marRight w:val="0"/>
      <w:marTop w:val="0"/>
      <w:marBottom w:val="0"/>
      <w:divBdr>
        <w:top w:val="none" w:sz="0" w:space="0" w:color="auto"/>
        <w:left w:val="none" w:sz="0" w:space="0" w:color="auto"/>
        <w:bottom w:val="none" w:sz="0" w:space="0" w:color="auto"/>
        <w:right w:val="none" w:sz="0" w:space="0" w:color="auto"/>
      </w:divBdr>
    </w:div>
    <w:div w:id="1781804303">
      <w:marLeft w:val="0"/>
      <w:marRight w:val="0"/>
      <w:marTop w:val="0"/>
      <w:marBottom w:val="0"/>
      <w:divBdr>
        <w:top w:val="none" w:sz="0" w:space="0" w:color="auto"/>
        <w:left w:val="none" w:sz="0" w:space="0" w:color="auto"/>
        <w:bottom w:val="none" w:sz="0" w:space="0" w:color="auto"/>
        <w:right w:val="none" w:sz="0" w:space="0" w:color="auto"/>
      </w:divBdr>
    </w:div>
    <w:div w:id="1781804304">
      <w:marLeft w:val="0"/>
      <w:marRight w:val="0"/>
      <w:marTop w:val="0"/>
      <w:marBottom w:val="0"/>
      <w:divBdr>
        <w:top w:val="none" w:sz="0" w:space="0" w:color="auto"/>
        <w:left w:val="none" w:sz="0" w:space="0" w:color="auto"/>
        <w:bottom w:val="none" w:sz="0" w:space="0" w:color="auto"/>
        <w:right w:val="none" w:sz="0" w:space="0" w:color="auto"/>
      </w:divBdr>
    </w:div>
    <w:div w:id="1781804305">
      <w:marLeft w:val="0"/>
      <w:marRight w:val="0"/>
      <w:marTop w:val="0"/>
      <w:marBottom w:val="0"/>
      <w:divBdr>
        <w:top w:val="none" w:sz="0" w:space="0" w:color="auto"/>
        <w:left w:val="none" w:sz="0" w:space="0" w:color="auto"/>
        <w:bottom w:val="none" w:sz="0" w:space="0" w:color="auto"/>
        <w:right w:val="none" w:sz="0" w:space="0" w:color="auto"/>
      </w:divBdr>
    </w:div>
    <w:div w:id="1781804306">
      <w:marLeft w:val="0"/>
      <w:marRight w:val="0"/>
      <w:marTop w:val="0"/>
      <w:marBottom w:val="0"/>
      <w:divBdr>
        <w:top w:val="none" w:sz="0" w:space="0" w:color="auto"/>
        <w:left w:val="none" w:sz="0" w:space="0" w:color="auto"/>
        <w:bottom w:val="none" w:sz="0" w:space="0" w:color="auto"/>
        <w:right w:val="none" w:sz="0" w:space="0" w:color="auto"/>
      </w:divBdr>
    </w:div>
    <w:div w:id="1781804307">
      <w:marLeft w:val="0"/>
      <w:marRight w:val="0"/>
      <w:marTop w:val="0"/>
      <w:marBottom w:val="0"/>
      <w:divBdr>
        <w:top w:val="none" w:sz="0" w:space="0" w:color="auto"/>
        <w:left w:val="none" w:sz="0" w:space="0" w:color="auto"/>
        <w:bottom w:val="none" w:sz="0" w:space="0" w:color="auto"/>
        <w:right w:val="none" w:sz="0" w:space="0" w:color="auto"/>
      </w:divBdr>
    </w:div>
    <w:div w:id="1781804308">
      <w:marLeft w:val="0"/>
      <w:marRight w:val="0"/>
      <w:marTop w:val="0"/>
      <w:marBottom w:val="0"/>
      <w:divBdr>
        <w:top w:val="none" w:sz="0" w:space="0" w:color="auto"/>
        <w:left w:val="none" w:sz="0" w:space="0" w:color="auto"/>
        <w:bottom w:val="none" w:sz="0" w:space="0" w:color="auto"/>
        <w:right w:val="none" w:sz="0" w:space="0" w:color="auto"/>
      </w:divBdr>
    </w:div>
    <w:div w:id="1781804309">
      <w:marLeft w:val="0"/>
      <w:marRight w:val="0"/>
      <w:marTop w:val="0"/>
      <w:marBottom w:val="0"/>
      <w:divBdr>
        <w:top w:val="none" w:sz="0" w:space="0" w:color="auto"/>
        <w:left w:val="none" w:sz="0" w:space="0" w:color="auto"/>
        <w:bottom w:val="none" w:sz="0" w:space="0" w:color="auto"/>
        <w:right w:val="none" w:sz="0" w:space="0" w:color="auto"/>
      </w:divBdr>
    </w:div>
    <w:div w:id="1781804310">
      <w:marLeft w:val="0"/>
      <w:marRight w:val="0"/>
      <w:marTop w:val="0"/>
      <w:marBottom w:val="0"/>
      <w:divBdr>
        <w:top w:val="none" w:sz="0" w:space="0" w:color="auto"/>
        <w:left w:val="none" w:sz="0" w:space="0" w:color="auto"/>
        <w:bottom w:val="none" w:sz="0" w:space="0" w:color="auto"/>
        <w:right w:val="none" w:sz="0" w:space="0" w:color="auto"/>
      </w:divBdr>
    </w:div>
    <w:div w:id="1781804311">
      <w:marLeft w:val="0"/>
      <w:marRight w:val="0"/>
      <w:marTop w:val="0"/>
      <w:marBottom w:val="0"/>
      <w:divBdr>
        <w:top w:val="none" w:sz="0" w:space="0" w:color="auto"/>
        <w:left w:val="none" w:sz="0" w:space="0" w:color="auto"/>
        <w:bottom w:val="none" w:sz="0" w:space="0" w:color="auto"/>
        <w:right w:val="none" w:sz="0" w:space="0" w:color="auto"/>
      </w:divBdr>
    </w:div>
    <w:div w:id="198168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C:\Documents%20and%20Settings\JacobJ01\Local%20Settings\Temporary%20Internet%20Files\OLK41\Supplementary%20Spec.ht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file:///C:\Documents%20and%20Settings\JacobJ01\Local%20Settings\Temporary%20Internet%20Files\OLK41\Supplementary%20Spec.ht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file:///C:\Documents%20and%20Settings\JacobJ01\Local%20Settings\Temporary%20Internet%20Files\OLK41\Supplementary%20Spec.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20Case%20Template\UC_Template.do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E21CA-88D7-4068-BEFC-EB1C2CC60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UC_Template.dot</Template>
  <TotalTime>4</TotalTime>
  <Pages>13</Pages>
  <Words>1334</Words>
  <Characters>7608</Characters>
  <Application>Microsoft Office Word</Application>
  <DocSecurity>0</DocSecurity>
  <Lines>63</Lines>
  <Paragraphs>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DOCUMENT HISTORY AND INFORMATION</vt:lpstr>
      <vt:lpstr>DOCUMENT HISTORY AND INFORMATION</vt:lpstr>
    </vt:vector>
  </TitlesOfParts>
  <Company>HN</Company>
  <LinksUpToDate>false</LinksUpToDate>
  <CharactersWithSpaces>8925</CharactersWithSpaces>
  <SharedDoc>false</SharedDoc>
  <HLinks>
    <vt:vector size="576" baseType="variant">
      <vt:variant>
        <vt:i4>852040</vt:i4>
      </vt:variant>
      <vt:variant>
        <vt:i4>564</vt:i4>
      </vt:variant>
      <vt:variant>
        <vt:i4>0</vt:i4>
      </vt:variant>
      <vt:variant>
        <vt:i4>5</vt:i4>
      </vt:variant>
      <vt:variant>
        <vt:lpwstr>C:\Documents and Settings\JacobJ01\Local Settings\Temporary Internet Files\OLK41\Supplementary Spec.htm</vt:lpwstr>
      </vt:variant>
      <vt:variant>
        <vt:lpwstr>1.3               Definitions, Acronyms and Abbreviations#1.3               Definitions, Acronyms and Abbreviations</vt:lpwstr>
      </vt:variant>
      <vt:variant>
        <vt:i4>852062</vt:i4>
      </vt:variant>
      <vt:variant>
        <vt:i4>561</vt:i4>
      </vt:variant>
      <vt:variant>
        <vt:i4>0</vt:i4>
      </vt:variant>
      <vt:variant>
        <vt:i4>5</vt:i4>
      </vt:variant>
      <vt:variant>
        <vt:lpwstr>C:\Documents and Settings\JacobJ01\Local Settings\Temporary Internet Files\OLK41\Supplementary Spec.htm</vt:lpwstr>
      </vt:variant>
      <vt:variant>
        <vt:lpwstr>1.2               Scope#1.2               Scope</vt:lpwstr>
      </vt:variant>
      <vt:variant>
        <vt:i4>852062</vt:i4>
      </vt:variant>
      <vt:variant>
        <vt:i4>558</vt:i4>
      </vt:variant>
      <vt:variant>
        <vt:i4>0</vt:i4>
      </vt:variant>
      <vt:variant>
        <vt:i4>5</vt:i4>
      </vt:variant>
      <vt:variant>
        <vt:lpwstr>C:\Documents and Settings\JacobJ01\Local Settings\Temporary Internet Files\OLK41\Supplementary Spec.htm</vt:lpwstr>
      </vt:variant>
      <vt:variant>
        <vt:lpwstr>1.1               Purpose#1.1               Purpose</vt:lpwstr>
      </vt:variant>
      <vt:variant>
        <vt:i4>3211369</vt:i4>
      </vt:variant>
      <vt:variant>
        <vt:i4>555</vt:i4>
      </vt:variant>
      <vt:variant>
        <vt:i4>0</vt:i4>
      </vt:variant>
      <vt:variant>
        <vt:i4>5</vt:i4>
      </vt:variant>
      <vt:variant>
        <vt:lpwstr>C:\Documents and Settings\JacobJ01\Local Settings\Temporary Internet Files\OLK41\Supplementary Spec.htm</vt:lpwstr>
      </vt:variant>
      <vt:variant>
        <vt:lpwstr>1.                  Introduction#1.                  Introduction</vt:lpwstr>
      </vt:variant>
      <vt:variant>
        <vt:i4>1179698</vt:i4>
      </vt:variant>
      <vt:variant>
        <vt:i4>548</vt:i4>
      </vt:variant>
      <vt:variant>
        <vt:i4>0</vt:i4>
      </vt:variant>
      <vt:variant>
        <vt:i4>5</vt:i4>
      </vt:variant>
      <vt:variant>
        <vt:lpwstr/>
      </vt:variant>
      <vt:variant>
        <vt:lpwstr>_Toc105422432</vt:lpwstr>
      </vt:variant>
      <vt:variant>
        <vt:i4>1179698</vt:i4>
      </vt:variant>
      <vt:variant>
        <vt:i4>542</vt:i4>
      </vt:variant>
      <vt:variant>
        <vt:i4>0</vt:i4>
      </vt:variant>
      <vt:variant>
        <vt:i4>5</vt:i4>
      </vt:variant>
      <vt:variant>
        <vt:lpwstr/>
      </vt:variant>
      <vt:variant>
        <vt:lpwstr>_Toc105422431</vt:lpwstr>
      </vt:variant>
      <vt:variant>
        <vt:i4>1179698</vt:i4>
      </vt:variant>
      <vt:variant>
        <vt:i4>536</vt:i4>
      </vt:variant>
      <vt:variant>
        <vt:i4>0</vt:i4>
      </vt:variant>
      <vt:variant>
        <vt:i4>5</vt:i4>
      </vt:variant>
      <vt:variant>
        <vt:lpwstr/>
      </vt:variant>
      <vt:variant>
        <vt:lpwstr>_Toc105422430</vt:lpwstr>
      </vt:variant>
      <vt:variant>
        <vt:i4>1245234</vt:i4>
      </vt:variant>
      <vt:variant>
        <vt:i4>530</vt:i4>
      </vt:variant>
      <vt:variant>
        <vt:i4>0</vt:i4>
      </vt:variant>
      <vt:variant>
        <vt:i4>5</vt:i4>
      </vt:variant>
      <vt:variant>
        <vt:lpwstr/>
      </vt:variant>
      <vt:variant>
        <vt:lpwstr>_Toc105422429</vt:lpwstr>
      </vt:variant>
      <vt:variant>
        <vt:i4>1245234</vt:i4>
      </vt:variant>
      <vt:variant>
        <vt:i4>524</vt:i4>
      </vt:variant>
      <vt:variant>
        <vt:i4>0</vt:i4>
      </vt:variant>
      <vt:variant>
        <vt:i4>5</vt:i4>
      </vt:variant>
      <vt:variant>
        <vt:lpwstr/>
      </vt:variant>
      <vt:variant>
        <vt:lpwstr>_Toc105422428</vt:lpwstr>
      </vt:variant>
      <vt:variant>
        <vt:i4>1245234</vt:i4>
      </vt:variant>
      <vt:variant>
        <vt:i4>518</vt:i4>
      </vt:variant>
      <vt:variant>
        <vt:i4>0</vt:i4>
      </vt:variant>
      <vt:variant>
        <vt:i4>5</vt:i4>
      </vt:variant>
      <vt:variant>
        <vt:lpwstr/>
      </vt:variant>
      <vt:variant>
        <vt:lpwstr>_Toc105422427</vt:lpwstr>
      </vt:variant>
      <vt:variant>
        <vt:i4>1245234</vt:i4>
      </vt:variant>
      <vt:variant>
        <vt:i4>512</vt:i4>
      </vt:variant>
      <vt:variant>
        <vt:i4>0</vt:i4>
      </vt:variant>
      <vt:variant>
        <vt:i4>5</vt:i4>
      </vt:variant>
      <vt:variant>
        <vt:lpwstr/>
      </vt:variant>
      <vt:variant>
        <vt:lpwstr>_Toc105422426</vt:lpwstr>
      </vt:variant>
      <vt:variant>
        <vt:i4>1245234</vt:i4>
      </vt:variant>
      <vt:variant>
        <vt:i4>506</vt:i4>
      </vt:variant>
      <vt:variant>
        <vt:i4>0</vt:i4>
      </vt:variant>
      <vt:variant>
        <vt:i4>5</vt:i4>
      </vt:variant>
      <vt:variant>
        <vt:lpwstr/>
      </vt:variant>
      <vt:variant>
        <vt:lpwstr>_Toc105422425</vt:lpwstr>
      </vt:variant>
      <vt:variant>
        <vt:i4>1245234</vt:i4>
      </vt:variant>
      <vt:variant>
        <vt:i4>500</vt:i4>
      </vt:variant>
      <vt:variant>
        <vt:i4>0</vt:i4>
      </vt:variant>
      <vt:variant>
        <vt:i4>5</vt:i4>
      </vt:variant>
      <vt:variant>
        <vt:lpwstr/>
      </vt:variant>
      <vt:variant>
        <vt:lpwstr>_Toc105422424</vt:lpwstr>
      </vt:variant>
      <vt:variant>
        <vt:i4>1245234</vt:i4>
      </vt:variant>
      <vt:variant>
        <vt:i4>494</vt:i4>
      </vt:variant>
      <vt:variant>
        <vt:i4>0</vt:i4>
      </vt:variant>
      <vt:variant>
        <vt:i4>5</vt:i4>
      </vt:variant>
      <vt:variant>
        <vt:lpwstr/>
      </vt:variant>
      <vt:variant>
        <vt:lpwstr>_Toc105422423</vt:lpwstr>
      </vt:variant>
      <vt:variant>
        <vt:i4>1245234</vt:i4>
      </vt:variant>
      <vt:variant>
        <vt:i4>488</vt:i4>
      </vt:variant>
      <vt:variant>
        <vt:i4>0</vt:i4>
      </vt:variant>
      <vt:variant>
        <vt:i4>5</vt:i4>
      </vt:variant>
      <vt:variant>
        <vt:lpwstr/>
      </vt:variant>
      <vt:variant>
        <vt:lpwstr>_Toc105422422</vt:lpwstr>
      </vt:variant>
      <vt:variant>
        <vt:i4>1245234</vt:i4>
      </vt:variant>
      <vt:variant>
        <vt:i4>482</vt:i4>
      </vt:variant>
      <vt:variant>
        <vt:i4>0</vt:i4>
      </vt:variant>
      <vt:variant>
        <vt:i4>5</vt:i4>
      </vt:variant>
      <vt:variant>
        <vt:lpwstr/>
      </vt:variant>
      <vt:variant>
        <vt:lpwstr>_Toc105422421</vt:lpwstr>
      </vt:variant>
      <vt:variant>
        <vt:i4>1245234</vt:i4>
      </vt:variant>
      <vt:variant>
        <vt:i4>476</vt:i4>
      </vt:variant>
      <vt:variant>
        <vt:i4>0</vt:i4>
      </vt:variant>
      <vt:variant>
        <vt:i4>5</vt:i4>
      </vt:variant>
      <vt:variant>
        <vt:lpwstr/>
      </vt:variant>
      <vt:variant>
        <vt:lpwstr>_Toc105422420</vt:lpwstr>
      </vt:variant>
      <vt:variant>
        <vt:i4>1048626</vt:i4>
      </vt:variant>
      <vt:variant>
        <vt:i4>470</vt:i4>
      </vt:variant>
      <vt:variant>
        <vt:i4>0</vt:i4>
      </vt:variant>
      <vt:variant>
        <vt:i4>5</vt:i4>
      </vt:variant>
      <vt:variant>
        <vt:lpwstr/>
      </vt:variant>
      <vt:variant>
        <vt:lpwstr>_Toc105422419</vt:lpwstr>
      </vt:variant>
      <vt:variant>
        <vt:i4>1048626</vt:i4>
      </vt:variant>
      <vt:variant>
        <vt:i4>464</vt:i4>
      </vt:variant>
      <vt:variant>
        <vt:i4>0</vt:i4>
      </vt:variant>
      <vt:variant>
        <vt:i4>5</vt:i4>
      </vt:variant>
      <vt:variant>
        <vt:lpwstr/>
      </vt:variant>
      <vt:variant>
        <vt:lpwstr>_Toc105422418</vt:lpwstr>
      </vt:variant>
      <vt:variant>
        <vt:i4>1048626</vt:i4>
      </vt:variant>
      <vt:variant>
        <vt:i4>458</vt:i4>
      </vt:variant>
      <vt:variant>
        <vt:i4>0</vt:i4>
      </vt:variant>
      <vt:variant>
        <vt:i4>5</vt:i4>
      </vt:variant>
      <vt:variant>
        <vt:lpwstr/>
      </vt:variant>
      <vt:variant>
        <vt:lpwstr>_Toc105422417</vt:lpwstr>
      </vt:variant>
      <vt:variant>
        <vt:i4>1048626</vt:i4>
      </vt:variant>
      <vt:variant>
        <vt:i4>452</vt:i4>
      </vt:variant>
      <vt:variant>
        <vt:i4>0</vt:i4>
      </vt:variant>
      <vt:variant>
        <vt:i4>5</vt:i4>
      </vt:variant>
      <vt:variant>
        <vt:lpwstr/>
      </vt:variant>
      <vt:variant>
        <vt:lpwstr>_Toc105422416</vt:lpwstr>
      </vt:variant>
      <vt:variant>
        <vt:i4>1048626</vt:i4>
      </vt:variant>
      <vt:variant>
        <vt:i4>446</vt:i4>
      </vt:variant>
      <vt:variant>
        <vt:i4>0</vt:i4>
      </vt:variant>
      <vt:variant>
        <vt:i4>5</vt:i4>
      </vt:variant>
      <vt:variant>
        <vt:lpwstr/>
      </vt:variant>
      <vt:variant>
        <vt:lpwstr>_Toc105422415</vt:lpwstr>
      </vt:variant>
      <vt:variant>
        <vt:i4>1048626</vt:i4>
      </vt:variant>
      <vt:variant>
        <vt:i4>440</vt:i4>
      </vt:variant>
      <vt:variant>
        <vt:i4>0</vt:i4>
      </vt:variant>
      <vt:variant>
        <vt:i4>5</vt:i4>
      </vt:variant>
      <vt:variant>
        <vt:lpwstr/>
      </vt:variant>
      <vt:variant>
        <vt:lpwstr>_Toc105422414</vt:lpwstr>
      </vt:variant>
      <vt:variant>
        <vt:i4>1048626</vt:i4>
      </vt:variant>
      <vt:variant>
        <vt:i4>434</vt:i4>
      </vt:variant>
      <vt:variant>
        <vt:i4>0</vt:i4>
      </vt:variant>
      <vt:variant>
        <vt:i4>5</vt:i4>
      </vt:variant>
      <vt:variant>
        <vt:lpwstr/>
      </vt:variant>
      <vt:variant>
        <vt:lpwstr>_Toc105422413</vt:lpwstr>
      </vt:variant>
      <vt:variant>
        <vt:i4>1048626</vt:i4>
      </vt:variant>
      <vt:variant>
        <vt:i4>428</vt:i4>
      </vt:variant>
      <vt:variant>
        <vt:i4>0</vt:i4>
      </vt:variant>
      <vt:variant>
        <vt:i4>5</vt:i4>
      </vt:variant>
      <vt:variant>
        <vt:lpwstr/>
      </vt:variant>
      <vt:variant>
        <vt:lpwstr>_Toc105422412</vt:lpwstr>
      </vt:variant>
      <vt:variant>
        <vt:i4>1048626</vt:i4>
      </vt:variant>
      <vt:variant>
        <vt:i4>422</vt:i4>
      </vt:variant>
      <vt:variant>
        <vt:i4>0</vt:i4>
      </vt:variant>
      <vt:variant>
        <vt:i4>5</vt:i4>
      </vt:variant>
      <vt:variant>
        <vt:lpwstr/>
      </vt:variant>
      <vt:variant>
        <vt:lpwstr>_Toc105422411</vt:lpwstr>
      </vt:variant>
      <vt:variant>
        <vt:i4>1048626</vt:i4>
      </vt:variant>
      <vt:variant>
        <vt:i4>416</vt:i4>
      </vt:variant>
      <vt:variant>
        <vt:i4>0</vt:i4>
      </vt:variant>
      <vt:variant>
        <vt:i4>5</vt:i4>
      </vt:variant>
      <vt:variant>
        <vt:lpwstr/>
      </vt:variant>
      <vt:variant>
        <vt:lpwstr>_Toc105422410</vt:lpwstr>
      </vt:variant>
      <vt:variant>
        <vt:i4>1114162</vt:i4>
      </vt:variant>
      <vt:variant>
        <vt:i4>410</vt:i4>
      </vt:variant>
      <vt:variant>
        <vt:i4>0</vt:i4>
      </vt:variant>
      <vt:variant>
        <vt:i4>5</vt:i4>
      </vt:variant>
      <vt:variant>
        <vt:lpwstr/>
      </vt:variant>
      <vt:variant>
        <vt:lpwstr>_Toc105422409</vt:lpwstr>
      </vt:variant>
      <vt:variant>
        <vt:i4>1114162</vt:i4>
      </vt:variant>
      <vt:variant>
        <vt:i4>404</vt:i4>
      </vt:variant>
      <vt:variant>
        <vt:i4>0</vt:i4>
      </vt:variant>
      <vt:variant>
        <vt:i4>5</vt:i4>
      </vt:variant>
      <vt:variant>
        <vt:lpwstr/>
      </vt:variant>
      <vt:variant>
        <vt:lpwstr>_Toc105422408</vt:lpwstr>
      </vt:variant>
      <vt:variant>
        <vt:i4>1114162</vt:i4>
      </vt:variant>
      <vt:variant>
        <vt:i4>398</vt:i4>
      </vt:variant>
      <vt:variant>
        <vt:i4>0</vt:i4>
      </vt:variant>
      <vt:variant>
        <vt:i4>5</vt:i4>
      </vt:variant>
      <vt:variant>
        <vt:lpwstr/>
      </vt:variant>
      <vt:variant>
        <vt:lpwstr>_Toc105422407</vt:lpwstr>
      </vt:variant>
      <vt:variant>
        <vt:i4>1114162</vt:i4>
      </vt:variant>
      <vt:variant>
        <vt:i4>392</vt:i4>
      </vt:variant>
      <vt:variant>
        <vt:i4>0</vt:i4>
      </vt:variant>
      <vt:variant>
        <vt:i4>5</vt:i4>
      </vt:variant>
      <vt:variant>
        <vt:lpwstr/>
      </vt:variant>
      <vt:variant>
        <vt:lpwstr>_Toc105422406</vt:lpwstr>
      </vt:variant>
      <vt:variant>
        <vt:i4>1114162</vt:i4>
      </vt:variant>
      <vt:variant>
        <vt:i4>386</vt:i4>
      </vt:variant>
      <vt:variant>
        <vt:i4>0</vt:i4>
      </vt:variant>
      <vt:variant>
        <vt:i4>5</vt:i4>
      </vt:variant>
      <vt:variant>
        <vt:lpwstr/>
      </vt:variant>
      <vt:variant>
        <vt:lpwstr>_Toc105422405</vt:lpwstr>
      </vt:variant>
      <vt:variant>
        <vt:i4>1114162</vt:i4>
      </vt:variant>
      <vt:variant>
        <vt:i4>380</vt:i4>
      </vt:variant>
      <vt:variant>
        <vt:i4>0</vt:i4>
      </vt:variant>
      <vt:variant>
        <vt:i4>5</vt:i4>
      </vt:variant>
      <vt:variant>
        <vt:lpwstr/>
      </vt:variant>
      <vt:variant>
        <vt:lpwstr>_Toc105422404</vt:lpwstr>
      </vt:variant>
      <vt:variant>
        <vt:i4>1114162</vt:i4>
      </vt:variant>
      <vt:variant>
        <vt:i4>374</vt:i4>
      </vt:variant>
      <vt:variant>
        <vt:i4>0</vt:i4>
      </vt:variant>
      <vt:variant>
        <vt:i4>5</vt:i4>
      </vt:variant>
      <vt:variant>
        <vt:lpwstr/>
      </vt:variant>
      <vt:variant>
        <vt:lpwstr>_Toc105422403</vt:lpwstr>
      </vt:variant>
      <vt:variant>
        <vt:i4>1114162</vt:i4>
      </vt:variant>
      <vt:variant>
        <vt:i4>368</vt:i4>
      </vt:variant>
      <vt:variant>
        <vt:i4>0</vt:i4>
      </vt:variant>
      <vt:variant>
        <vt:i4>5</vt:i4>
      </vt:variant>
      <vt:variant>
        <vt:lpwstr/>
      </vt:variant>
      <vt:variant>
        <vt:lpwstr>_Toc105422402</vt:lpwstr>
      </vt:variant>
      <vt:variant>
        <vt:i4>1114162</vt:i4>
      </vt:variant>
      <vt:variant>
        <vt:i4>362</vt:i4>
      </vt:variant>
      <vt:variant>
        <vt:i4>0</vt:i4>
      </vt:variant>
      <vt:variant>
        <vt:i4>5</vt:i4>
      </vt:variant>
      <vt:variant>
        <vt:lpwstr/>
      </vt:variant>
      <vt:variant>
        <vt:lpwstr>_Toc105422401</vt:lpwstr>
      </vt:variant>
      <vt:variant>
        <vt:i4>1114162</vt:i4>
      </vt:variant>
      <vt:variant>
        <vt:i4>356</vt:i4>
      </vt:variant>
      <vt:variant>
        <vt:i4>0</vt:i4>
      </vt:variant>
      <vt:variant>
        <vt:i4>5</vt:i4>
      </vt:variant>
      <vt:variant>
        <vt:lpwstr/>
      </vt:variant>
      <vt:variant>
        <vt:lpwstr>_Toc105422400</vt:lpwstr>
      </vt:variant>
      <vt:variant>
        <vt:i4>1572917</vt:i4>
      </vt:variant>
      <vt:variant>
        <vt:i4>350</vt:i4>
      </vt:variant>
      <vt:variant>
        <vt:i4>0</vt:i4>
      </vt:variant>
      <vt:variant>
        <vt:i4>5</vt:i4>
      </vt:variant>
      <vt:variant>
        <vt:lpwstr/>
      </vt:variant>
      <vt:variant>
        <vt:lpwstr>_Toc105422399</vt:lpwstr>
      </vt:variant>
      <vt:variant>
        <vt:i4>1572917</vt:i4>
      </vt:variant>
      <vt:variant>
        <vt:i4>344</vt:i4>
      </vt:variant>
      <vt:variant>
        <vt:i4>0</vt:i4>
      </vt:variant>
      <vt:variant>
        <vt:i4>5</vt:i4>
      </vt:variant>
      <vt:variant>
        <vt:lpwstr/>
      </vt:variant>
      <vt:variant>
        <vt:lpwstr>_Toc105422398</vt:lpwstr>
      </vt:variant>
      <vt:variant>
        <vt:i4>1572917</vt:i4>
      </vt:variant>
      <vt:variant>
        <vt:i4>338</vt:i4>
      </vt:variant>
      <vt:variant>
        <vt:i4>0</vt:i4>
      </vt:variant>
      <vt:variant>
        <vt:i4>5</vt:i4>
      </vt:variant>
      <vt:variant>
        <vt:lpwstr/>
      </vt:variant>
      <vt:variant>
        <vt:lpwstr>_Toc105422397</vt:lpwstr>
      </vt:variant>
      <vt:variant>
        <vt:i4>1572917</vt:i4>
      </vt:variant>
      <vt:variant>
        <vt:i4>332</vt:i4>
      </vt:variant>
      <vt:variant>
        <vt:i4>0</vt:i4>
      </vt:variant>
      <vt:variant>
        <vt:i4>5</vt:i4>
      </vt:variant>
      <vt:variant>
        <vt:lpwstr/>
      </vt:variant>
      <vt:variant>
        <vt:lpwstr>_Toc105422396</vt:lpwstr>
      </vt:variant>
      <vt:variant>
        <vt:i4>1572917</vt:i4>
      </vt:variant>
      <vt:variant>
        <vt:i4>326</vt:i4>
      </vt:variant>
      <vt:variant>
        <vt:i4>0</vt:i4>
      </vt:variant>
      <vt:variant>
        <vt:i4>5</vt:i4>
      </vt:variant>
      <vt:variant>
        <vt:lpwstr/>
      </vt:variant>
      <vt:variant>
        <vt:lpwstr>_Toc105422395</vt:lpwstr>
      </vt:variant>
      <vt:variant>
        <vt:i4>1572917</vt:i4>
      </vt:variant>
      <vt:variant>
        <vt:i4>320</vt:i4>
      </vt:variant>
      <vt:variant>
        <vt:i4>0</vt:i4>
      </vt:variant>
      <vt:variant>
        <vt:i4>5</vt:i4>
      </vt:variant>
      <vt:variant>
        <vt:lpwstr/>
      </vt:variant>
      <vt:variant>
        <vt:lpwstr>_Toc105422394</vt:lpwstr>
      </vt:variant>
      <vt:variant>
        <vt:i4>1572917</vt:i4>
      </vt:variant>
      <vt:variant>
        <vt:i4>314</vt:i4>
      </vt:variant>
      <vt:variant>
        <vt:i4>0</vt:i4>
      </vt:variant>
      <vt:variant>
        <vt:i4>5</vt:i4>
      </vt:variant>
      <vt:variant>
        <vt:lpwstr/>
      </vt:variant>
      <vt:variant>
        <vt:lpwstr>_Toc105422393</vt:lpwstr>
      </vt:variant>
      <vt:variant>
        <vt:i4>1572917</vt:i4>
      </vt:variant>
      <vt:variant>
        <vt:i4>308</vt:i4>
      </vt:variant>
      <vt:variant>
        <vt:i4>0</vt:i4>
      </vt:variant>
      <vt:variant>
        <vt:i4>5</vt:i4>
      </vt:variant>
      <vt:variant>
        <vt:lpwstr/>
      </vt:variant>
      <vt:variant>
        <vt:lpwstr>_Toc105422392</vt:lpwstr>
      </vt:variant>
      <vt:variant>
        <vt:i4>1572917</vt:i4>
      </vt:variant>
      <vt:variant>
        <vt:i4>302</vt:i4>
      </vt:variant>
      <vt:variant>
        <vt:i4>0</vt:i4>
      </vt:variant>
      <vt:variant>
        <vt:i4>5</vt:i4>
      </vt:variant>
      <vt:variant>
        <vt:lpwstr/>
      </vt:variant>
      <vt:variant>
        <vt:lpwstr>_Toc105422391</vt:lpwstr>
      </vt:variant>
      <vt:variant>
        <vt:i4>1572917</vt:i4>
      </vt:variant>
      <vt:variant>
        <vt:i4>296</vt:i4>
      </vt:variant>
      <vt:variant>
        <vt:i4>0</vt:i4>
      </vt:variant>
      <vt:variant>
        <vt:i4>5</vt:i4>
      </vt:variant>
      <vt:variant>
        <vt:lpwstr/>
      </vt:variant>
      <vt:variant>
        <vt:lpwstr>_Toc105422390</vt:lpwstr>
      </vt:variant>
      <vt:variant>
        <vt:i4>1638453</vt:i4>
      </vt:variant>
      <vt:variant>
        <vt:i4>290</vt:i4>
      </vt:variant>
      <vt:variant>
        <vt:i4>0</vt:i4>
      </vt:variant>
      <vt:variant>
        <vt:i4>5</vt:i4>
      </vt:variant>
      <vt:variant>
        <vt:lpwstr/>
      </vt:variant>
      <vt:variant>
        <vt:lpwstr>_Toc105422389</vt:lpwstr>
      </vt:variant>
      <vt:variant>
        <vt:i4>1638453</vt:i4>
      </vt:variant>
      <vt:variant>
        <vt:i4>284</vt:i4>
      </vt:variant>
      <vt:variant>
        <vt:i4>0</vt:i4>
      </vt:variant>
      <vt:variant>
        <vt:i4>5</vt:i4>
      </vt:variant>
      <vt:variant>
        <vt:lpwstr/>
      </vt:variant>
      <vt:variant>
        <vt:lpwstr>_Toc105422388</vt:lpwstr>
      </vt:variant>
      <vt:variant>
        <vt:i4>1638453</vt:i4>
      </vt:variant>
      <vt:variant>
        <vt:i4>278</vt:i4>
      </vt:variant>
      <vt:variant>
        <vt:i4>0</vt:i4>
      </vt:variant>
      <vt:variant>
        <vt:i4>5</vt:i4>
      </vt:variant>
      <vt:variant>
        <vt:lpwstr/>
      </vt:variant>
      <vt:variant>
        <vt:lpwstr>_Toc105422387</vt:lpwstr>
      </vt:variant>
      <vt:variant>
        <vt:i4>1638453</vt:i4>
      </vt:variant>
      <vt:variant>
        <vt:i4>272</vt:i4>
      </vt:variant>
      <vt:variant>
        <vt:i4>0</vt:i4>
      </vt:variant>
      <vt:variant>
        <vt:i4>5</vt:i4>
      </vt:variant>
      <vt:variant>
        <vt:lpwstr/>
      </vt:variant>
      <vt:variant>
        <vt:lpwstr>_Toc105422386</vt:lpwstr>
      </vt:variant>
      <vt:variant>
        <vt:i4>1638453</vt:i4>
      </vt:variant>
      <vt:variant>
        <vt:i4>266</vt:i4>
      </vt:variant>
      <vt:variant>
        <vt:i4>0</vt:i4>
      </vt:variant>
      <vt:variant>
        <vt:i4>5</vt:i4>
      </vt:variant>
      <vt:variant>
        <vt:lpwstr/>
      </vt:variant>
      <vt:variant>
        <vt:lpwstr>_Toc105422385</vt:lpwstr>
      </vt:variant>
      <vt:variant>
        <vt:i4>1638453</vt:i4>
      </vt:variant>
      <vt:variant>
        <vt:i4>260</vt:i4>
      </vt:variant>
      <vt:variant>
        <vt:i4>0</vt:i4>
      </vt:variant>
      <vt:variant>
        <vt:i4>5</vt:i4>
      </vt:variant>
      <vt:variant>
        <vt:lpwstr/>
      </vt:variant>
      <vt:variant>
        <vt:lpwstr>_Toc105422384</vt:lpwstr>
      </vt:variant>
      <vt:variant>
        <vt:i4>1638453</vt:i4>
      </vt:variant>
      <vt:variant>
        <vt:i4>254</vt:i4>
      </vt:variant>
      <vt:variant>
        <vt:i4>0</vt:i4>
      </vt:variant>
      <vt:variant>
        <vt:i4>5</vt:i4>
      </vt:variant>
      <vt:variant>
        <vt:lpwstr/>
      </vt:variant>
      <vt:variant>
        <vt:lpwstr>_Toc105422383</vt:lpwstr>
      </vt:variant>
      <vt:variant>
        <vt:i4>1638453</vt:i4>
      </vt:variant>
      <vt:variant>
        <vt:i4>248</vt:i4>
      </vt:variant>
      <vt:variant>
        <vt:i4>0</vt:i4>
      </vt:variant>
      <vt:variant>
        <vt:i4>5</vt:i4>
      </vt:variant>
      <vt:variant>
        <vt:lpwstr/>
      </vt:variant>
      <vt:variant>
        <vt:lpwstr>_Toc105422382</vt:lpwstr>
      </vt:variant>
      <vt:variant>
        <vt:i4>1638453</vt:i4>
      </vt:variant>
      <vt:variant>
        <vt:i4>242</vt:i4>
      </vt:variant>
      <vt:variant>
        <vt:i4>0</vt:i4>
      </vt:variant>
      <vt:variant>
        <vt:i4>5</vt:i4>
      </vt:variant>
      <vt:variant>
        <vt:lpwstr/>
      </vt:variant>
      <vt:variant>
        <vt:lpwstr>_Toc105422381</vt:lpwstr>
      </vt:variant>
      <vt:variant>
        <vt:i4>1638453</vt:i4>
      </vt:variant>
      <vt:variant>
        <vt:i4>236</vt:i4>
      </vt:variant>
      <vt:variant>
        <vt:i4>0</vt:i4>
      </vt:variant>
      <vt:variant>
        <vt:i4>5</vt:i4>
      </vt:variant>
      <vt:variant>
        <vt:lpwstr/>
      </vt:variant>
      <vt:variant>
        <vt:lpwstr>_Toc105422380</vt:lpwstr>
      </vt:variant>
      <vt:variant>
        <vt:i4>1441845</vt:i4>
      </vt:variant>
      <vt:variant>
        <vt:i4>230</vt:i4>
      </vt:variant>
      <vt:variant>
        <vt:i4>0</vt:i4>
      </vt:variant>
      <vt:variant>
        <vt:i4>5</vt:i4>
      </vt:variant>
      <vt:variant>
        <vt:lpwstr/>
      </vt:variant>
      <vt:variant>
        <vt:lpwstr>_Toc105422379</vt:lpwstr>
      </vt:variant>
      <vt:variant>
        <vt:i4>1441845</vt:i4>
      </vt:variant>
      <vt:variant>
        <vt:i4>224</vt:i4>
      </vt:variant>
      <vt:variant>
        <vt:i4>0</vt:i4>
      </vt:variant>
      <vt:variant>
        <vt:i4>5</vt:i4>
      </vt:variant>
      <vt:variant>
        <vt:lpwstr/>
      </vt:variant>
      <vt:variant>
        <vt:lpwstr>_Toc105422378</vt:lpwstr>
      </vt:variant>
      <vt:variant>
        <vt:i4>1441845</vt:i4>
      </vt:variant>
      <vt:variant>
        <vt:i4>218</vt:i4>
      </vt:variant>
      <vt:variant>
        <vt:i4>0</vt:i4>
      </vt:variant>
      <vt:variant>
        <vt:i4>5</vt:i4>
      </vt:variant>
      <vt:variant>
        <vt:lpwstr/>
      </vt:variant>
      <vt:variant>
        <vt:lpwstr>_Toc105422377</vt:lpwstr>
      </vt:variant>
      <vt:variant>
        <vt:i4>1441845</vt:i4>
      </vt:variant>
      <vt:variant>
        <vt:i4>212</vt:i4>
      </vt:variant>
      <vt:variant>
        <vt:i4>0</vt:i4>
      </vt:variant>
      <vt:variant>
        <vt:i4>5</vt:i4>
      </vt:variant>
      <vt:variant>
        <vt:lpwstr/>
      </vt:variant>
      <vt:variant>
        <vt:lpwstr>_Toc105422376</vt:lpwstr>
      </vt:variant>
      <vt:variant>
        <vt:i4>1441845</vt:i4>
      </vt:variant>
      <vt:variant>
        <vt:i4>206</vt:i4>
      </vt:variant>
      <vt:variant>
        <vt:i4>0</vt:i4>
      </vt:variant>
      <vt:variant>
        <vt:i4>5</vt:i4>
      </vt:variant>
      <vt:variant>
        <vt:lpwstr/>
      </vt:variant>
      <vt:variant>
        <vt:lpwstr>_Toc105422375</vt:lpwstr>
      </vt:variant>
      <vt:variant>
        <vt:i4>1441845</vt:i4>
      </vt:variant>
      <vt:variant>
        <vt:i4>200</vt:i4>
      </vt:variant>
      <vt:variant>
        <vt:i4>0</vt:i4>
      </vt:variant>
      <vt:variant>
        <vt:i4>5</vt:i4>
      </vt:variant>
      <vt:variant>
        <vt:lpwstr/>
      </vt:variant>
      <vt:variant>
        <vt:lpwstr>_Toc105422374</vt:lpwstr>
      </vt:variant>
      <vt:variant>
        <vt:i4>1441845</vt:i4>
      </vt:variant>
      <vt:variant>
        <vt:i4>194</vt:i4>
      </vt:variant>
      <vt:variant>
        <vt:i4>0</vt:i4>
      </vt:variant>
      <vt:variant>
        <vt:i4>5</vt:i4>
      </vt:variant>
      <vt:variant>
        <vt:lpwstr/>
      </vt:variant>
      <vt:variant>
        <vt:lpwstr>_Toc105422373</vt:lpwstr>
      </vt:variant>
      <vt:variant>
        <vt:i4>1441845</vt:i4>
      </vt:variant>
      <vt:variant>
        <vt:i4>188</vt:i4>
      </vt:variant>
      <vt:variant>
        <vt:i4>0</vt:i4>
      </vt:variant>
      <vt:variant>
        <vt:i4>5</vt:i4>
      </vt:variant>
      <vt:variant>
        <vt:lpwstr/>
      </vt:variant>
      <vt:variant>
        <vt:lpwstr>_Toc105422372</vt:lpwstr>
      </vt:variant>
      <vt:variant>
        <vt:i4>1441845</vt:i4>
      </vt:variant>
      <vt:variant>
        <vt:i4>182</vt:i4>
      </vt:variant>
      <vt:variant>
        <vt:i4>0</vt:i4>
      </vt:variant>
      <vt:variant>
        <vt:i4>5</vt:i4>
      </vt:variant>
      <vt:variant>
        <vt:lpwstr/>
      </vt:variant>
      <vt:variant>
        <vt:lpwstr>_Toc105422371</vt:lpwstr>
      </vt:variant>
      <vt:variant>
        <vt:i4>1441845</vt:i4>
      </vt:variant>
      <vt:variant>
        <vt:i4>176</vt:i4>
      </vt:variant>
      <vt:variant>
        <vt:i4>0</vt:i4>
      </vt:variant>
      <vt:variant>
        <vt:i4>5</vt:i4>
      </vt:variant>
      <vt:variant>
        <vt:lpwstr/>
      </vt:variant>
      <vt:variant>
        <vt:lpwstr>_Toc105422370</vt:lpwstr>
      </vt:variant>
      <vt:variant>
        <vt:i4>1507381</vt:i4>
      </vt:variant>
      <vt:variant>
        <vt:i4>170</vt:i4>
      </vt:variant>
      <vt:variant>
        <vt:i4>0</vt:i4>
      </vt:variant>
      <vt:variant>
        <vt:i4>5</vt:i4>
      </vt:variant>
      <vt:variant>
        <vt:lpwstr/>
      </vt:variant>
      <vt:variant>
        <vt:lpwstr>_Toc105422369</vt:lpwstr>
      </vt:variant>
      <vt:variant>
        <vt:i4>1507381</vt:i4>
      </vt:variant>
      <vt:variant>
        <vt:i4>164</vt:i4>
      </vt:variant>
      <vt:variant>
        <vt:i4>0</vt:i4>
      </vt:variant>
      <vt:variant>
        <vt:i4>5</vt:i4>
      </vt:variant>
      <vt:variant>
        <vt:lpwstr/>
      </vt:variant>
      <vt:variant>
        <vt:lpwstr>_Toc105422368</vt:lpwstr>
      </vt:variant>
      <vt:variant>
        <vt:i4>1507381</vt:i4>
      </vt:variant>
      <vt:variant>
        <vt:i4>158</vt:i4>
      </vt:variant>
      <vt:variant>
        <vt:i4>0</vt:i4>
      </vt:variant>
      <vt:variant>
        <vt:i4>5</vt:i4>
      </vt:variant>
      <vt:variant>
        <vt:lpwstr/>
      </vt:variant>
      <vt:variant>
        <vt:lpwstr>_Toc105422367</vt:lpwstr>
      </vt:variant>
      <vt:variant>
        <vt:i4>1507381</vt:i4>
      </vt:variant>
      <vt:variant>
        <vt:i4>152</vt:i4>
      </vt:variant>
      <vt:variant>
        <vt:i4>0</vt:i4>
      </vt:variant>
      <vt:variant>
        <vt:i4>5</vt:i4>
      </vt:variant>
      <vt:variant>
        <vt:lpwstr/>
      </vt:variant>
      <vt:variant>
        <vt:lpwstr>_Toc105422366</vt:lpwstr>
      </vt:variant>
      <vt:variant>
        <vt:i4>1507381</vt:i4>
      </vt:variant>
      <vt:variant>
        <vt:i4>146</vt:i4>
      </vt:variant>
      <vt:variant>
        <vt:i4>0</vt:i4>
      </vt:variant>
      <vt:variant>
        <vt:i4>5</vt:i4>
      </vt:variant>
      <vt:variant>
        <vt:lpwstr/>
      </vt:variant>
      <vt:variant>
        <vt:lpwstr>_Toc105422365</vt:lpwstr>
      </vt:variant>
      <vt:variant>
        <vt:i4>1507381</vt:i4>
      </vt:variant>
      <vt:variant>
        <vt:i4>140</vt:i4>
      </vt:variant>
      <vt:variant>
        <vt:i4>0</vt:i4>
      </vt:variant>
      <vt:variant>
        <vt:i4>5</vt:i4>
      </vt:variant>
      <vt:variant>
        <vt:lpwstr/>
      </vt:variant>
      <vt:variant>
        <vt:lpwstr>_Toc105422364</vt:lpwstr>
      </vt:variant>
      <vt:variant>
        <vt:i4>1507381</vt:i4>
      </vt:variant>
      <vt:variant>
        <vt:i4>134</vt:i4>
      </vt:variant>
      <vt:variant>
        <vt:i4>0</vt:i4>
      </vt:variant>
      <vt:variant>
        <vt:i4>5</vt:i4>
      </vt:variant>
      <vt:variant>
        <vt:lpwstr/>
      </vt:variant>
      <vt:variant>
        <vt:lpwstr>_Toc105422363</vt:lpwstr>
      </vt:variant>
      <vt:variant>
        <vt:i4>1507381</vt:i4>
      </vt:variant>
      <vt:variant>
        <vt:i4>128</vt:i4>
      </vt:variant>
      <vt:variant>
        <vt:i4>0</vt:i4>
      </vt:variant>
      <vt:variant>
        <vt:i4>5</vt:i4>
      </vt:variant>
      <vt:variant>
        <vt:lpwstr/>
      </vt:variant>
      <vt:variant>
        <vt:lpwstr>_Toc105422362</vt:lpwstr>
      </vt:variant>
      <vt:variant>
        <vt:i4>1507381</vt:i4>
      </vt:variant>
      <vt:variant>
        <vt:i4>122</vt:i4>
      </vt:variant>
      <vt:variant>
        <vt:i4>0</vt:i4>
      </vt:variant>
      <vt:variant>
        <vt:i4>5</vt:i4>
      </vt:variant>
      <vt:variant>
        <vt:lpwstr/>
      </vt:variant>
      <vt:variant>
        <vt:lpwstr>_Toc105422361</vt:lpwstr>
      </vt:variant>
      <vt:variant>
        <vt:i4>1507381</vt:i4>
      </vt:variant>
      <vt:variant>
        <vt:i4>116</vt:i4>
      </vt:variant>
      <vt:variant>
        <vt:i4>0</vt:i4>
      </vt:variant>
      <vt:variant>
        <vt:i4>5</vt:i4>
      </vt:variant>
      <vt:variant>
        <vt:lpwstr/>
      </vt:variant>
      <vt:variant>
        <vt:lpwstr>_Toc105422360</vt:lpwstr>
      </vt:variant>
      <vt:variant>
        <vt:i4>1310773</vt:i4>
      </vt:variant>
      <vt:variant>
        <vt:i4>110</vt:i4>
      </vt:variant>
      <vt:variant>
        <vt:i4>0</vt:i4>
      </vt:variant>
      <vt:variant>
        <vt:i4>5</vt:i4>
      </vt:variant>
      <vt:variant>
        <vt:lpwstr/>
      </vt:variant>
      <vt:variant>
        <vt:lpwstr>_Toc105422359</vt:lpwstr>
      </vt:variant>
      <vt:variant>
        <vt:i4>1310773</vt:i4>
      </vt:variant>
      <vt:variant>
        <vt:i4>104</vt:i4>
      </vt:variant>
      <vt:variant>
        <vt:i4>0</vt:i4>
      </vt:variant>
      <vt:variant>
        <vt:i4>5</vt:i4>
      </vt:variant>
      <vt:variant>
        <vt:lpwstr/>
      </vt:variant>
      <vt:variant>
        <vt:lpwstr>_Toc105422358</vt:lpwstr>
      </vt:variant>
      <vt:variant>
        <vt:i4>1310773</vt:i4>
      </vt:variant>
      <vt:variant>
        <vt:i4>98</vt:i4>
      </vt:variant>
      <vt:variant>
        <vt:i4>0</vt:i4>
      </vt:variant>
      <vt:variant>
        <vt:i4>5</vt:i4>
      </vt:variant>
      <vt:variant>
        <vt:lpwstr/>
      </vt:variant>
      <vt:variant>
        <vt:lpwstr>_Toc105422357</vt:lpwstr>
      </vt:variant>
      <vt:variant>
        <vt:i4>1310773</vt:i4>
      </vt:variant>
      <vt:variant>
        <vt:i4>92</vt:i4>
      </vt:variant>
      <vt:variant>
        <vt:i4>0</vt:i4>
      </vt:variant>
      <vt:variant>
        <vt:i4>5</vt:i4>
      </vt:variant>
      <vt:variant>
        <vt:lpwstr/>
      </vt:variant>
      <vt:variant>
        <vt:lpwstr>_Toc105422356</vt:lpwstr>
      </vt:variant>
      <vt:variant>
        <vt:i4>1310773</vt:i4>
      </vt:variant>
      <vt:variant>
        <vt:i4>86</vt:i4>
      </vt:variant>
      <vt:variant>
        <vt:i4>0</vt:i4>
      </vt:variant>
      <vt:variant>
        <vt:i4>5</vt:i4>
      </vt:variant>
      <vt:variant>
        <vt:lpwstr/>
      </vt:variant>
      <vt:variant>
        <vt:lpwstr>_Toc105422355</vt:lpwstr>
      </vt:variant>
      <vt:variant>
        <vt:i4>1310773</vt:i4>
      </vt:variant>
      <vt:variant>
        <vt:i4>80</vt:i4>
      </vt:variant>
      <vt:variant>
        <vt:i4>0</vt:i4>
      </vt:variant>
      <vt:variant>
        <vt:i4>5</vt:i4>
      </vt:variant>
      <vt:variant>
        <vt:lpwstr/>
      </vt:variant>
      <vt:variant>
        <vt:lpwstr>_Toc105422354</vt:lpwstr>
      </vt:variant>
      <vt:variant>
        <vt:i4>1310773</vt:i4>
      </vt:variant>
      <vt:variant>
        <vt:i4>74</vt:i4>
      </vt:variant>
      <vt:variant>
        <vt:i4>0</vt:i4>
      </vt:variant>
      <vt:variant>
        <vt:i4>5</vt:i4>
      </vt:variant>
      <vt:variant>
        <vt:lpwstr/>
      </vt:variant>
      <vt:variant>
        <vt:lpwstr>_Toc105422353</vt:lpwstr>
      </vt:variant>
      <vt:variant>
        <vt:i4>1310773</vt:i4>
      </vt:variant>
      <vt:variant>
        <vt:i4>68</vt:i4>
      </vt:variant>
      <vt:variant>
        <vt:i4>0</vt:i4>
      </vt:variant>
      <vt:variant>
        <vt:i4>5</vt:i4>
      </vt:variant>
      <vt:variant>
        <vt:lpwstr/>
      </vt:variant>
      <vt:variant>
        <vt:lpwstr>_Toc105422352</vt:lpwstr>
      </vt:variant>
      <vt:variant>
        <vt:i4>1310773</vt:i4>
      </vt:variant>
      <vt:variant>
        <vt:i4>62</vt:i4>
      </vt:variant>
      <vt:variant>
        <vt:i4>0</vt:i4>
      </vt:variant>
      <vt:variant>
        <vt:i4>5</vt:i4>
      </vt:variant>
      <vt:variant>
        <vt:lpwstr/>
      </vt:variant>
      <vt:variant>
        <vt:lpwstr>_Toc105422351</vt:lpwstr>
      </vt:variant>
      <vt:variant>
        <vt:i4>1310773</vt:i4>
      </vt:variant>
      <vt:variant>
        <vt:i4>56</vt:i4>
      </vt:variant>
      <vt:variant>
        <vt:i4>0</vt:i4>
      </vt:variant>
      <vt:variant>
        <vt:i4>5</vt:i4>
      </vt:variant>
      <vt:variant>
        <vt:lpwstr/>
      </vt:variant>
      <vt:variant>
        <vt:lpwstr>_Toc105422350</vt:lpwstr>
      </vt:variant>
      <vt:variant>
        <vt:i4>1376309</vt:i4>
      </vt:variant>
      <vt:variant>
        <vt:i4>50</vt:i4>
      </vt:variant>
      <vt:variant>
        <vt:i4>0</vt:i4>
      </vt:variant>
      <vt:variant>
        <vt:i4>5</vt:i4>
      </vt:variant>
      <vt:variant>
        <vt:lpwstr/>
      </vt:variant>
      <vt:variant>
        <vt:lpwstr>_Toc105422349</vt:lpwstr>
      </vt:variant>
      <vt:variant>
        <vt:i4>1376309</vt:i4>
      </vt:variant>
      <vt:variant>
        <vt:i4>44</vt:i4>
      </vt:variant>
      <vt:variant>
        <vt:i4>0</vt:i4>
      </vt:variant>
      <vt:variant>
        <vt:i4>5</vt:i4>
      </vt:variant>
      <vt:variant>
        <vt:lpwstr/>
      </vt:variant>
      <vt:variant>
        <vt:lpwstr>_Toc105422348</vt:lpwstr>
      </vt:variant>
      <vt:variant>
        <vt:i4>1376309</vt:i4>
      </vt:variant>
      <vt:variant>
        <vt:i4>38</vt:i4>
      </vt:variant>
      <vt:variant>
        <vt:i4>0</vt:i4>
      </vt:variant>
      <vt:variant>
        <vt:i4>5</vt:i4>
      </vt:variant>
      <vt:variant>
        <vt:lpwstr/>
      </vt:variant>
      <vt:variant>
        <vt:lpwstr>_Toc105422347</vt:lpwstr>
      </vt:variant>
      <vt:variant>
        <vt:i4>1376309</vt:i4>
      </vt:variant>
      <vt:variant>
        <vt:i4>32</vt:i4>
      </vt:variant>
      <vt:variant>
        <vt:i4>0</vt:i4>
      </vt:variant>
      <vt:variant>
        <vt:i4>5</vt:i4>
      </vt:variant>
      <vt:variant>
        <vt:lpwstr/>
      </vt:variant>
      <vt:variant>
        <vt:lpwstr>_Toc105422346</vt:lpwstr>
      </vt:variant>
      <vt:variant>
        <vt:i4>1376309</vt:i4>
      </vt:variant>
      <vt:variant>
        <vt:i4>26</vt:i4>
      </vt:variant>
      <vt:variant>
        <vt:i4>0</vt:i4>
      </vt:variant>
      <vt:variant>
        <vt:i4>5</vt:i4>
      </vt:variant>
      <vt:variant>
        <vt:lpwstr/>
      </vt:variant>
      <vt:variant>
        <vt:lpwstr>_Toc105422345</vt:lpwstr>
      </vt:variant>
      <vt:variant>
        <vt:i4>1376309</vt:i4>
      </vt:variant>
      <vt:variant>
        <vt:i4>20</vt:i4>
      </vt:variant>
      <vt:variant>
        <vt:i4>0</vt:i4>
      </vt:variant>
      <vt:variant>
        <vt:i4>5</vt:i4>
      </vt:variant>
      <vt:variant>
        <vt:lpwstr/>
      </vt:variant>
      <vt:variant>
        <vt:lpwstr>_Toc105422344</vt:lpwstr>
      </vt:variant>
      <vt:variant>
        <vt:i4>1376309</vt:i4>
      </vt:variant>
      <vt:variant>
        <vt:i4>14</vt:i4>
      </vt:variant>
      <vt:variant>
        <vt:i4>0</vt:i4>
      </vt:variant>
      <vt:variant>
        <vt:i4>5</vt:i4>
      </vt:variant>
      <vt:variant>
        <vt:lpwstr/>
      </vt:variant>
      <vt:variant>
        <vt:lpwstr>_Toc105422343</vt:lpwstr>
      </vt:variant>
      <vt:variant>
        <vt:i4>1376309</vt:i4>
      </vt:variant>
      <vt:variant>
        <vt:i4>8</vt:i4>
      </vt:variant>
      <vt:variant>
        <vt:i4>0</vt:i4>
      </vt:variant>
      <vt:variant>
        <vt:i4>5</vt:i4>
      </vt:variant>
      <vt:variant>
        <vt:lpwstr/>
      </vt:variant>
      <vt:variant>
        <vt:lpwstr>_Toc105422342</vt:lpwstr>
      </vt:variant>
      <vt:variant>
        <vt:i4>1376309</vt:i4>
      </vt:variant>
      <vt:variant>
        <vt:i4>2</vt:i4>
      </vt:variant>
      <vt:variant>
        <vt:i4>0</vt:i4>
      </vt:variant>
      <vt:variant>
        <vt:i4>5</vt:i4>
      </vt:variant>
      <vt:variant>
        <vt:lpwstr/>
      </vt:variant>
      <vt:variant>
        <vt:lpwstr>_Toc105422341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HISTORY AND INFORMATION</dc:title>
  <dc:subject/>
  <dc:creator>John Jacobi</dc:creator>
  <cp:keywords/>
  <cp:lastModifiedBy>khoalekrz@gmail.com</cp:lastModifiedBy>
  <cp:revision>4</cp:revision>
  <cp:lastPrinted>2008-12-15T15:31:00Z</cp:lastPrinted>
  <dcterms:created xsi:type="dcterms:W3CDTF">2022-06-06T15:25:00Z</dcterms:created>
  <dcterms:modified xsi:type="dcterms:W3CDTF">2023-05-14T14:28:00Z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ies>
</file>